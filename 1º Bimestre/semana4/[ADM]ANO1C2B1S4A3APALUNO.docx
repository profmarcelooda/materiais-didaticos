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11BB3" w14:textId="79CD781A" w:rsidR="00E227A8" w:rsidRPr="00454835" w:rsidRDefault="0060776C" w:rsidP="00D224CF">
      <w:pPr>
        <w:pStyle w:val="Ttulo9"/>
        <w:spacing w:line="240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D224CF"/>
    <w:p w14:paraId="3859BC60" w14:textId="7A01095D" w:rsidR="00E227A8" w:rsidRPr="00814E58" w:rsidRDefault="00E227A8" w:rsidP="00D224CF">
      <w:pPr>
        <w:pStyle w:val="Ttulo9"/>
        <w:spacing w:line="240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D224CF">
      <w:pPr>
        <w:jc w:val="both"/>
        <w:rPr>
          <w:rFonts w:ascii="Poppins Light" w:hAnsi="Poppins Light" w:cs="Poppins Light"/>
          <w:u w:val="single"/>
        </w:rPr>
      </w:pPr>
    </w:p>
    <w:p w14:paraId="0C2E765F" w14:textId="6A5FF091" w:rsidR="00D224CF" w:rsidRDefault="000541CF" w:rsidP="000541CF">
      <w:pPr>
        <w:jc w:val="center"/>
        <w:rPr>
          <w:rFonts w:ascii="Poppins" w:hAnsi="Poppins" w:cs="Poppins"/>
          <w:b/>
          <w:bCs/>
          <w:noProof/>
          <w:sz w:val="32"/>
          <w:szCs w:val="32"/>
        </w:rPr>
      </w:pPr>
      <w:r w:rsidRPr="2A52F8C4">
        <w:rPr>
          <w:rFonts w:ascii="Poppins" w:hAnsi="Poppins" w:cs="Poppins"/>
          <w:b/>
          <w:bCs/>
          <w:noProof/>
          <w:sz w:val="32"/>
          <w:szCs w:val="32"/>
        </w:rPr>
        <w:t xml:space="preserve">Análise de </w:t>
      </w:r>
      <w:r w:rsidR="001F6454">
        <w:rPr>
          <w:rFonts w:ascii="Poppins" w:hAnsi="Poppins" w:cs="Poppins"/>
          <w:b/>
          <w:bCs/>
          <w:noProof/>
          <w:sz w:val="32"/>
          <w:szCs w:val="32"/>
        </w:rPr>
        <w:t>v</w:t>
      </w:r>
      <w:r w:rsidRPr="2A52F8C4">
        <w:rPr>
          <w:rFonts w:ascii="Poppins" w:hAnsi="Poppins" w:cs="Poppins"/>
          <w:b/>
          <w:bCs/>
          <w:noProof/>
          <w:sz w:val="32"/>
          <w:szCs w:val="32"/>
        </w:rPr>
        <w:t xml:space="preserve">ariação de </w:t>
      </w:r>
      <w:r w:rsidR="001F6454">
        <w:rPr>
          <w:rFonts w:ascii="Poppins" w:hAnsi="Poppins" w:cs="Poppins"/>
          <w:b/>
          <w:bCs/>
          <w:noProof/>
          <w:sz w:val="32"/>
          <w:szCs w:val="32"/>
        </w:rPr>
        <w:t>p</w:t>
      </w:r>
      <w:r w:rsidRPr="2A52F8C4">
        <w:rPr>
          <w:rFonts w:ascii="Poppins" w:hAnsi="Poppins" w:cs="Poppins"/>
          <w:b/>
          <w:bCs/>
          <w:noProof/>
          <w:sz w:val="32"/>
          <w:szCs w:val="32"/>
        </w:rPr>
        <w:t>reço no Excel</w:t>
      </w:r>
    </w:p>
    <w:p w14:paraId="49DBC0A6" w14:textId="77777777" w:rsidR="000541CF" w:rsidRDefault="000541CF" w:rsidP="00D224CF">
      <w:pPr>
        <w:rPr>
          <w:rFonts w:ascii="Poppins" w:hAnsi="Poppins" w:cs="Poppins"/>
          <w:b/>
          <w:bCs/>
          <w:noProof/>
          <w:sz w:val="28"/>
          <w:szCs w:val="28"/>
        </w:rPr>
      </w:pPr>
    </w:p>
    <w:p w14:paraId="161369BA" w14:textId="04A6C05E" w:rsidR="00E227A8" w:rsidRDefault="00E227A8" w:rsidP="00D224CF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7E3F3474" w14:textId="77777777" w:rsidR="00CC2CCF" w:rsidRDefault="00CC2CCF" w:rsidP="005B3AB9">
      <w:pPr>
        <w:jc w:val="both"/>
        <w:rPr>
          <w:rFonts w:ascii="Poppins Light" w:hAnsi="Poppins Light" w:cs="Poppins Light"/>
          <w:noProof/>
        </w:rPr>
      </w:pPr>
    </w:p>
    <w:p w14:paraId="4F8CFED3" w14:textId="56455FB1" w:rsidR="005B3AB9" w:rsidRDefault="00E81749" w:rsidP="005B3AB9">
      <w:pPr>
        <w:jc w:val="both"/>
        <w:rPr>
          <w:rFonts w:ascii="Poppins Light" w:hAnsi="Poppins Light" w:cs="Poppins Light"/>
          <w:noProof/>
        </w:rPr>
      </w:pPr>
      <w:r w:rsidRPr="00E81749">
        <w:rPr>
          <w:rFonts w:ascii="Poppins Light" w:hAnsi="Poppins Light" w:cs="Poppins Light"/>
          <w:noProof/>
        </w:rPr>
        <w:t>Desenvolver a habilidade de usar o Excel para calcular variação percentual entre dois valores</w:t>
      </w:r>
      <w:r>
        <w:rPr>
          <w:rFonts w:ascii="Poppins Light" w:hAnsi="Poppins Light" w:cs="Poppins Light"/>
          <w:noProof/>
        </w:rPr>
        <w:t>.</w:t>
      </w:r>
    </w:p>
    <w:p w14:paraId="28DE03DA" w14:textId="77777777" w:rsidR="00E81749" w:rsidRDefault="00E81749" w:rsidP="005B3AB9">
      <w:pPr>
        <w:jc w:val="both"/>
        <w:rPr>
          <w:rFonts w:ascii="Poppins" w:hAnsi="Poppins" w:cs="Poppins"/>
          <w:b/>
          <w:bCs/>
          <w:noProof/>
          <w:sz w:val="28"/>
          <w:szCs w:val="28"/>
        </w:rPr>
      </w:pPr>
    </w:p>
    <w:p w14:paraId="26895291" w14:textId="28819AA2" w:rsidR="007C4EE9" w:rsidRDefault="007C4EE9" w:rsidP="00D224CF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7C4EE9">
        <w:rPr>
          <w:rFonts w:ascii="Poppins" w:hAnsi="Poppins" w:cs="Poppins"/>
          <w:b/>
          <w:bCs/>
          <w:noProof/>
          <w:sz w:val="28"/>
          <w:szCs w:val="28"/>
        </w:rPr>
        <w:t>O que fazer</w:t>
      </w:r>
    </w:p>
    <w:p w14:paraId="498A3D59" w14:textId="77777777" w:rsidR="009B6E9D" w:rsidRPr="007C4EE9" w:rsidRDefault="009B6E9D" w:rsidP="00D224CF">
      <w:pPr>
        <w:rPr>
          <w:rFonts w:ascii="Poppins" w:hAnsi="Poppins" w:cs="Poppins"/>
          <w:b/>
          <w:bCs/>
          <w:noProof/>
          <w:sz w:val="28"/>
          <w:szCs w:val="28"/>
        </w:rPr>
      </w:pPr>
    </w:p>
    <w:p w14:paraId="14D412CE" w14:textId="77777777" w:rsidR="007250F1" w:rsidRDefault="007250F1" w:rsidP="007250F1">
      <w:pPr>
        <w:pStyle w:val="PargrafodaLista"/>
        <w:numPr>
          <w:ilvl w:val="0"/>
          <w:numId w:val="39"/>
        </w:numPr>
        <w:jc w:val="both"/>
        <w:rPr>
          <w:rFonts w:ascii="Poppins Light" w:hAnsi="Poppins Light" w:cs="Poppins Light"/>
          <w:noProof/>
        </w:rPr>
      </w:pPr>
      <w:r w:rsidRPr="007250F1">
        <w:rPr>
          <w:rFonts w:ascii="Poppins Light" w:hAnsi="Poppins Light" w:cs="Poppins Light"/>
          <w:noProof/>
        </w:rPr>
        <w:t>Leia o contexto e crie uma planilha no Excel com base no exemplo abaixo para realizar os cálculos.</w:t>
      </w:r>
    </w:p>
    <w:p w14:paraId="50011B6E" w14:textId="77777777" w:rsidR="0096551E" w:rsidRPr="007250F1" w:rsidRDefault="0096551E" w:rsidP="0096551E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62520E15" w14:textId="77777777" w:rsidR="001B6DEC" w:rsidRDefault="007250F1" w:rsidP="002432AD">
      <w:pPr>
        <w:pStyle w:val="PargrafodaLista"/>
        <w:jc w:val="both"/>
        <w:rPr>
          <w:rFonts w:ascii="Poppins Light" w:hAnsi="Poppins Light" w:cs="Poppins Light"/>
          <w:noProof/>
        </w:rPr>
      </w:pPr>
      <w:r w:rsidRPr="53C3BB3E">
        <w:rPr>
          <w:rFonts w:ascii="Poppins Light" w:hAnsi="Poppins Light" w:cs="Poppins Light"/>
          <w:b/>
          <w:bCs/>
          <w:noProof/>
        </w:rPr>
        <w:t>Contexto:</w:t>
      </w:r>
      <w:r w:rsidRPr="53C3BB3E">
        <w:rPr>
          <w:rFonts w:ascii="Poppins Light" w:hAnsi="Poppins Light" w:cs="Poppins Light"/>
          <w:noProof/>
        </w:rPr>
        <w:t xml:space="preserve"> </w:t>
      </w:r>
    </w:p>
    <w:p w14:paraId="5A6CEDAF" w14:textId="4987EFE2" w:rsidR="002432AD" w:rsidRPr="002432AD" w:rsidRDefault="002432AD" w:rsidP="002432AD">
      <w:pPr>
        <w:pStyle w:val="PargrafodaLista"/>
        <w:jc w:val="both"/>
        <w:rPr>
          <w:rFonts w:ascii="Poppins Light" w:hAnsi="Poppins Light" w:cs="Poppins Light"/>
          <w:noProof/>
        </w:rPr>
      </w:pPr>
      <w:r w:rsidRPr="53C3BB3E">
        <w:rPr>
          <w:rFonts w:ascii="Poppins Light" w:hAnsi="Poppins Light" w:cs="Poppins Light"/>
          <w:noProof/>
        </w:rPr>
        <w:t>Uma loja de materiais escolares registrou os preços de 8 produtos no mês passado e verificou que os preços foram atualizados neste mês. O</w:t>
      </w:r>
      <w:r w:rsidR="00395A08">
        <w:rPr>
          <w:rFonts w:ascii="Poppins Light" w:hAnsi="Poppins Light" w:cs="Poppins Light"/>
          <w:noProof/>
        </w:rPr>
        <w:t>s</w:t>
      </w:r>
      <w:r w:rsidRPr="53C3BB3E">
        <w:rPr>
          <w:rFonts w:ascii="Poppins Light" w:hAnsi="Poppins Light" w:cs="Poppins Light"/>
          <w:noProof/>
        </w:rPr>
        <w:t xml:space="preserve"> objetivo</w:t>
      </w:r>
      <w:r w:rsidR="00395A08">
        <w:rPr>
          <w:rFonts w:ascii="Poppins Light" w:hAnsi="Poppins Light" w:cs="Poppins Light"/>
          <w:noProof/>
        </w:rPr>
        <w:t>s</w:t>
      </w:r>
      <w:r w:rsidRPr="53C3BB3E">
        <w:rPr>
          <w:rFonts w:ascii="Poppins Light" w:hAnsi="Poppins Light" w:cs="Poppins Light"/>
          <w:noProof/>
        </w:rPr>
        <w:t xml:space="preserve"> </w:t>
      </w:r>
      <w:r w:rsidR="00395A08">
        <w:rPr>
          <w:rFonts w:ascii="Poppins Light" w:hAnsi="Poppins Light" w:cs="Poppins Light"/>
          <w:noProof/>
        </w:rPr>
        <w:t>são</w:t>
      </w:r>
      <w:r w:rsidRPr="53C3BB3E">
        <w:rPr>
          <w:rFonts w:ascii="Poppins Light" w:hAnsi="Poppins Light" w:cs="Poppins Light"/>
          <w:noProof/>
        </w:rPr>
        <w:t>:</w:t>
      </w:r>
    </w:p>
    <w:p w14:paraId="1FE744FE" w14:textId="2CC8A986" w:rsidR="002432AD" w:rsidRPr="002432AD" w:rsidRDefault="00FC6CE6" w:rsidP="002432AD">
      <w:pPr>
        <w:pStyle w:val="PargrafodaLista"/>
        <w:numPr>
          <w:ilvl w:val="0"/>
          <w:numId w:val="42"/>
        </w:numPr>
        <w:jc w:val="both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</w:t>
      </w:r>
      <w:r w:rsidR="002432AD" w:rsidRPr="002432AD">
        <w:rPr>
          <w:rFonts w:ascii="Poppins Light" w:hAnsi="Poppins Light" w:cs="Poppins Light"/>
          <w:noProof/>
        </w:rPr>
        <w:t>riar uma tabela no Excel com os preços "</w:t>
      </w:r>
      <w:r w:rsidR="0016450D">
        <w:rPr>
          <w:rFonts w:ascii="Poppins Light" w:hAnsi="Poppins Light" w:cs="Poppins Light"/>
          <w:noProof/>
        </w:rPr>
        <w:t>a</w:t>
      </w:r>
      <w:r w:rsidR="002432AD" w:rsidRPr="002432AD">
        <w:rPr>
          <w:rFonts w:ascii="Poppins Light" w:hAnsi="Poppins Light" w:cs="Poppins Light"/>
          <w:noProof/>
        </w:rPr>
        <w:t>ntes" e "</w:t>
      </w:r>
      <w:r w:rsidR="0016450D">
        <w:rPr>
          <w:rFonts w:ascii="Poppins Light" w:hAnsi="Poppins Light" w:cs="Poppins Light"/>
          <w:noProof/>
        </w:rPr>
        <w:t>d</w:t>
      </w:r>
      <w:r w:rsidR="002432AD" w:rsidRPr="002432AD">
        <w:rPr>
          <w:rFonts w:ascii="Poppins Light" w:hAnsi="Poppins Light" w:cs="Poppins Light"/>
          <w:noProof/>
        </w:rPr>
        <w:t>epois" dos produtos</w:t>
      </w:r>
      <w:r w:rsidR="0016450D">
        <w:rPr>
          <w:rFonts w:ascii="Poppins Light" w:hAnsi="Poppins Light" w:cs="Poppins Light"/>
          <w:noProof/>
        </w:rPr>
        <w:t>;</w:t>
      </w:r>
    </w:p>
    <w:p w14:paraId="064E85C4" w14:textId="291C3B18" w:rsidR="002432AD" w:rsidRPr="002432AD" w:rsidRDefault="0016450D" w:rsidP="002432AD">
      <w:pPr>
        <w:pStyle w:val="PargrafodaLista"/>
        <w:numPr>
          <w:ilvl w:val="0"/>
          <w:numId w:val="42"/>
        </w:numPr>
        <w:jc w:val="both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</w:t>
      </w:r>
      <w:r w:rsidR="002432AD" w:rsidRPr="53C3BB3E">
        <w:rPr>
          <w:rFonts w:ascii="Poppins Light" w:hAnsi="Poppins Light" w:cs="Poppins Light"/>
          <w:noProof/>
        </w:rPr>
        <w:t>alcular a variação percentual de cada produto para identificar o aumento ou diminuição no preço.</w:t>
      </w:r>
    </w:p>
    <w:p w14:paraId="14DA2E2F" w14:textId="77777777" w:rsidR="0096551E" w:rsidRDefault="0096551E" w:rsidP="002432AD">
      <w:pPr>
        <w:pStyle w:val="PargrafodaLista"/>
        <w:jc w:val="both"/>
        <w:rPr>
          <w:rFonts w:ascii="Poppins Light" w:hAnsi="Poppins Light" w:cs="Poppins Light"/>
          <w:b/>
          <w:bCs/>
          <w:noProof/>
        </w:rPr>
      </w:pPr>
    </w:p>
    <w:p w14:paraId="0D6E5A3E" w14:textId="3B13D126" w:rsidR="002432AD" w:rsidRPr="002432AD" w:rsidRDefault="002432AD" w:rsidP="002432AD">
      <w:pPr>
        <w:pStyle w:val="PargrafodaLista"/>
        <w:jc w:val="both"/>
        <w:rPr>
          <w:rFonts w:ascii="Poppins Light" w:hAnsi="Poppins Light" w:cs="Poppins Light"/>
          <w:noProof/>
        </w:rPr>
      </w:pPr>
      <w:r w:rsidRPr="002432AD">
        <w:rPr>
          <w:rFonts w:ascii="Poppins Light" w:hAnsi="Poppins Light" w:cs="Poppins Light"/>
          <w:b/>
          <w:bCs/>
          <w:noProof/>
        </w:rPr>
        <w:t xml:space="preserve">Produtos e </w:t>
      </w:r>
      <w:r w:rsidR="0016450D">
        <w:rPr>
          <w:rFonts w:ascii="Poppins Light" w:hAnsi="Poppins Light" w:cs="Poppins Light"/>
          <w:b/>
          <w:bCs/>
          <w:noProof/>
        </w:rPr>
        <w:t>p</w:t>
      </w:r>
      <w:r w:rsidRPr="002432AD">
        <w:rPr>
          <w:rFonts w:ascii="Poppins Light" w:hAnsi="Poppins Light" w:cs="Poppins Light"/>
          <w:b/>
          <w:bCs/>
          <w:noProof/>
        </w:rPr>
        <w:t>reços:</w:t>
      </w:r>
    </w:p>
    <w:p w14:paraId="5D88AC2D" w14:textId="520AA4F8" w:rsidR="002432AD" w:rsidRPr="002432AD" w:rsidRDefault="00395A08" w:rsidP="002432AD">
      <w:pPr>
        <w:pStyle w:val="PargrafodaLista"/>
        <w:numPr>
          <w:ilvl w:val="0"/>
          <w:numId w:val="43"/>
        </w:numPr>
        <w:jc w:val="both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</w:t>
      </w:r>
      <w:r w:rsidR="002432AD" w:rsidRPr="002432AD">
        <w:rPr>
          <w:rFonts w:ascii="Poppins Light" w:hAnsi="Poppins Light" w:cs="Poppins Light"/>
          <w:noProof/>
        </w:rPr>
        <w:t>aderno: R$ 15,00 (</w:t>
      </w:r>
      <w:r w:rsidR="0016450D">
        <w:rPr>
          <w:rFonts w:ascii="Poppins Light" w:hAnsi="Poppins Light" w:cs="Poppins Light"/>
          <w:noProof/>
        </w:rPr>
        <w:t>a</w:t>
      </w:r>
      <w:r w:rsidR="002432AD" w:rsidRPr="002432AD">
        <w:rPr>
          <w:rFonts w:ascii="Poppins Light" w:hAnsi="Poppins Light" w:cs="Poppins Light"/>
          <w:noProof/>
        </w:rPr>
        <w:t>ntes)</w:t>
      </w:r>
      <w:r w:rsidR="002A1428">
        <w:rPr>
          <w:rFonts w:ascii="Poppins Light" w:hAnsi="Poppins Light" w:cs="Poppins Light"/>
          <w:noProof/>
        </w:rPr>
        <w:t xml:space="preserve"> e</w:t>
      </w:r>
      <w:r w:rsidR="002432AD" w:rsidRPr="002432AD">
        <w:rPr>
          <w:rFonts w:ascii="Poppins Light" w:hAnsi="Poppins Light" w:cs="Poppins Light"/>
          <w:noProof/>
        </w:rPr>
        <w:t xml:space="preserve"> R$ 18,00 (</w:t>
      </w:r>
      <w:r w:rsidR="0016450D">
        <w:rPr>
          <w:rFonts w:ascii="Poppins Light" w:hAnsi="Poppins Light" w:cs="Poppins Light"/>
          <w:noProof/>
        </w:rPr>
        <w:t>d</w:t>
      </w:r>
      <w:r w:rsidR="002432AD" w:rsidRPr="002432AD">
        <w:rPr>
          <w:rFonts w:ascii="Poppins Light" w:hAnsi="Poppins Light" w:cs="Poppins Light"/>
          <w:noProof/>
        </w:rPr>
        <w:t>epois)</w:t>
      </w:r>
      <w:r w:rsidR="0016450D">
        <w:rPr>
          <w:rFonts w:ascii="Poppins Light" w:hAnsi="Poppins Light" w:cs="Poppins Light"/>
          <w:noProof/>
        </w:rPr>
        <w:t>;</w:t>
      </w:r>
    </w:p>
    <w:p w14:paraId="5F422844" w14:textId="41C80F3A" w:rsidR="002432AD" w:rsidRPr="002432AD" w:rsidRDefault="002432AD" w:rsidP="002432AD">
      <w:pPr>
        <w:pStyle w:val="PargrafodaLista"/>
        <w:numPr>
          <w:ilvl w:val="0"/>
          <w:numId w:val="43"/>
        </w:numPr>
        <w:jc w:val="both"/>
        <w:rPr>
          <w:rFonts w:ascii="Poppins Light" w:hAnsi="Poppins Light" w:cs="Poppins Light"/>
          <w:noProof/>
        </w:rPr>
      </w:pPr>
      <w:r w:rsidRPr="002432AD">
        <w:rPr>
          <w:rFonts w:ascii="Poppins Light" w:hAnsi="Poppins Light" w:cs="Poppins Light"/>
          <w:noProof/>
        </w:rPr>
        <w:t>Lápis: R$ 2,50 (</w:t>
      </w:r>
      <w:r w:rsidR="002A1428">
        <w:rPr>
          <w:rFonts w:ascii="Poppins Light" w:hAnsi="Poppins Light" w:cs="Poppins Light"/>
          <w:noProof/>
        </w:rPr>
        <w:t>a</w:t>
      </w:r>
      <w:r w:rsidRPr="002432AD">
        <w:rPr>
          <w:rFonts w:ascii="Poppins Light" w:hAnsi="Poppins Light" w:cs="Poppins Light"/>
          <w:noProof/>
        </w:rPr>
        <w:t>ntes)</w:t>
      </w:r>
      <w:r w:rsidR="002A1428">
        <w:rPr>
          <w:rFonts w:ascii="Poppins Light" w:hAnsi="Poppins Light" w:cs="Poppins Light"/>
          <w:noProof/>
        </w:rPr>
        <w:t xml:space="preserve"> e</w:t>
      </w:r>
      <w:r w:rsidRPr="002432AD">
        <w:rPr>
          <w:rFonts w:ascii="Poppins Light" w:hAnsi="Poppins Light" w:cs="Poppins Light"/>
          <w:noProof/>
        </w:rPr>
        <w:t xml:space="preserve"> R$ 2,00 (</w:t>
      </w:r>
      <w:r w:rsidR="009B43AD">
        <w:rPr>
          <w:rFonts w:ascii="Poppins Light" w:hAnsi="Poppins Light" w:cs="Poppins Light"/>
          <w:noProof/>
        </w:rPr>
        <w:t>d</w:t>
      </w:r>
      <w:r w:rsidRPr="002432AD">
        <w:rPr>
          <w:rFonts w:ascii="Poppins Light" w:hAnsi="Poppins Light" w:cs="Poppins Light"/>
          <w:noProof/>
        </w:rPr>
        <w:t>epois)</w:t>
      </w:r>
      <w:r w:rsidR="009B43AD">
        <w:rPr>
          <w:rFonts w:ascii="Poppins Light" w:hAnsi="Poppins Light" w:cs="Poppins Light"/>
          <w:noProof/>
        </w:rPr>
        <w:t>;</w:t>
      </w:r>
    </w:p>
    <w:p w14:paraId="080FA474" w14:textId="0AE615DF" w:rsidR="002432AD" w:rsidRPr="002432AD" w:rsidRDefault="00395A08" w:rsidP="002432AD">
      <w:pPr>
        <w:pStyle w:val="PargrafodaLista"/>
        <w:numPr>
          <w:ilvl w:val="0"/>
          <w:numId w:val="43"/>
        </w:numPr>
        <w:jc w:val="both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B</w:t>
      </w:r>
      <w:r w:rsidR="002432AD" w:rsidRPr="002432AD">
        <w:rPr>
          <w:rFonts w:ascii="Poppins Light" w:hAnsi="Poppins Light" w:cs="Poppins Light"/>
          <w:noProof/>
        </w:rPr>
        <w:t>orracha: R$ 3,00</w:t>
      </w:r>
      <w:r w:rsidR="009B43AD">
        <w:rPr>
          <w:rFonts w:ascii="Poppins Light" w:hAnsi="Poppins Light" w:cs="Poppins Light"/>
          <w:noProof/>
        </w:rPr>
        <w:t xml:space="preserve"> </w:t>
      </w:r>
      <w:r w:rsidR="002432AD" w:rsidRPr="002432AD">
        <w:rPr>
          <w:rFonts w:ascii="Poppins Light" w:hAnsi="Poppins Light" w:cs="Poppins Light"/>
          <w:noProof/>
        </w:rPr>
        <w:t>(</w:t>
      </w:r>
      <w:r w:rsidR="009B43AD">
        <w:rPr>
          <w:rFonts w:ascii="Poppins Light" w:hAnsi="Poppins Light" w:cs="Poppins Light"/>
          <w:noProof/>
        </w:rPr>
        <w:t>a</w:t>
      </w:r>
      <w:r w:rsidR="002432AD" w:rsidRPr="002432AD">
        <w:rPr>
          <w:rFonts w:ascii="Poppins Light" w:hAnsi="Poppins Light" w:cs="Poppins Light"/>
          <w:noProof/>
        </w:rPr>
        <w:t>ntes)</w:t>
      </w:r>
      <w:r w:rsidR="009B43AD">
        <w:rPr>
          <w:rFonts w:ascii="Poppins Light" w:hAnsi="Poppins Light" w:cs="Poppins Light"/>
          <w:noProof/>
        </w:rPr>
        <w:t xml:space="preserve"> e</w:t>
      </w:r>
      <w:r w:rsidR="002432AD" w:rsidRPr="002432AD">
        <w:rPr>
          <w:rFonts w:ascii="Poppins Light" w:hAnsi="Poppins Light" w:cs="Poppins Light"/>
          <w:noProof/>
        </w:rPr>
        <w:t xml:space="preserve"> R$ 3,50 (</w:t>
      </w:r>
      <w:r w:rsidR="009B43AD">
        <w:rPr>
          <w:rFonts w:ascii="Poppins Light" w:hAnsi="Poppins Light" w:cs="Poppins Light"/>
          <w:noProof/>
        </w:rPr>
        <w:t>d</w:t>
      </w:r>
      <w:r w:rsidR="002432AD" w:rsidRPr="002432AD">
        <w:rPr>
          <w:rFonts w:ascii="Poppins Light" w:hAnsi="Poppins Light" w:cs="Poppins Light"/>
          <w:noProof/>
        </w:rPr>
        <w:t>epois)</w:t>
      </w:r>
      <w:r w:rsidR="009B43AD">
        <w:rPr>
          <w:rFonts w:ascii="Poppins Light" w:hAnsi="Poppins Light" w:cs="Poppins Light"/>
          <w:noProof/>
        </w:rPr>
        <w:t>;</w:t>
      </w:r>
    </w:p>
    <w:p w14:paraId="5B24B142" w14:textId="687C471A" w:rsidR="002432AD" w:rsidRPr="002432AD" w:rsidRDefault="00395A08" w:rsidP="002432AD">
      <w:pPr>
        <w:pStyle w:val="PargrafodaLista"/>
        <w:numPr>
          <w:ilvl w:val="0"/>
          <w:numId w:val="43"/>
        </w:numPr>
        <w:jc w:val="both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</w:t>
      </w:r>
      <w:r w:rsidR="002432AD" w:rsidRPr="002432AD">
        <w:rPr>
          <w:rFonts w:ascii="Poppins Light" w:hAnsi="Poppins Light" w:cs="Poppins Light"/>
          <w:noProof/>
        </w:rPr>
        <w:t>aneta: R$ 5,00 (</w:t>
      </w:r>
      <w:r w:rsidR="009B43AD">
        <w:rPr>
          <w:rFonts w:ascii="Poppins Light" w:hAnsi="Poppins Light" w:cs="Poppins Light"/>
          <w:noProof/>
        </w:rPr>
        <w:t>a</w:t>
      </w:r>
      <w:r w:rsidR="002432AD" w:rsidRPr="002432AD">
        <w:rPr>
          <w:rFonts w:ascii="Poppins Light" w:hAnsi="Poppins Light" w:cs="Poppins Light"/>
          <w:noProof/>
        </w:rPr>
        <w:t>ntes)</w:t>
      </w:r>
      <w:r w:rsidR="009B43AD">
        <w:rPr>
          <w:rFonts w:ascii="Poppins Light" w:hAnsi="Poppins Light" w:cs="Poppins Light"/>
          <w:noProof/>
        </w:rPr>
        <w:t xml:space="preserve"> e</w:t>
      </w:r>
      <w:r w:rsidR="002432AD" w:rsidRPr="002432AD">
        <w:rPr>
          <w:rFonts w:ascii="Poppins Light" w:hAnsi="Poppins Light" w:cs="Poppins Light"/>
          <w:noProof/>
        </w:rPr>
        <w:t xml:space="preserve"> R$ 6,00 (</w:t>
      </w:r>
      <w:r w:rsidR="009B43AD">
        <w:rPr>
          <w:rFonts w:ascii="Poppins Light" w:hAnsi="Poppins Light" w:cs="Poppins Light"/>
          <w:noProof/>
        </w:rPr>
        <w:t>d</w:t>
      </w:r>
      <w:r w:rsidR="002432AD" w:rsidRPr="002432AD">
        <w:rPr>
          <w:rFonts w:ascii="Poppins Light" w:hAnsi="Poppins Light" w:cs="Poppins Light"/>
          <w:noProof/>
        </w:rPr>
        <w:t>epois)</w:t>
      </w:r>
      <w:r w:rsidR="009B43AD">
        <w:rPr>
          <w:rFonts w:ascii="Poppins Light" w:hAnsi="Poppins Light" w:cs="Poppins Light"/>
          <w:noProof/>
        </w:rPr>
        <w:t>;</w:t>
      </w:r>
    </w:p>
    <w:p w14:paraId="29B116E1" w14:textId="3026DCF3" w:rsidR="002432AD" w:rsidRPr="002432AD" w:rsidRDefault="00395A08" w:rsidP="002432AD">
      <w:pPr>
        <w:pStyle w:val="PargrafodaLista"/>
        <w:numPr>
          <w:ilvl w:val="0"/>
          <w:numId w:val="43"/>
        </w:numPr>
        <w:jc w:val="both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R</w:t>
      </w:r>
      <w:r w:rsidR="002432AD" w:rsidRPr="002432AD">
        <w:rPr>
          <w:rFonts w:ascii="Poppins Light" w:hAnsi="Poppins Light" w:cs="Poppins Light"/>
          <w:noProof/>
        </w:rPr>
        <w:t>égua: R$ 8,00 (</w:t>
      </w:r>
      <w:r w:rsidR="009B43AD">
        <w:rPr>
          <w:rFonts w:ascii="Poppins Light" w:hAnsi="Poppins Light" w:cs="Poppins Light"/>
          <w:noProof/>
        </w:rPr>
        <w:t>a</w:t>
      </w:r>
      <w:r w:rsidR="002432AD" w:rsidRPr="002432AD">
        <w:rPr>
          <w:rFonts w:ascii="Poppins Light" w:hAnsi="Poppins Light" w:cs="Poppins Light"/>
          <w:noProof/>
        </w:rPr>
        <w:t>ntes)</w:t>
      </w:r>
      <w:r w:rsidR="009B43AD">
        <w:rPr>
          <w:rFonts w:ascii="Poppins Light" w:hAnsi="Poppins Light" w:cs="Poppins Light"/>
          <w:noProof/>
        </w:rPr>
        <w:t xml:space="preserve"> e</w:t>
      </w:r>
      <w:r w:rsidR="002432AD" w:rsidRPr="002432AD">
        <w:rPr>
          <w:rFonts w:ascii="Poppins Light" w:hAnsi="Poppins Light" w:cs="Poppins Light"/>
          <w:noProof/>
        </w:rPr>
        <w:t xml:space="preserve"> R$ 7,00 (</w:t>
      </w:r>
      <w:r w:rsidR="009B43AD">
        <w:rPr>
          <w:rFonts w:ascii="Poppins Light" w:hAnsi="Poppins Light" w:cs="Poppins Light"/>
          <w:noProof/>
        </w:rPr>
        <w:t>d</w:t>
      </w:r>
      <w:r w:rsidR="002432AD" w:rsidRPr="002432AD">
        <w:rPr>
          <w:rFonts w:ascii="Poppins Light" w:hAnsi="Poppins Light" w:cs="Poppins Light"/>
          <w:noProof/>
        </w:rPr>
        <w:t>epois)</w:t>
      </w:r>
      <w:r w:rsidR="009B43AD">
        <w:rPr>
          <w:rFonts w:ascii="Poppins Light" w:hAnsi="Poppins Light" w:cs="Poppins Light"/>
          <w:noProof/>
        </w:rPr>
        <w:t>;</w:t>
      </w:r>
    </w:p>
    <w:p w14:paraId="09C790C8" w14:textId="6ED59962" w:rsidR="002432AD" w:rsidRPr="002432AD" w:rsidRDefault="00395A08" w:rsidP="002432AD">
      <w:pPr>
        <w:pStyle w:val="PargrafodaLista"/>
        <w:numPr>
          <w:ilvl w:val="0"/>
          <w:numId w:val="43"/>
        </w:numPr>
        <w:jc w:val="both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M</w:t>
      </w:r>
      <w:r w:rsidR="002432AD" w:rsidRPr="002432AD">
        <w:rPr>
          <w:rFonts w:ascii="Poppins Light" w:hAnsi="Poppins Light" w:cs="Poppins Light"/>
          <w:noProof/>
        </w:rPr>
        <w:t>ochila: R$ 120,00 (</w:t>
      </w:r>
      <w:r w:rsidR="009B43AD">
        <w:rPr>
          <w:rFonts w:ascii="Poppins Light" w:hAnsi="Poppins Light" w:cs="Poppins Light"/>
          <w:noProof/>
        </w:rPr>
        <w:t>a</w:t>
      </w:r>
      <w:r w:rsidR="002432AD" w:rsidRPr="002432AD">
        <w:rPr>
          <w:rFonts w:ascii="Poppins Light" w:hAnsi="Poppins Light" w:cs="Poppins Light"/>
          <w:noProof/>
        </w:rPr>
        <w:t>ntes)</w:t>
      </w:r>
      <w:r w:rsidR="009B43AD">
        <w:rPr>
          <w:rFonts w:ascii="Poppins Light" w:hAnsi="Poppins Light" w:cs="Poppins Light"/>
          <w:noProof/>
        </w:rPr>
        <w:t xml:space="preserve"> e</w:t>
      </w:r>
      <w:r w:rsidR="002432AD" w:rsidRPr="002432AD">
        <w:rPr>
          <w:rFonts w:ascii="Poppins Light" w:hAnsi="Poppins Light" w:cs="Poppins Light"/>
          <w:noProof/>
        </w:rPr>
        <w:t xml:space="preserve"> R$ 130,00 (</w:t>
      </w:r>
      <w:r w:rsidR="009B43AD">
        <w:rPr>
          <w:rFonts w:ascii="Poppins Light" w:hAnsi="Poppins Light" w:cs="Poppins Light"/>
          <w:noProof/>
        </w:rPr>
        <w:t>d</w:t>
      </w:r>
      <w:r w:rsidR="002432AD" w:rsidRPr="002432AD">
        <w:rPr>
          <w:rFonts w:ascii="Poppins Light" w:hAnsi="Poppins Light" w:cs="Poppins Light"/>
          <w:noProof/>
        </w:rPr>
        <w:t>epois)</w:t>
      </w:r>
      <w:r w:rsidR="009B43AD">
        <w:rPr>
          <w:rFonts w:ascii="Poppins Light" w:hAnsi="Poppins Light" w:cs="Poppins Light"/>
          <w:noProof/>
        </w:rPr>
        <w:t>;</w:t>
      </w:r>
    </w:p>
    <w:p w14:paraId="4809F05E" w14:textId="6A9735EE" w:rsidR="002432AD" w:rsidRPr="002432AD" w:rsidRDefault="00395A08" w:rsidP="002432AD">
      <w:pPr>
        <w:pStyle w:val="PargrafodaLista"/>
        <w:numPr>
          <w:ilvl w:val="0"/>
          <w:numId w:val="43"/>
        </w:numPr>
        <w:jc w:val="both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A</w:t>
      </w:r>
      <w:r w:rsidR="002432AD" w:rsidRPr="002432AD">
        <w:rPr>
          <w:rFonts w:ascii="Poppins Light" w:hAnsi="Poppins Light" w:cs="Poppins Light"/>
          <w:noProof/>
        </w:rPr>
        <w:t>pontador: R$ 4,00 (</w:t>
      </w:r>
      <w:r w:rsidR="005F54BD">
        <w:rPr>
          <w:rFonts w:ascii="Poppins Light" w:hAnsi="Poppins Light" w:cs="Poppins Light"/>
          <w:noProof/>
        </w:rPr>
        <w:t>a</w:t>
      </w:r>
      <w:r w:rsidR="002432AD" w:rsidRPr="002432AD">
        <w:rPr>
          <w:rFonts w:ascii="Poppins Light" w:hAnsi="Poppins Light" w:cs="Poppins Light"/>
          <w:noProof/>
        </w:rPr>
        <w:t>ntes)</w:t>
      </w:r>
      <w:r w:rsidR="005F54BD">
        <w:rPr>
          <w:rFonts w:ascii="Poppins Light" w:hAnsi="Poppins Light" w:cs="Poppins Light"/>
          <w:noProof/>
        </w:rPr>
        <w:t xml:space="preserve"> e</w:t>
      </w:r>
      <w:r w:rsidR="002432AD" w:rsidRPr="002432AD">
        <w:rPr>
          <w:rFonts w:ascii="Poppins Light" w:hAnsi="Poppins Light" w:cs="Poppins Light"/>
          <w:noProof/>
        </w:rPr>
        <w:t xml:space="preserve"> R$ 4,50 (</w:t>
      </w:r>
      <w:r w:rsidR="005F54BD">
        <w:rPr>
          <w:rFonts w:ascii="Poppins Light" w:hAnsi="Poppins Light" w:cs="Poppins Light"/>
          <w:noProof/>
        </w:rPr>
        <w:t>d</w:t>
      </w:r>
      <w:r w:rsidR="002432AD" w:rsidRPr="002432AD">
        <w:rPr>
          <w:rFonts w:ascii="Poppins Light" w:hAnsi="Poppins Light" w:cs="Poppins Light"/>
          <w:noProof/>
        </w:rPr>
        <w:t>epois)</w:t>
      </w:r>
      <w:r w:rsidR="005F54BD">
        <w:rPr>
          <w:rFonts w:ascii="Poppins Light" w:hAnsi="Poppins Light" w:cs="Poppins Light"/>
          <w:noProof/>
        </w:rPr>
        <w:t>.</w:t>
      </w:r>
    </w:p>
    <w:p w14:paraId="796599DD" w14:textId="36E8C0E5" w:rsidR="004E192C" w:rsidRDefault="004E192C" w:rsidP="002432AD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1A3CD946" w14:textId="360411BD" w:rsidR="005D35CE" w:rsidRDefault="005D35CE" w:rsidP="002432AD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552942A5" w14:textId="77777777" w:rsidR="005D35CE" w:rsidRPr="00CD1FE9" w:rsidRDefault="005D35CE" w:rsidP="002432AD">
      <w:pPr>
        <w:pStyle w:val="PargrafodaLista"/>
        <w:jc w:val="both"/>
        <w:rPr>
          <w:rFonts w:ascii="Poppins Light" w:hAnsi="Poppins Light" w:cs="Poppins Light"/>
          <w:noProof/>
        </w:rPr>
      </w:pPr>
      <w:bookmarkStart w:id="0" w:name="_GoBack"/>
      <w:bookmarkEnd w:id="0"/>
    </w:p>
    <w:p w14:paraId="3801CE4E" w14:textId="7FE1D451" w:rsidR="00CD1FE9" w:rsidRPr="00CD1FE9" w:rsidRDefault="007C5968" w:rsidP="007C5968">
      <w:pPr>
        <w:pStyle w:val="PargrafodaLista"/>
        <w:numPr>
          <w:ilvl w:val="0"/>
          <w:numId w:val="39"/>
        </w:numPr>
        <w:jc w:val="both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b/>
          <w:bCs/>
          <w:noProof/>
        </w:rPr>
        <w:lastRenderedPageBreak/>
        <w:t>Como</w:t>
      </w:r>
      <w:r w:rsidR="00CD1FE9" w:rsidRPr="00CD1FE9">
        <w:rPr>
          <w:rFonts w:ascii="Poppins Light" w:hAnsi="Poppins Light" w:cs="Poppins Light"/>
          <w:b/>
          <w:bCs/>
          <w:noProof/>
        </w:rPr>
        <w:t xml:space="preserve"> fazer:</w:t>
      </w:r>
    </w:p>
    <w:p w14:paraId="33E79A37" w14:textId="34FC80D1" w:rsidR="00071030" w:rsidRDefault="00C944E6" w:rsidP="006E4CE3">
      <w:pPr>
        <w:pStyle w:val="PargrafodaLista"/>
        <w:numPr>
          <w:ilvl w:val="2"/>
          <w:numId w:val="39"/>
        </w:numPr>
        <w:ind w:left="993" w:hanging="284"/>
        <w:jc w:val="both"/>
        <w:rPr>
          <w:rFonts w:ascii="Poppins Light" w:hAnsi="Poppins Light" w:cs="Poppins Light"/>
          <w:noProof/>
        </w:rPr>
      </w:pPr>
      <w:r w:rsidRPr="00C944E6">
        <w:rPr>
          <w:rFonts w:ascii="Poppins Light" w:hAnsi="Poppins Light" w:cs="Poppins Light"/>
          <w:b/>
          <w:bCs/>
          <w:noProof/>
        </w:rPr>
        <w:t xml:space="preserve">Registrar os </w:t>
      </w:r>
      <w:r w:rsidR="00E068A7">
        <w:rPr>
          <w:rFonts w:ascii="Poppins Light" w:hAnsi="Poppins Light" w:cs="Poppins Light"/>
          <w:b/>
          <w:bCs/>
          <w:noProof/>
        </w:rPr>
        <w:t>p</w:t>
      </w:r>
      <w:r w:rsidRPr="00C944E6">
        <w:rPr>
          <w:rFonts w:ascii="Poppins Light" w:hAnsi="Poppins Light" w:cs="Poppins Light"/>
          <w:b/>
          <w:bCs/>
          <w:noProof/>
        </w:rPr>
        <w:t>reços "</w:t>
      </w:r>
      <w:r w:rsidR="005F54BD">
        <w:rPr>
          <w:rFonts w:ascii="Poppins Light" w:hAnsi="Poppins Light" w:cs="Poppins Light"/>
          <w:b/>
          <w:bCs/>
          <w:noProof/>
        </w:rPr>
        <w:t>a</w:t>
      </w:r>
      <w:r w:rsidRPr="00C944E6">
        <w:rPr>
          <w:rFonts w:ascii="Poppins Light" w:hAnsi="Poppins Light" w:cs="Poppins Light"/>
          <w:b/>
          <w:bCs/>
          <w:noProof/>
        </w:rPr>
        <w:t>ntes" e "</w:t>
      </w:r>
      <w:r w:rsidR="005F54BD">
        <w:rPr>
          <w:rFonts w:ascii="Poppins Light" w:hAnsi="Poppins Light" w:cs="Poppins Light"/>
          <w:b/>
          <w:bCs/>
          <w:noProof/>
        </w:rPr>
        <w:t>d</w:t>
      </w:r>
      <w:r w:rsidRPr="00C944E6">
        <w:rPr>
          <w:rFonts w:ascii="Poppins Light" w:hAnsi="Poppins Light" w:cs="Poppins Light"/>
          <w:b/>
          <w:bCs/>
          <w:noProof/>
        </w:rPr>
        <w:t xml:space="preserve">epois": </w:t>
      </w:r>
      <w:r w:rsidR="00E068A7">
        <w:rPr>
          <w:rFonts w:ascii="Poppins Light" w:hAnsi="Poppins Light" w:cs="Poppins Light"/>
          <w:noProof/>
        </w:rPr>
        <w:t>i</w:t>
      </w:r>
      <w:r w:rsidRPr="00C944E6">
        <w:rPr>
          <w:rFonts w:ascii="Poppins Light" w:hAnsi="Poppins Light" w:cs="Poppins Light"/>
          <w:noProof/>
        </w:rPr>
        <w:t>nsira os preços antigos e os preços atualizados na tabela</w:t>
      </w:r>
      <w:r w:rsidR="009D2C18">
        <w:rPr>
          <w:rFonts w:ascii="Poppins Light" w:hAnsi="Poppins Light" w:cs="Poppins Light"/>
          <w:noProof/>
        </w:rPr>
        <w:t>.</w:t>
      </w:r>
    </w:p>
    <w:p w14:paraId="06C96E51" w14:textId="77777777" w:rsidR="00B17AE4" w:rsidRPr="00C944E6" w:rsidRDefault="00B17AE4" w:rsidP="004E192C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6F88A2E3" w14:textId="301EF649" w:rsidR="00071030" w:rsidRPr="00B17AE4" w:rsidRDefault="00B17AE4" w:rsidP="006E4CE3">
      <w:pPr>
        <w:pStyle w:val="PargrafodaLista"/>
        <w:numPr>
          <w:ilvl w:val="2"/>
          <w:numId w:val="39"/>
        </w:numPr>
        <w:ind w:left="993" w:hanging="284"/>
        <w:jc w:val="both"/>
        <w:rPr>
          <w:rFonts w:ascii="Poppins Light" w:hAnsi="Poppins Light" w:cs="Poppins Light"/>
          <w:noProof/>
        </w:rPr>
      </w:pPr>
      <w:r w:rsidRPr="00B17AE4">
        <w:rPr>
          <w:rFonts w:ascii="Poppins Light" w:hAnsi="Poppins Light" w:cs="Poppins Light"/>
          <w:b/>
          <w:bCs/>
          <w:noProof/>
        </w:rPr>
        <w:t xml:space="preserve">Calcular a </w:t>
      </w:r>
      <w:r w:rsidR="00E068A7">
        <w:rPr>
          <w:rFonts w:ascii="Poppins Light" w:hAnsi="Poppins Light" w:cs="Poppins Light"/>
          <w:b/>
          <w:bCs/>
          <w:noProof/>
        </w:rPr>
        <w:t>v</w:t>
      </w:r>
      <w:r w:rsidRPr="00B17AE4">
        <w:rPr>
          <w:rFonts w:ascii="Poppins Light" w:hAnsi="Poppins Light" w:cs="Poppins Light"/>
          <w:b/>
          <w:bCs/>
          <w:noProof/>
        </w:rPr>
        <w:t xml:space="preserve">ariação </w:t>
      </w:r>
      <w:r w:rsidR="00E068A7">
        <w:rPr>
          <w:rFonts w:ascii="Poppins Light" w:hAnsi="Poppins Light" w:cs="Poppins Light"/>
          <w:noProof/>
        </w:rPr>
        <w:t>p</w:t>
      </w:r>
      <w:r w:rsidRPr="00B17AE4">
        <w:rPr>
          <w:rFonts w:ascii="Poppins Light" w:hAnsi="Poppins Light" w:cs="Poppins Light"/>
          <w:noProof/>
        </w:rPr>
        <w:t>ercentual: utilze a fórmula (valor final – valor inicial) / valor inicial</w:t>
      </w:r>
      <w:r w:rsidR="009D2C18">
        <w:rPr>
          <w:rFonts w:ascii="Poppins Light" w:hAnsi="Poppins Light" w:cs="Poppins Light"/>
          <w:noProof/>
        </w:rPr>
        <w:t>.</w:t>
      </w:r>
    </w:p>
    <w:p w14:paraId="438F107F" w14:textId="77777777" w:rsidR="00071030" w:rsidRPr="00710272" w:rsidRDefault="00071030" w:rsidP="004E192C">
      <w:pPr>
        <w:pStyle w:val="PargrafodaLista"/>
        <w:jc w:val="both"/>
        <w:rPr>
          <w:rFonts w:ascii="Poppins Light" w:hAnsi="Poppins Light" w:cs="Poppins Light"/>
          <w:b/>
          <w:bCs/>
          <w:noProof/>
        </w:rPr>
      </w:pPr>
    </w:p>
    <w:p w14:paraId="2E6C33A5" w14:textId="52AA5ACC" w:rsidR="00A30AA8" w:rsidRPr="00A30AA8" w:rsidRDefault="00A30AA8" w:rsidP="006E4CE3">
      <w:pPr>
        <w:pStyle w:val="PargrafodaLista"/>
        <w:numPr>
          <w:ilvl w:val="2"/>
          <w:numId w:val="39"/>
        </w:numPr>
        <w:ind w:left="993" w:hanging="284"/>
        <w:jc w:val="both"/>
        <w:rPr>
          <w:rFonts w:ascii="Poppins Light" w:hAnsi="Poppins Light" w:cs="Poppins Light"/>
          <w:noProof/>
        </w:rPr>
      </w:pPr>
      <w:r w:rsidRPr="00710272">
        <w:rPr>
          <w:rFonts w:ascii="Poppins Light" w:hAnsi="Poppins Light" w:cs="Poppins Light"/>
          <w:b/>
          <w:bCs/>
          <w:noProof/>
        </w:rPr>
        <w:t>Ajusta</w:t>
      </w:r>
      <w:r w:rsidR="00CA5932">
        <w:rPr>
          <w:rFonts w:ascii="Poppins Light" w:hAnsi="Poppins Light" w:cs="Poppins Light"/>
          <w:b/>
          <w:bCs/>
          <w:noProof/>
        </w:rPr>
        <w:t>r</w:t>
      </w:r>
      <w:r w:rsidRPr="00710272">
        <w:rPr>
          <w:rFonts w:ascii="Poppins Light" w:hAnsi="Poppins Light" w:cs="Poppins Light"/>
          <w:b/>
          <w:bCs/>
          <w:noProof/>
        </w:rPr>
        <w:t xml:space="preserve"> o Excel:</w:t>
      </w:r>
      <w:r>
        <w:rPr>
          <w:rFonts w:ascii="Poppins Light" w:hAnsi="Poppins Light" w:cs="Poppins Light"/>
          <w:noProof/>
        </w:rPr>
        <w:t xml:space="preserve"> </w:t>
      </w:r>
      <w:r w:rsidR="009D2C18">
        <w:rPr>
          <w:rFonts w:ascii="Poppins Light" w:hAnsi="Poppins Light" w:cs="Poppins Light"/>
          <w:noProof/>
        </w:rPr>
        <w:t>n</w:t>
      </w:r>
      <w:r w:rsidR="00710272">
        <w:rPr>
          <w:rFonts w:ascii="Poppins Light" w:hAnsi="Poppins Light" w:cs="Poppins Light"/>
          <w:noProof/>
        </w:rPr>
        <w:t xml:space="preserve">as células da coluna </w:t>
      </w:r>
      <w:r w:rsidR="009D2C18">
        <w:rPr>
          <w:rFonts w:ascii="Poppins Light" w:hAnsi="Poppins Light" w:cs="Poppins Light"/>
          <w:noProof/>
        </w:rPr>
        <w:t>“V</w:t>
      </w:r>
      <w:r w:rsidR="00710272">
        <w:rPr>
          <w:rFonts w:ascii="Poppins Light" w:hAnsi="Poppins Light" w:cs="Poppins Light"/>
          <w:noProof/>
        </w:rPr>
        <w:t>ariação percentual</w:t>
      </w:r>
      <w:r w:rsidR="009D2C18">
        <w:rPr>
          <w:rFonts w:ascii="Poppins Light" w:hAnsi="Poppins Light" w:cs="Poppins Light"/>
          <w:noProof/>
        </w:rPr>
        <w:t>”</w:t>
      </w:r>
      <w:r w:rsidR="00710272">
        <w:rPr>
          <w:rFonts w:ascii="Poppins Light" w:hAnsi="Poppins Light" w:cs="Poppins Light"/>
          <w:noProof/>
        </w:rPr>
        <w:t>, configur</w:t>
      </w:r>
      <w:r w:rsidR="009D2C18">
        <w:rPr>
          <w:rFonts w:ascii="Poppins Light" w:hAnsi="Poppins Light" w:cs="Poppins Light"/>
          <w:noProof/>
        </w:rPr>
        <w:t>e</w:t>
      </w:r>
      <w:r w:rsidR="00710272">
        <w:rPr>
          <w:rFonts w:ascii="Poppins Light" w:hAnsi="Poppins Light" w:cs="Poppins Light"/>
          <w:noProof/>
        </w:rPr>
        <w:t xml:space="preserve"> o Excel para apresentar o resultado percentual</w:t>
      </w:r>
      <w:r w:rsidR="008E5A2C">
        <w:rPr>
          <w:rFonts w:ascii="Poppins Light" w:hAnsi="Poppins Light" w:cs="Poppins Light"/>
          <w:noProof/>
        </w:rPr>
        <w:t xml:space="preserve"> -</w:t>
      </w:r>
      <w:r w:rsidR="00B169D9">
        <w:rPr>
          <w:rFonts w:ascii="Poppins Light" w:hAnsi="Poppins Light" w:cs="Poppins Light"/>
          <w:noProof/>
        </w:rPr>
        <w:t xml:space="preserve"> acesse</w:t>
      </w:r>
      <w:r w:rsidR="00B34726">
        <w:rPr>
          <w:rFonts w:ascii="Poppins Light" w:hAnsi="Poppins Light" w:cs="Poppins Light"/>
          <w:noProof/>
        </w:rPr>
        <w:t xml:space="preserve"> </w:t>
      </w:r>
      <w:r w:rsidRPr="00A30AA8">
        <w:rPr>
          <w:rFonts w:ascii="Poppins Light" w:hAnsi="Poppins Light" w:cs="Poppins Light"/>
          <w:b/>
          <w:bCs/>
          <w:noProof/>
        </w:rPr>
        <w:t>Página Inicial &gt; Número &gt; Formato de Porcentagem</w:t>
      </w:r>
      <w:r w:rsidRPr="00A30AA8">
        <w:rPr>
          <w:rFonts w:ascii="Poppins Light" w:hAnsi="Poppins Light" w:cs="Poppins Light"/>
          <w:noProof/>
        </w:rPr>
        <w:t xml:space="preserve"> e ajuste o número de casas decimais </w:t>
      </w:r>
      <w:r w:rsidR="00B34726">
        <w:rPr>
          <w:rFonts w:ascii="Poppins Light" w:hAnsi="Poppins Light" w:cs="Poppins Light"/>
          <w:noProof/>
        </w:rPr>
        <w:t>para duas casas.</w:t>
      </w:r>
    </w:p>
    <w:p w14:paraId="1B3AEC5C" w14:textId="0805FC70" w:rsidR="00A30AA8" w:rsidRPr="00071030" w:rsidRDefault="00A30AA8" w:rsidP="004E192C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5C9045E9" w14:textId="6C6A242A" w:rsidR="00BE2E37" w:rsidRDefault="00611F6C" w:rsidP="007F5B46">
      <w:pPr>
        <w:pStyle w:val="PargrafodaLista"/>
        <w:numPr>
          <w:ilvl w:val="0"/>
          <w:numId w:val="39"/>
        </w:numPr>
        <w:jc w:val="both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Construa uma planilha </w:t>
      </w:r>
      <w:r w:rsidR="001D757E">
        <w:rPr>
          <w:rFonts w:ascii="Poppins Light" w:hAnsi="Poppins Light" w:cs="Poppins Light"/>
          <w:noProof/>
        </w:rPr>
        <w:t xml:space="preserve">igual </w:t>
      </w:r>
      <w:r w:rsidR="00652DE7">
        <w:rPr>
          <w:rFonts w:ascii="Poppins Light" w:hAnsi="Poppins Light" w:cs="Poppins Light"/>
          <w:noProof/>
        </w:rPr>
        <w:t>à</w:t>
      </w:r>
      <w:r w:rsidR="001D757E">
        <w:rPr>
          <w:rFonts w:ascii="Poppins Light" w:hAnsi="Poppins Light" w:cs="Poppins Light"/>
          <w:noProof/>
        </w:rPr>
        <w:t xml:space="preserve"> do modelo abaixo para realizar os cálculos no Exel.</w:t>
      </w:r>
    </w:p>
    <w:p w14:paraId="34893EF3" w14:textId="2563CCAB" w:rsidR="00BE2E37" w:rsidRDefault="00EC461D" w:rsidP="00F93E6B">
      <w:pPr>
        <w:jc w:val="center"/>
        <w:rPr>
          <w:rFonts w:ascii="Poppins" w:hAnsi="Poppins" w:cs="Poppins"/>
          <w:b/>
          <w:bCs/>
          <w:noProof/>
          <w:sz w:val="28"/>
          <w:szCs w:val="28"/>
        </w:rPr>
      </w:pPr>
      <w:r>
        <w:rPr>
          <w:rFonts w:ascii="Poppins" w:hAnsi="Poppins" w:cs="Poppins"/>
          <w:b/>
          <w:bCs/>
          <w:noProof/>
          <w:sz w:val="28"/>
          <w:szCs w:val="28"/>
        </w:rPr>
        <w:t xml:space="preserve">Estrutua da </w:t>
      </w:r>
      <w:r w:rsidR="00652DE7">
        <w:rPr>
          <w:rFonts w:ascii="Poppins" w:hAnsi="Poppins" w:cs="Poppins"/>
          <w:b/>
          <w:bCs/>
          <w:noProof/>
          <w:sz w:val="28"/>
          <w:szCs w:val="28"/>
        </w:rPr>
        <w:t>p</w:t>
      </w:r>
      <w:r>
        <w:rPr>
          <w:rFonts w:ascii="Poppins" w:hAnsi="Poppins" w:cs="Poppins"/>
          <w:b/>
          <w:bCs/>
          <w:noProof/>
          <w:sz w:val="28"/>
          <w:szCs w:val="28"/>
        </w:rPr>
        <w:t xml:space="preserve">lanilha para os </w:t>
      </w:r>
      <w:r w:rsidR="00652DE7">
        <w:rPr>
          <w:rFonts w:ascii="Poppins" w:hAnsi="Poppins" w:cs="Poppins"/>
          <w:b/>
          <w:bCs/>
          <w:noProof/>
          <w:sz w:val="28"/>
          <w:szCs w:val="28"/>
        </w:rPr>
        <w:t>c</w:t>
      </w:r>
      <w:r>
        <w:rPr>
          <w:rFonts w:ascii="Poppins" w:hAnsi="Poppins" w:cs="Poppins"/>
          <w:b/>
          <w:bCs/>
          <w:noProof/>
          <w:sz w:val="28"/>
          <w:szCs w:val="28"/>
        </w:rPr>
        <w:t>álculos</w:t>
      </w:r>
    </w:p>
    <w:p w14:paraId="386F5315" w14:textId="77777777" w:rsidR="0096551E" w:rsidRPr="00F93E6B" w:rsidRDefault="0096551E" w:rsidP="00F93E6B">
      <w:pPr>
        <w:jc w:val="center"/>
        <w:rPr>
          <w:rFonts w:ascii="Poppins" w:hAnsi="Poppins" w:cs="Poppins"/>
          <w:b/>
          <w:bCs/>
          <w:noProof/>
          <w:sz w:val="28"/>
          <w:szCs w:val="28"/>
        </w:rPr>
      </w:pPr>
    </w:p>
    <w:p w14:paraId="32F913BD" w14:textId="1C4EE7ED" w:rsidR="00FE7DD7" w:rsidRDefault="00AC27A0" w:rsidP="00EC461D">
      <w:pPr>
        <w:jc w:val="center"/>
        <w:rPr>
          <w:rFonts w:ascii="Poppins Light" w:hAnsi="Poppins Light" w:cs="Poppins Light"/>
          <w:b/>
          <w:bCs/>
          <w:noProof/>
        </w:rPr>
      </w:pPr>
      <w:r w:rsidRPr="00AC27A0">
        <w:rPr>
          <w:rFonts w:ascii="Poppins Light" w:hAnsi="Poppins Light" w:cs="Poppins Light"/>
          <w:b/>
          <w:bCs/>
          <w:noProof/>
        </w:rPr>
        <w:drawing>
          <wp:inline distT="0" distB="0" distL="0" distR="0" wp14:anchorId="1A243EC0" wp14:editId="2BD2C02F">
            <wp:extent cx="5553850" cy="1762371"/>
            <wp:effectExtent l="0" t="0" r="8890" b="9525"/>
            <wp:docPr id="146196282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62821" name="Imagem 1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834E" w14:textId="2F71B613" w:rsidR="0096551E" w:rsidRPr="00F43BB5" w:rsidRDefault="0096551E" w:rsidP="0096551E">
      <w:pPr>
        <w:jc w:val="center"/>
        <w:rPr>
          <w:rFonts w:ascii="Poppins Light" w:hAnsi="Poppins Light" w:cs="Poppins Light"/>
          <w:noProof/>
          <w:sz w:val="16"/>
          <w:szCs w:val="16"/>
        </w:rPr>
      </w:pPr>
      <w:r w:rsidRPr="2A52F8C4">
        <w:rPr>
          <w:rFonts w:ascii="Poppins Light" w:hAnsi="Poppins Light" w:cs="Poppins Light"/>
          <w:noProof/>
          <w:sz w:val="16"/>
          <w:szCs w:val="16"/>
        </w:rPr>
        <w:t>Produzido pela SEDUC-SP</w:t>
      </w:r>
      <w:r w:rsidR="1FBF2B75" w:rsidRPr="2A52F8C4">
        <w:rPr>
          <w:rFonts w:ascii="Poppins Light" w:hAnsi="Poppins Light" w:cs="Poppins Light"/>
          <w:noProof/>
          <w:sz w:val="16"/>
          <w:szCs w:val="16"/>
        </w:rPr>
        <w:t xml:space="preserve"> com a ferramenta Microsoft Excel.</w:t>
      </w:r>
    </w:p>
    <w:p w14:paraId="268C4276" w14:textId="77777777" w:rsidR="0096551E" w:rsidRDefault="0096551E" w:rsidP="00EC461D">
      <w:pPr>
        <w:jc w:val="center"/>
        <w:rPr>
          <w:rFonts w:ascii="Poppins Light" w:hAnsi="Poppins Light" w:cs="Poppins Light"/>
          <w:b/>
          <w:bCs/>
          <w:noProof/>
        </w:rPr>
      </w:pPr>
    </w:p>
    <w:sectPr w:rsidR="0096551E">
      <w:headerReference w:type="default" r:id="rId11"/>
      <w:footerReference w:type="even" r:id="rId12"/>
      <w:footerReference w:type="default" r:id="rId13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1DD886" w14:textId="77777777" w:rsidR="00CF1269" w:rsidRDefault="00CF1269">
      <w:r>
        <w:separator/>
      </w:r>
    </w:p>
  </w:endnote>
  <w:endnote w:type="continuationSeparator" w:id="0">
    <w:p w14:paraId="1B7DC59A" w14:textId="77777777" w:rsidR="00CF1269" w:rsidRDefault="00CF1269">
      <w:r>
        <w:continuationSeparator/>
      </w:r>
    </w:p>
  </w:endnote>
  <w:endnote w:type="continuationNotice" w:id="1">
    <w:p w14:paraId="32DF6D02" w14:textId="77777777" w:rsidR="00CF1269" w:rsidRDefault="00CF12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3EA0EF09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5D35CE">
              <w:rPr>
                <w:rFonts w:ascii="Poppins" w:hAnsi="Poppins" w:cs="Poppins"/>
                <w:sz w:val="20"/>
                <w:szCs w:val="20"/>
              </w:rPr>
              <w:t>ADM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5D35CE">
              <w:rPr>
                <w:rFonts w:ascii="Poppins" w:hAnsi="Poppins" w:cs="Poppins"/>
                <w:sz w:val="20"/>
                <w:szCs w:val="20"/>
              </w:rPr>
              <w:t>B1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[C</w:t>
            </w:r>
            <w:r w:rsidR="005D35CE">
              <w:rPr>
                <w:rFonts w:ascii="Poppins" w:hAnsi="Poppins" w:cs="Poppins"/>
                <w:sz w:val="20"/>
                <w:szCs w:val="20"/>
              </w:rPr>
              <w:t>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051D14AC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5D35CE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5D35CE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9D5BF1" w14:textId="77777777" w:rsidR="00CF1269" w:rsidRDefault="00CF1269">
      <w:r>
        <w:separator/>
      </w:r>
    </w:p>
  </w:footnote>
  <w:footnote w:type="continuationSeparator" w:id="0">
    <w:p w14:paraId="7B019B70" w14:textId="77777777" w:rsidR="00CF1269" w:rsidRDefault="00CF1269">
      <w:r>
        <w:continuationSeparator/>
      </w:r>
    </w:p>
  </w:footnote>
  <w:footnote w:type="continuationNotice" w:id="1">
    <w:p w14:paraId="4AE945FC" w14:textId="77777777" w:rsidR="00CF1269" w:rsidRDefault="00CF12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D22"/>
    <w:multiLevelType w:val="multilevel"/>
    <w:tmpl w:val="D2545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F300B"/>
    <w:multiLevelType w:val="hybridMultilevel"/>
    <w:tmpl w:val="D6B43648"/>
    <w:lvl w:ilvl="0" w:tplc="E3722550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320E5"/>
    <w:multiLevelType w:val="hybridMultilevel"/>
    <w:tmpl w:val="4D6C9D48"/>
    <w:lvl w:ilvl="0" w:tplc="2612F186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258F5"/>
    <w:multiLevelType w:val="hybridMultilevel"/>
    <w:tmpl w:val="15F6F71E"/>
    <w:lvl w:ilvl="0" w:tplc="D7348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18C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605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061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124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FA8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D0A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2EF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A4AA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7590D02"/>
    <w:multiLevelType w:val="multilevel"/>
    <w:tmpl w:val="880E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472674"/>
    <w:multiLevelType w:val="hybridMultilevel"/>
    <w:tmpl w:val="CFCEAABE"/>
    <w:lvl w:ilvl="0" w:tplc="C38EC5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F0BC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7EC1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1AC9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B41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340A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40D1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DE2D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024A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ED6CE3"/>
    <w:multiLevelType w:val="multilevel"/>
    <w:tmpl w:val="2CEA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B1986"/>
    <w:multiLevelType w:val="hybridMultilevel"/>
    <w:tmpl w:val="C45A6330"/>
    <w:lvl w:ilvl="0" w:tplc="85CECA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6ECD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6007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0C9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4C3E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98D8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EC87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CCC5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3E71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B756AD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E7524"/>
    <w:multiLevelType w:val="multilevel"/>
    <w:tmpl w:val="0EF09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A809F1"/>
    <w:multiLevelType w:val="multilevel"/>
    <w:tmpl w:val="42F4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456375"/>
    <w:multiLevelType w:val="multilevel"/>
    <w:tmpl w:val="8C1EE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7C0A79"/>
    <w:multiLevelType w:val="multilevel"/>
    <w:tmpl w:val="FE02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814F36"/>
    <w:multiLevelType w:val="hybridMultilevel"/>
    <w:tmpl w:val="3F725580"/>
    <w:lvl w:ilvl="0" w:tplc="91D04C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AC1B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EA11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960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880E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12EB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4EDF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B232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A623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4D6BB7"/>
    <w:multiLevelType w:val="hybridMultilevel"/>
    <w:tmpl w:val="0E6ECCC8"/>
    <w:lvl w:ilvl="0" w:tplc="A9129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42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E40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BE3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CCF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4C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86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205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B4D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AE6701E"/>
    <w:multiLevelType w:val="multilevel"/>
    <w:tmpl w:val="EC78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1E4F48"/>
    <w:multiLevelType w:val="multilevel"/>
    <w:tmpl w:val="76368D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5C4BD9"/>
    <w:multiLevelType w:val="hybridMultilevel"/>
    <w:tmpl w:val="D6B4364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DC0C7A"/>
    <w:multiLevelType w:val="hybridMultilevel"/>
    <w:tmpl w:val="0A5A8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9A2E33"/>
    <w:multiLevelType w:val="hybridMultilevel"/>
    <w:tmpl w:val="1A325878"/>
    <w:lvl w:ilvl="0" w:tplc="8ACADB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2EE4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C060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CE81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384D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C217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7E0B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6297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226C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9755FF"/>
    <w:multiLevelType w:val="hybridMultilevel"/>
    <w:tmpl w:val="AA40CE7A"/>
    <w:lvl w:ilvl="0" w:tplc="AE18847A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497061"/>
    <w:multiLevelType w:val="multilevel"/>
    <w:tmpl w:val="EF2877E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F7416C"/>
    <w:multiLevelType w:val="multilevel"/>
    <w:tmpl w:val="03A409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FE2EE2"/>
    <w:multiLevelType w:val="multilevel"/>
    <w:tmpl w:val="BF8AA64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FA6693"/>
    <w:multiLevelType w:val="multilevel"/>
    <w:tmpl w:val="A5449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4441B0"/>
    <w:multiLevelType w:val="hybridMultilevel"/>
    <w:tmpl w:val="8E444544"/>
    <w:lvl w:ilvl="0" w:tplc="D37E4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F81B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6AA5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743C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2AA1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0060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CA58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F8B3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8A1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6549D1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F0729B"/>
    <w:multiLevelType w:val="multilevel"/>
    <w:tmpl w:val="F8988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516C8F"/>
    <w:multiLevelType w:val="hybridMultilevel"/>
    <w:tmpl w:val="029C5312"/>
    <w:lvl w:ilvl="0" w:tplc="4BA45362">
      <w:start w:val="4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C00AAB"/>
    <w:multiLevelType w:val="hybridMultilevel"/>
    <w:tmpl w:val="E9A2836C"/>
    <w:lvl w:ilvl="0" w:tplc="6D26B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E28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464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CAD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566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88D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18B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660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4E0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3A44E59"/>
    <w:multiLevelType w:val="hybridMultilevel"/>
    <w:tmpl w:val="FB209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BC7381"/>
    <w:multiLevelType w:val="multilevel"/>
    <w:tmpl w:val="C938193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BB3026"/>
    <w:multiLevelType w:val="hybridMultilevel"/>
    <w:tmpl w:val="DC60CF40"/>
    <w:lvl w:ilvl="0" w:tplc="71486F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0039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64EE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D6E1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640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B863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7C2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E60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1A69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750CD2"/>
    <w:multiLevelType w:val="hybridMultilevel"/>
    <w:tmpl w:val="B2444B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0C13F4"/>
    <w:multiLevelType w:val="hybridMultilevel"/>
    <w:tmpl w:val="63A07E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E633D"/>
    <w:multiLevelType w:val="hybridMultilevel"/>
    <w:tmpl w:val="DB1EB70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C92F5C"/>
    <w:multiLevelType w:val="hybridMultilevel"/>
    <w:tmpl w:val="63A07E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F3F1B"/>
    <w:multiLevelType w:val="hybridMultilevel"/>
    <w:tmpl w:val="4964F8C6"/>
    <w:lvl w:ilvl="0" w:tplc="7152F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200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49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66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106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A6A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B2E8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07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D27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9120CDA"/>
    <w:multiLevelType w:val="hybridMultilevel"/>
    <w:tmpl w:val="838C042C"/>
    <w:lvl w:ilvl="0" w:tplc="AE18847A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8"/>
  </w:num>
  <w:num w:numId="3">
    <w:abstractNumId w:val="42"/>
  </w:num>
  <w:num w:numId="4">
    <w:abstractNumId w:val="24"/>
  </w:num>
  <w:num w:numId="5">
    <w:abstractNumId w:val="22"/>
  </w:num>
  <w:num w:numId="6">
    <w:abstractNumId w:val="7"/>
  </w:num>
  <w:num w:numId="7">
    <w:abstractNumId w:val="29"/>
  </w:num>
  <w:num w:numId="8">
    <w:abstractNumId w:val="8"/>
  </w:num>
  <w:num w:numId="9">
    <w:abstractNumId w:val="1"/>
  </w:num>
  <w:num w:numId="10">
    <w:abstractNumId w:val="35"/>
  </w:num>
  <w:num w:numId="11">
    <w:abstractNumId w:val="41"/>
  </w:num>
  <w:num w:numId="12">
    <w:abstractNumId w:val="31"/>
  </w:num>
  <w:num w:numId="13">
    <w:abstractNumId w:val="32"/>
  </w:num>
  <w:num w:numId="14">
    <w:abstractNumId w:val="3"/>
  </w:num>
  <w:num w:numId="15">
    <w:abstractNumId w:val="40"/>
  </w:num>
  <w:num w:numId="16">
    <w:abstractNumId w:val="21"/>
  </w:num>
  <w:num w:numId="17">
    <w:abstractNumId w:val="28"/>
  </w:num>
  <w:num w:numId="18">
    <w:abstractNumId w:val="14"/>
  </w:num>
  <w:num w:numId="19">
    <w:abstractNumId w:val="33"/>
  </w:num>
  <w:num w:numId="20">
    <w:abstractNumId w:val="36"/>
  </w:num>
  <w:num w:numId="21">
    <w:abstractNumId w:val="20"/>
  </w:num>
  <w:num w:numId="22">
    <w:abstractNumId w:val="2"/>
  </w:num>
  <w:num w:numId="23">
    <w:abstractNumId w:val="19"/>
  </w:num>
  <w:num w:numId="24">
    <w:abstractNumId w:val="4"/>
  </w:num>
  <w:num w:numId="25">
    <w:abstractNumId w:val="38"/>
  </w:num>
  <w:num w:numId="26">
    <w:abstractNumId w:val="11"/>
  </w:num>
  <w:num w:numId="27">
    <w:abstractNumId w:val="13"/>
  </w:num>
  <w:num w:numId="28">
    <w:abstractNumId w:val="5"/>
  </w:num>
  <w:num w:numId="29">
    <w:abstractNumId w:val="37"/>
  </w:num>
  <w:num w:numId="30">
    <w:abstractNumId w:val="27"/>
  </w:num>
  <w:num w:numId="31">
    <w:abstractNumId w:val="30"/>
  </w:num>
  <w:num w:numId="32">
    <w:abstractNumId w:val="12"/>
  </w:num>
  <w:num w:numId="33">
    <w:abstractNumId w:val="39"/>
  </w:num>
  <w:num w:numId="34">
    <w:abstractNumId w:val="15"/>
  </w:num>
  <w:num w:numId="35">
    <w:abstractNumId w:val="0"/>
  </w:num>
  <w:num w:numId="36">
    <w:abstractNumId w:val="6"/>
  </w:num>
  <w:num w:numId="37">
    <w:abstractNumId w:val="10"/>
  </w:num>
  <w:num w:numId="38">
    <w:abstractNumId w:val="25"/>
  </w:num>
  <w:num w:numId="39">
    <w:abstractNumId w:val="9"/>
  </w:num>
  <w:num w:numId="40">
    <w:abstractNumId w:val="26"/>
  </w:num>
  <w:num w:numId="41">
    <w:abstractNumId w:val="16"/>
  </w:num>
  <w:num w:numId="42">
    <w:abstractNumId w:val="23"/>
  </w:num>
  <w:num w:numId="43">
    <w:abstractNumId w:val="3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A8"/>
    <w:rsid w:val="0001055D"/>
    <w:rsid w:val="000123DB"/>
    <w:rsid w:val="000127B4"/>
    <w:rsid w:val="000278D8"/>
    <w:rsid w:val="00036CA8"/>
    <w:rsid w:val="000541CF"/>
    <w:rsid w:val="00071030"/>
    <w:rsid w:val="000906B5"/>
    <w:rsid w:val="00093C5A"/>
    <w:rsid w:val="000946A2"/>
    <w:rsid w:val="0009588F"/>
    <w:rsid w:val="000A19DA"/>
    <w:rsid w:val="000A4E65"/>
    <w:rsid w:val="000C07A9"/>
    <w:rsid w:val="000C1D72"/>
    <w:rsid w:val="000C6619"/>
    <w:rsid w:val="000D0F69"/>
    <w:rsid w:val="000D2700"/>
    <w:rsid w:val="000F1396"/>
    <w:rsid w:val="000F638B"/>
    <w:rsid w:val="000F7DE9"/>
    <w:rsid w:val="0011504E"/>
    <w:rsid w:val="001156A3"/>
    <w:rsid w:val="001244DD"/>
    <w:rsid w:val="00124756"/>
    <w:rsid w:val="001346F3"/>
    <w:rsid w:val="001364E9"/>
    <w:rsid w:val="00160058"/>
    <w:rsid w:val="00160195"/>
    <w:rsid w:val="00161E11"/>
    <w:rsid w:val="0016450D"/>
    <w:rsid w:val="001649F3"/>
    <w:rsid w:val="001944FA"/>
    <w:rsid w:val="001A2D86"/>
    <w:rsid w:val="001A32C9"/>
    <w:rsid w:val="001B6DEC"/>
    <w:rsid w:val="001C335A"/>
    <w:rsid w:val="001C4D65"/>
    <w:rsid w:val="001D444D"/>
    <w:rsid w:val="001D757E"/>
    <w:rsid w:val="001E3F23"/>
    <w:rsid w:val="001E5DF5"/>
    <w:rsid w:val="001E70F2"/>
    <w:rsid w:val="001E7BC0"/>
    <w:rsid w:val="001F4877"/>
    <w:rsid w:val="001F6454"/>
    <w:rsid w:val="001F6DFA"/>
    <w:rsid w:val="002038FB"/>
    <w:rsid w:val="00205090"/>
    <w:rsid w:val="0021605D"/>
    <w:rsid w:val="002344C7"/>
    <w:rsid w:val="002372B1"/>
    <w:rsid w:val="002432AD"/>
    <w:rsid w:val="00245322"/>
    <w:rsid w:val="00251BEB"/>
    <w:rsid w:val="00252F67"/>
    <w:rsid w:val="00254448"/>
    <w:rsid w:val="00256D8D"/>
    <w:rsid w:val="00262357"/>
    <w:rsid w:val="002632D3"/>
    <w:rsid w:val="00264B6B"/>
    <w:rsid w:val="00276BBF"/>
    <w:rsid w:val="002779AE"/>
    <w:rsid w:val="002A1428"/>
    <w:rsid w:val="002A43F6"/>
    <w:rsid w:val="002C62A7"/>
    <w:rsid w:val="002C6EC9"/>
    <w:rsid w:val="002D1A6D"/>
    <w:rsid w:val="002D3B45"/>
    <w:rsid w:val="002D51E3"/>
    <w:rsid w:val="002E1861"/>
    <w:rsid w:val="002E324E"/>
    <w:rsid w:val="002E6314"/>
    <w:rsid w:val="002F51B7"/>
    <w:rsid w:val="002F6AD3"/>
    <w:rsid w:val="003009B4"/>
    <w:rsid w:val="00302950"/>
    <w:rsid w:val="003031BD"/>
    <w:rsid w:val="003300E4"/>
    <w:rsid w:val="00330116"/>
    <w:rsid w:val="00331BB8"/>
    <w:rsid w:val="003365AE"/>
    <w:rsid w:val="003443A2"/>
    <w:rsid w:val="0036236C"/>
    <w:rsid w:val="00367073"/>
    <w:rsid w:val="00367C72"/>
    <w:rsid w:val="00370F4D"/>
    <w:rsid w:val="00386C1D"/>
    <w:rsid w:val="003923D4"/>
    <w:rsid w:val="00395A08"/>
    <w:rsid w:val="003A7DBB"/>
    <w:rsid w:val="003C032E"/>
    <w:rsid w:val="003D162E"/>
    <w:rsid w:val="003D2CB7"/>
    <w:rsid w:val="003D71CA"/>
    <w:rsid w:val="003E3489"/>
    <w:rsid w:val="003E37C5"/>
    <w:rsid w:val="00402D01"/>
    <w:rsid w:val="00406700"/>
    <w:rsid w:val="004110FD"/>
    <w:rsid w:val="00415398"/>
    <w:rsid w:val="004175C6"/>
    <w:rsid w:val="004217A6"/>
    <w:rsid w:val="00425C82"/>
    <w:rsid w:val="004355BF"/>
    <w:rsid w:val="00444A67"/>
    <w:rsid w:val="00454835"/>
    <w:rsid w:val="00456AD6"/>
    <w:rsid w:val="00456B59"/>
    <w:rsid w:val="004644E2"/>
    <w:rsid w:val="00464B32"/>
    <w:rsid w:val="004660DC"/>
    <w:rsid w:val="00470338"/>
    <w:rsid w:val="004706C8"/>
    <w:rsid w:val="00470BCF"/>
    <w:rsid w:val="004814F3"/>
    <w:rsid w:val="00487616"/>
    <w:rsid w:val="00491C71"/>
    <w:rsid w:val="00492E04"/>
    <w:rsid w:val="004B60E5"/>
    <w:rsid w:val="004B66A3"/>
    <w:rsid w:val="004C0261"/>
    <w:rsid w:val="004D0B7A"/>
    <w:rsid w:val="004D63D0"/>
    <w:rsid w:val="004D7E3E"/>
    <w:rsid w:val="004E192C"/>
    <w:rsid w:val="004E192D"/>
    <w:rsid w:val="004E1C47"/>
    <w:rsid w:val="004E713D"/>
    <w:rsid w:val="004F0AB4"/>
    <w:rsid w:val="004F5419"/>
    <w:rsid w:val="004F66C2"/>
    <w:rsid w:val="005023F2"/>
    <w:rsid w:val="0051706D"/>
    <w:rsid w:val="005301E9"/>
    <w:rsid w:val="005323BE"/>
    <w:rsid w:val="005330E5"/>
    <w:rsid w:val="00542038"/>
    <w:rsid w:val="00544377"/>
    <w:rsid w:val="0054587F"/>
    <w:rsid w:val="005517B2"/>
    <w:rsid w:val="005536A0"/>
    <w:rsid w:val="005553E6"/>
    <w:rsid w:val="00585F34"/>
    <w:rsid w:val="00585FA1"/>
    <w:rsid w:val="005867CA"/>
    <w:rsid w:val="005A1707"/>
    <w:rsid w:val="005A5A09"/>
    <w:rsid w:val="005A7CE2"/>
    <w:rsid w:val="005B0A8C"/>
    <w:rsid w:val="005B3AB9"/>
    <w:rsid w:val="005B51E0"/>
    <w:rsid w:val="005D2BC9"/>
    <w:rsid w:val="005D35CE"/>
    <w:rsid w:val="005E4165"/>
    <w:rsid w:val="005F165E"/>
    <w:rsid w:val="005F4358"/>
    <w:rsid w:val="005F4434"/>
    <w:rsid w:val="005F4F16"/>
    <w:rsid w:val="005F54BD"/>
    <w:rsid w:val="005F74BB"/>
    <w:rsid w:val="006066D3"/>
    <w:rsid w:val="00606B95"/>
    <w:rsid w:val="0060776C"/>
    <w:rsid w:val="00611F6C"/>
    <w:rsid w:val="00612AB9"/>
    <w:rsid w:val="00617539"/>
    <w:rsid w:val="00621CC8"/>
    <w:rsid w:val="0063273B"/>
    <w:rsid w:val="00637D49"/>
    <w:rsid w:val="00647328"/>
    <w:rsid w:val="00652DE7"/>
    <w:rsid w:val="00662E7D"/>
    <w:rsid w:val="00671F45"/>
    <w:rsid w:val="00673102"/>
    <w:rsid w:val="0067341F"/>
    <w:rsid w:val="00676B29"/>
    <w:rsid w:val="006B3AE9"/>
    <w:rsid w:val="006D40F1"/>
    <w:rsid w:val="006E3F8A"/>
    <w:rsid w:val="006E4CE3"/>
    <w:rsid w:val="00710272"/>
    <w:rsid w:val="007105BC"/>
    <w:rsid w:val="007250F1"/>
    <w:rsid w:val="00737716"/>
    <w:rsid w:val="00751D37"/>
    <w:rsid w:val="00756E4C"/>
    <w:rsid w:val="00760F76"/>
    <w:rsid w:val="0076325C"/>
    <w:rsid w:val="00764B33"/>
    <w:rsid w:val="007671B4"/>
    <w:rsid w:val="00773499"/>
    <w:rsid w:val="007737E3"/>
    <w:rsid w:val="00773A8C"/>
    <w:rsid w:val="007806F5"/>
    <w:rsid w:val="0078262D"/>
    <w:rsid w:val="00791B25"/>
    <w:rsid w:val="007A3224"/>
    <w:rsid w:val="007B6ABF"/>
    <w:rsid w:val="007C4EE9"/>
    <w:rsid w:val="007C5968"/>
    <w:rsid w:val="007D05A1"/>
    <w:rsid w:val="007E5E6E"/>
    <w:rsid w:val="007F251B"/>
    <w:rsid w:val="007F5B46"/>
    <w:rsid w:val="00801C78"/>
    <w:rsid w:val="00814E58"/>
    <w:rsid w:val="00815F13"/>
    <w:rsid w:val="00821247"/>
    <w:rsid w:val="00831534"/>
    <w:rsid w:val="0083474B"/>
    <w:rsid w:val="00835F95"/>
    <w:rsid w:val="00841D59"/>
    <w:rsid w:val="008423F5"/>
    <w:rsid w:val="00851368"/>
    <w:rsid w:val="008560EC"/>
    <w:rsid w:val="008640F7"/>
    <w:rsid w:val="008655CB"/>
    <w:rsid w:val="00883017"/>
    <w:rsid w:val="00887961"/>
    <w:rsid w:val="008913D9"/>
    <w:rsid w:val="008925A9"/>
    <w:rsid w:val="008A3B69"/>
    <w:rsid w:val="008A5BF4"/>
    <w:rsid w:val="008B4C24"/>
    <w:rsid w:val="008C4B1D"/>
    <w:rsid w:val="008C659C"/>
    <w:rsid w:val="008D4E8E"/>
    <w:rsid w:val="008E157D"/>
    <w:rsid w:val="008E5A2C"/>
    <w:rsid w:val="008E6DA0"/>
    <w:rsid w:val="008F775A"/>
    <w:rsid w:val="00903BD2"/>
    <w:rsid w:val="00910559"/>
    <w:rsid w:val="0092769D"/>
    <w:rsid w:val="00927DCE"/>
    <w:rsid w:val="009379C7"/>
    <w:rsid w:val="0096551E"/>
    <w:rsid w:val="00966015"/>
    <w:rsid w:val="00972FDE"/>
    <w:rsid w:val="009836A7"/>
    <w:rsid w:val="00986AEB"/>
    <w:rsid w:val="00990077"/>
    <w:rsid w:val="009A336F"/>
    <w:rsid w:val="009B33B6"/>
    <w:rsid w:val="009B43AD"/>
    <w:rsid w:val="009B669A"/>
    <w:rsid w:val="009B6E9D"/>
    <w:rsid w:val="009D2C18"/>
    <w:rsid w:val="009D58E8"/>
    <w:rsid w:val="009D7C9A"/>
    <w:rsid w:val="009F68A5"/>
    <w:rsid w:val="009F7AB9"/>
    <w:rsid w:val="00A036FA"/>
    <w:rsid w:val="00A03B40"/>
    <w:rsid w:val="00A2049A"/>
    <w:rsid w:val="00A30AA8"/>
    <w:rsid w:val="00A666C9"/>
    <w:rsid w:val="00A66FED"/>
    <w:rsid w:val="00A67867"/>
    <w:rsid w:val="00A74C83"/>
    <w:rsid w:val="00A82FAF"/>
    <w:rsid w:val="00A9008C"/>
    <w:rsid w:val="00A903B7"/>
    <w:rsid w:val="00A957A2"/>
    <w:rsid w:val="00AA60A0"/>
    <w:rsid w:val="00AC27A0"/>
    <w:rsid w:val="00AD78A6"/>
    <w:rsid w:val="00AF0B2B"/>
    <w:rsid w:val="00B135AC"/>
    <w:rsid w:val="00B156D0"/>
    <w:rsid w:val="00B158AD"/>
    <w:rsid w:val="00B169D9"/>
    <w:rsid w:val="00B176A4"/>
    <w:rsid w:val="00B17AE4"/>
    <w:rsid w:val="00B21BC7"/>
    <w:rsid w:val="00B27020"/>
    <w:rsid w:val="00B323F8"/>
    <w:rsid w:val="00B34726"/>
    <w:rsid w:val="00B43062"/>
    <w:rsid w:val="00B45591"/>
    <w:rsid w:val="00B55346"/>
    <w:rsid w:val="00B564F6"/>
    <w:rsid w:val="00B645F5"/>
    <w:rsid w:val="00B817EF"/>
    <w:rsid w:val="00B93B8C"/>
    <w:rsid w:val="00BA27DC"/>
    <w:rsid w:val="00BA6A76"/>
    <w:rsid w:val="00BB22DE"/>
    <w:rsid w:val="00BB242A"/>
    <w:rsid w:val="00BC12C8"/>
    <w:rsid w:val="00BC3722"/>
    <w:rsid w:val="00BE09AB"/>
    <w:rsid w:val="00BE0A5B"/>
    <w:rsid w:val="00BE2E37"/>
    <w:rsid w:val="00BE3D39"/>
    <w:rsid w:val="00BE4FC8"/>
    <w:rsid w:val="00C12E4A"/>
    <w:rsid w:val="00C37448"/>
    <w:rsid w:val="00C42339"/>
    <w:rsid w:val="00C4723D"/>
    <w:rsid w:val="00C50970"/>
    <w:rsid w:val="00C53BEE"/>
    <w:rsid w:val="00C563A8"/>
    <w:rsid w:val="00C6070E"/>
    <w:rsid w:val="00C62CE1"/>
    <w:rsid w:val="00C74D2F"/>
    <w:rsid w:val="00C90EBB"/>
    <w:rsid w:val="00C944E6"/>
    <w:rsid w:val="00C9677C"/>
    <w:rsid w:val="00CA4523"/>
    <w:rsid w:val="00CA5932"/>
    <w:rsid w:val="00CA7AC0"/>
    <w:rsid w:val="00CB028A"/>
    <w:rsid w:val="00CC2A45"/>
    <w:rsid w:val="00CC2CCF"/>
    <w:rsid w:val="00CD1FE9"/>
    <w:rsid w:val="00CE6AED"/>
    <w:rsid w:val="00CF1269"/>
    <w:rsid w:val="00CF6077"/>
    <w:rsid w:val="00CF76E4"/>
    <w:rsid w:val="00D030B3"/>
    <w:rsid w:val="00D0322A"/>
    <w:rsid w:val="00D03B93"/>
    <w:rsid w:val="00D05B9C"/>
    <w:rsid w:val="00D224CF"/>
    <w:rsid w:val="00D26075"/>
    <w:rsid w:val="00D27454"/>
    <w:rsid w:val="00D3012E"/>
    <w:rsid w:val="00D31B6B"/>
    <w:rsid w:val="00D43B96"/>
    <w:rsid w:val="00D470F9"/>
    <w:rsid w:val="00D553AB"/>
    <w:rsid w:val="00D61A8F"/>
    <w:rsid w:val="00D66E6C"/>
    <w:rsid w:val="00D74279"/>
    <w:rsid w:val="00D768B7"/>
    <w:rsid w:val="00D838F9"/>
    <w:rsid w:val="00D843D6"/>
    <w:rsid w:val="00D93035"/>
    <w:rsid w:val="00D97C0B"/>
    <w:rsid w:val="00DA4EBA"/>
    <w:rsid w:val="00DC391E"/>
    <w:rsid w:val="00DC3E95"/>
    <w:rsid w:val="00DD3FF0"/>
    <w:rsid w:val="00DD5204"/>
    <w:rsid w:val="00DD62EF"/>
    <w:rsid w:val="00DE0C0D"/>
    <w:rsid w:val="00DF7C2C"/>
    <w:rsid w:val="00E068A7"/>
    <w:rsid w:val="00E10D86"/>
    <w:rsid w:val="00E17E51"/>
    <w:rsid w:val="00E227A8"/>
    <w:rsid w:val="00E400A6"/>
    <w:rsid w:val="00E5153D"/>
    <w:rsid w:val="00E60D99"/>
    <w:rsid w:val="00E63180"/>
    <w:rsid w:val="00E71901"/>
    <w:rsid w:val="00E724F7"/>
    <w:rsid w:val="00E7293C"/>
    <w:rsid w:val="00E72E84"/>
    <w:rsid w:val="00E73E76"/>
    <w:rsid w:val="00E77AF3"/>
    <w:rsid w:val="00E81749"/>
    <w:rsid w:val="00E90845"/>
    <w:rsid w:val="00E9089B"/>
    <w:rsid w:val="00E9318A"/>
    <w:rsid w:val="00EA3B37"/>
    <w:rsid w:val="00EA48B1"/>
    <w:rsid w:val="00EC461D"/>
    <w:rsid w:val="00ED2DC2"/>
    <w:rsid w:val="00EF256C"/>
    <w:rsid w:val="00EF47B1"/>
    <w:rsid w:val="00EF4AFE"/>
    <w:rsid w:val="00F044D7"/>
    <w:rsid w:val="00F1017A"/>
    <w:rsid w:val="00F15631"/>
    <w:rsid w:val="00F303B0"/>
    <w:rsid w:val="00F317D4"/>
    <w:rsid w:val="00F36F4D"/>
    <w:rsid w:val="00F37B22"/>
    <w:rsid w:val="00F41A57"/>
    <w:rsid w:val="00F4393F"/>
    <w:rsid w:val="00F472E5"/>
    <w:rsid w:val="00F51FEF"/>
    <w:rsid w:val="00F52AA0"/>
    <w:rsid w:val="00F53BD2"/>
    <w:rsid w:val="00F57059"/>
    <w:rsid w:val="00F6120D"/>
    <w:rsid w:val="00F71579"/>
    <w:rsid w:val="00F71D3A"/>
    <w:rsid w:val="00F76171"/>
    <w:rsid w:val="00F773C0"/>
    <w:rsid w:val="00F916C6"/>
    <w:rsid w:val="00F92123"/>
    <w:rsid w:val="00F92F6B"/>
    <w:rsid w:val="00F93E6B"/>
    <w:rsid w:val="00FB022E"/>
    <w:rsid w:val="00FC6CE6"/>
    <w:rsid w:val="00FD7F1E"/>
    <w:rsid w:val="00FE1CC0"/>
    <w:rsid w:val="00FE7DD7"/>
    <w:rsid w:val="00FF3340"/>
    <w:rsid w:val="00FF3ECB"/>
    <w:rsid w:val="00FF41DC"/>
    <w:rsid w:val="06E1D445"/>
    <w:rsid w:val="08C3A2B0"/>
    <w:rsid w:val="1655F087"/>
    <w:rsid w:val="168C71D8"/>
    <w:rsid w:val="19A97DE4"/>
    <w:rsid w:val="1AC234E4"/>
    <w:rsid w:val="1FBF2B75"/>
    <w:rsid w:val="2A52F8C4"/>
    <w:rsid w:val="2CFF2FF6"/>
    <w:rsid w:val="3260F5E0"/>
    <w:rsid w:val="39B54808"/>
    <w:rsid w:val="3B6FC24B"/>
    <w:rsid w:val="3E0916B3"/>
    <w:rsid w:val="5112215D"/>
    <w:rsid w:val="51CAC059"/>
    <w:rsid w:val="53C3BB3E"/>
    <w:rsid w:val="53D30F8F"/>
    <w:rsid w:val="565791E5"/>
    <w:rsid w:val="5760394C"/>
    <w:rsid w:val="5C1D4FB2"/>
    <w:rsid w:val="63387D65"/>
    <w:rsid w:val="63746BF1"/>
    <w:rsid w:val="6D79116F"/>
    <w:rsid w:val="6F14E1D0"/>
    <w:rsid w:val="70B0B231"/>
    <w:rsid w:val="715F1893"/>
    <w:rsid w:val="724C8292"/>
    <w:rsid w:val="7432433A"/>
    <w:rsid w:val="7A14A77C"/>
    <w:rsid w:val="7D40D621"/>
    <w:rsid w:val="7E66032E"/>
    <w:rsid w:val="7FA3C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0F4D"/>
    <w:pPr>
      <w:spacing w:before="100" w:beforeAutospacing="1" w:after="100" w:afterAutospacing="1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0D2700"/>
    <w:rPr>
      <w:color w:val="605E5C"/>
      <w:shd w:val="clear" w:color="auto" w:fill="E1DFDD"/>
    </w:rPr>
  </w:style>
  <w:style w:type="table" w:styleId="TabelaSimples2">
    <w:name w:val="Plain Table 2"/>
    <w:basedOn w:val="Tabelanormal"/>
    <w:uiPriority w:val="42"/>
    <w:rsid w:val="00BA27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">
    <w:name w:val="paragraph"/>
    <w:basedOn w:val="Normal"/>
    <w:rsid w:val="00BE4FC8"/>
    <w:pPr>
      <w:spacing w:before="100" w:beforeAutospacing="1" w:after="100" w:afterAutospacing="1"/>
    </w:pPr>
  </w:style>
  <w:style w:type="character" w:customStyle="1" w:styleId="normaltextrun">
    <w:name w:val="normaltextrun"/>
    <w:basedOn w:val="Fontepargpadro"/>
    <w:rsid w:val="00BE4FC8"/>
  </w:style>
  <w:style w:type="character" w:customStyle="1" w:styleId="eop">
    <w:name w:val="eop"/>
    <w:basedOn w:val="Fontepargpadro"/>
    <w:rsid w:val="00BE4FC8"/>
  </w:style>
  <w:style w:type="character" w:styleId="Forte">
    <w:name w:val="Strong"/>
    <w:basedOn w:val="Fontepargpadro"/>
    <w:uiPriority w:val="22"/>
    <w:qFormat/>
    <w:rsid w:val="00D030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2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6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6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1773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288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035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6729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57263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2064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9456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415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6815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1364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5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5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7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3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69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94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2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3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0934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0353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4326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789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85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82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51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4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3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705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  <MediaLengthInSeconds xmlns="aacb3b2f-5927-4b98-82b1-fea2b4072a87" xsi:nil="true"/>
    <SharedWithUsers xmlns="a45d3e5f-3e31-4187-b998-c44ee850df36">
      <UserInfo>
        <DisplayName/>
        <AccountId xsi:nil="true"/>
        <AccountType/>
      </UserInfo>
    </SharedWithUsers>
    <Curso xmlns="aacb3b2f-5927-4b98-82b1-fea2b4072a87" xsi:nil="true"/>
    <Semana xmlns="aacb3b2f-5927-4b98-82b1-fea2b4072a87" xsi:nil="true"/>
    <Ano xmlns="aacb3b2f-5927-4b98-82b1-fea2b4072a8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8" ma:contentTypeDescription="Crie um novo documento." ma:contentTypeScope="" ma:versionID="4a43562f0951836659c836b04acf3ff5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603b1973da2e891d21f14d8bb65aba69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  <xsd:element ref="ns2:Curso" minOccurs="0"/>
                <xsd:element ref="ns2:Semana" minOccurs="0"/>
                <xsd:element ref="ns2:A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Curso" ma:index="22" nillable="true" ma:displayName="Curso" ma:format="Dropdown" ma:internalName="Curso">
      <xsd:simpleType>
        <xsd:restriction base="dms:Text">
          <xsd:maxLength value="255"/>
        </xsd:restriction>
      </xsd:simpleType>
    </xsd:element>
    <xsd:element name="Semana" ma:index="23" nillable="true" ma:displayName="Semana" ma:format="Dropdown" ma:internalName="Semana">
      <xsd:simpleType>
        <xsd:restriction base="dms:Text">
          <xsd:maxLength value="255"/>
        </xsd:restriction>
      </xsd:simpleType>
    </xsd:element>
    <xsd:element name="Ano" ma:index="24" nillable="true" ma:displayName="Ano" ma:format="Dropdown" ma:internalName="An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  <ds:schemaRef ds:uri="a45d3e5f-3e31-4187-b998-c44ee850df36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E39D56-6B46-4044-A8E7-1AD314178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15</TotalTime>
  <Pages>2</Pages>
  <Words>268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de Mesquita Matheus</dc:creator>
  <cp:keywords/>
  <dc:description/>
  <cp:lastModifiedBy>Gustavo Henrique da Silva Oliveira</cp:lastModifiedBy>
  <cp:revision>33</cp:revision>
  <cp:lastPrinted>2006-08-31T06:40:00Z</cp:lastPrinted>
  <dcterms:created xsi:type="dcterms:W3CDTF">2024-11-19T10:08:00Z</dcterms:created>
  <dcterms:modified xsi:type="dcterms:W3CDTF">2025-01-16T14:08:00Z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  <property fmtid="{D5CDD505-2E9C-101B-9397-08002B2CF9AE}" pid="16" name="GrammarlyDocumentId">
    <vt:lpwstr>7bdd36efad831a1de871ba222f1f2fae6b679c4fa599cd6cfe10cc57d81e6775</vt:lpwstr>
  </property>
</Properties>
</file>