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4A23CA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4A23CA">
        <w:rPr>
          <w:rFonts w:ascii="Poppins" w:hAnsi="Poppins" w:cs="Poppins"/>
          <w:bCs/>
          <w:szCs w:val="32"/>
        </w:rPr>
        <w:t xml:space="preserve">Roteiro de </w:t>
      </w:r>
      <w:r w:rsidR="00E227A8" w:rsidRPr="004A23CA">
        <w:rPr>
          <w:rFonts w:ascii="Poppins" w:hAnsi="Poppins" w:cs="Poppins"/>
          <w:bCs/>
          <w:szCs w:val="32"/>
        </w:rPr>
        <w:t xml:space="preserve">Atividade </w:t>
      </w:r>
      <w:r w:rsidRPr="004A23CA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4A23CA" w:rsidRDefault="00814E58" w:rsidP="00D224CF"/>
    <w:p w14:paraId="3859BC60" w14:textId="7A01095D" w:rsidR="00E227A8" w:rsidRPr="004A23CA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4A23CA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4A23CA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4A23CA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4A23CA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4A23CA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4A23CA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4A23CA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4A23CA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4A23CA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4A23CA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4DE8114F" w14:textId="205FD1EA" w:rsidR="006258C9" w:rsidRPr="004A23CA" w:rsidRDefault="005A7AA4" w:rsidP="006258C9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4A23CA">
        <w:rPr>
          <w:rFonts w:ascii="Poppins" w:hAnsi="Poppins" w:cs="Poppins"/>
          <w:b/>
          <w:bCs/>
          <w:sz w:val="32"/>
          <w:szCs w:val="32"/>
        </w:rPr>
        <w:t xml:space="preserve">Cálculo e </w:t>
      </w:r>
      <w:r w:rsidR="00BC1CBD" w:rsidRPr="004A23CA">
        <w:rPr>
          <w:rFonts w:ascii="Poppins" w:hAnsi="Poppins" w:cs="Poppins"/>
          <w:b/>
          <w:bCs/>
          <w:sz w:val="32"/>
          <w:szCs w:val="32"/>
        </w:rPr>
        <w:t xml:space="preserve">interpretação da amplitude interquartil </w:t>
      </w:r>
    </w:p>
    <w:p w14:paraId="0C2E765F" w14:textId="77777777" w:rsidR="00D224CF" w:rsidRPr="004A23CA" w:rsidRDefault="00D224CF" w:rsidP="00D224CF">
      <w:pPr>
        <w:rPr>
          <w:rFonts w:ascii="Poppins" w:hAnsi="Poppins" w:cs="Poppins"/>
          <w:b/>
          <w:bCs/>
          <w:sz w:val="28"/>
          <w:szCs w:val="28"/>
        </w:rPr>
      </w:pPr>
    </w:p>
    <w:p w14:paraId="161369BA" w14:textId="04A6C05E" w:rsidR="00E227A8" w:rsidRPr="004A23CA" w:rsidRDefault="00E227A8" w:rsidP="00D224CF">
      <w:pPr>
        <w:rPr>
          <w:rFonts w:ascii="Poppins" w:hAnsi="Poppins" w:cs="Poppins"/>
          <w:b/>
          <w:bCs/>
          <w:sz w:val="28"/>
          <w:szCs w:val="28"/>
        </w:rPr>
      </w:pPr>
      <w:r w:rsidRPr="004A23CA">
        <w:rPr>
          <w:rFonts w:ascii="Poppins" w:hAnsi="Poppins" w:cs="Poppins"/>
          <w:b/>
          <w:bCs/>
          <w:sz w:val="28"/>
          <w:szCs w:val="28"/>
        </w:rPr>
        <w:t>Objetivos</w:t>
      </w:r>
    </w:p>
    <w:p w14:paraId="2839D47E" w14:textId="77777777" w:rsidR="00D224CF" w:rsidRPr="004A23CA" w:rsidRDefault="00D224CF" w:rsidP="00D224CF">
      <w:pPr>
        <w:jc w:val="both"/>
        <w:rPr>
          <w:rFonts w:ascii="Poppins Light" w:hAnsi="Poppins Light" w:cs="Poppins Light"/>
        </w:rPr>
      </w:pPr>
    </w:p>
    <w:p w14:paraId="4944EFD6" w14:textId="55431E29" w:rsidR="00CE03DF" w:rsidRPr="004A23CA" w:rsidRDefault="00CE03DF" w:rsidP="00CE03DF">
      <w:p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</w:rPr>
        <w:t xml:space="preserve">Desenvolver a capacidade dos alunos de calcular e interpretar a </w:t>
      </w:r>
      <w:r w:rsidR="00203C5A" w:rsidRPr="004A23CA">
        <w:rPr>
          <w:rFonts w:ascii="Poppins Light" w:hAnsi="Poppins Light" w:cs="Poppins Light"/>
        </w:rPr>
        <w:t>amplitude</w:t>
      </w:r>
      <w:r w:rsidRPr="004A23CA">
        <w:rPr>
          <w:rFonts w:ascii="Poppins Light" w:hAnsi="Poppins Light" w:cs="Poppins Light"/>
        </w:rPr>
        <w:t xml:space="preserve"> </w:t>
      </w:r>
      <w:r w:rsidR="000701DA" w:rsidRPr="004A23CA">
        <w:rPr>
          <w:rFonts w:ascii="Poppins Light" w:hAnsi="Poppins Light" w:cs="Poppins Light"/>
        </w:rPr>
        <w:t xml:space="preserve">interquartil </w:t>
      </w:r>
      <w:r w:rsidRPr="004A23CA">
        <w:rPr>
          <w:rFonts w:ascii="Poppins Light" w:hAnsi="Poppins Light" w:cs="Poppins Light"/>
        </w:rPr>
        <w:t>em diferentes conjuntos de dados em contexto administrativo.</w:t>
      </w:r>
    </w:p>
    <w:p w14:paraId="28EA5DFB" w14:textId="77777777" w:rsidR="000D4755" w:rsidRPr="004A23CA" w:rsidRDefault="000D4755" w:rsidP="005B3AB9">
      <w:pPr>
        <w:jc w:val="both"/>
        <w:rPr>
          <w:rFonts w:ascii="Poppins" w:hAnsi="Poppins" w:cs="Poppins"/>
          <w:b/>
          <w:bCs/>
          <w:sz w:val="28"/>
          <w:szCs w:val="28"/>
        </w:rPr>
      </w:pPr>
    </w:p>
    <w:p w14:paraId="26895291" w14:textId="28819AA2" w:rsidR="007C4EE9" w:rsidRPr="004A23CA" w:rsidRDefault="007C4EE9" w:rsidP="00D224CF">
      <w:pPr>
        <w:rPr>
          <w:rFonts w:ascii="Poppins" w:hAnsi="Poppins" w:cs="Poppins"/>
          <w:b/>
          <w:bCs/>
          <w:sz w:val="28"/>
          <w:szCs w:val="28"/>
        </w:rPr>
      </w:pPr>
      <w:r w:rsidRPr="004A23CA">
        <w:rPr>
          <w:rFonts w:ascii="Poppins" w:hAnsi="Poppins" w:cs="Poppins"/>
          <w:b/>
          <w:bCs/>
          <w:sz w:val="28"/>
          <w:szCs w:val="28"/>
        </w:rPr>
        <w:t>O que fazer</w:t>
      </w:r>
    </w:p>
    <w:p w14:paraId="2C1F1C71" w14:textId="77777777" w:rsidR="00BC1CBD" w:rsidRPr="004A23CA" w:rsidRDefault="00BC1CBD" w:rsidP="00DD0634">
      <w:pPr>
        <w:jc w:val="both"/>
        <w:rPr>
          <w:rFonts w:ascii="Poppins Light" w:hAnsi="Poppins Light" w:cs="Poppins Light"/>
          <w:b/>
          <w:bCs/>
        </w:rPr>
      </w:pPr>
    </w:p>
    <w:p w14:paraId="11071933" w14:textId="1704BEF9" w:rsidR="00DD0634" w:rsidRPr="004A23CA" w:rsidRDefault="00DD0634" w:rsidP="00DD0634">
      <w:p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  <w:b/>
          <w:bCs/>
        </w:rPr>
        <w:t>Contexto:</w:t>
      </w:r>
    </w:p>
    <w:p w14:paraId="1140F851" w14:textId="77777777" w:rsidR="00CF6024" w:rsidRPr="004A23CA" w:rsidRDefault="00CF6024" w:rsidP="00CF6024">
      <w:pPr>
        <w:jc w:val="both"/>
        <w:rPr>
          <w:rFonts w:ascii="Poppins Light" w:hAnsi="Poppins Light" w:cs="Poppins Light"/>
          <w:b/>
          <w:bCs/>
          <w:sz w:val="18"/>
          <w:szCs w:val="18"/>
        </w:rPr>
      </w:pPr>
      <w:r w:rsidRPr="004A23CA">
        <w:rPr>
          <w:rFonts w:ascii="Poppins Light" w:hAnsi="Poppins Light" w:cs="Poppins Light"/>
          <w:b/>
          <w:bCs/>
          <w:sz w:val="18"/>
          <w:szCs w:val="18"/>
        </w:rPr>
        <w:t>Situação fictícia produzida pela SEDUC-SP.</w:t>
      </w:r>
    </w:p>
    <w:p w14:paraId="3681164A" w14:textId="77777777" w:rsidR="00CF6024" w:rsidRPr="004A23CA" w:rsidRDefault="00CF6024" w:rsidP="0009036C">
      <w:pPr>
        <w:jc w:val="both"/>
        <w:rPr>
          <w:rFonts w:ascii="Poppins Light" w:hAnsi="Poppins Light" w:cs="Poppins Light"/>
        </w:rPr>
      </w:pPr>
    </w:p>
    <w:p w14:paraId="41D7CB11" w14:textId="16542E4E" w:rsidR="0009036C" w:rsidRPr="004A23CA" w:rsidRDefault="0009036C" w:rsidP="0009036C">
      <w:p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</w:rPr>
        <w:t xml:space="preserve">Na aula anterior, analisamos a amplitude simples, que mede a diferença entre o maior e o menor valor de um conjunto de dados. No entanto, essa medida pode ser influenciada por valores muito altos ou muito baixos, chamados de </w:t>
      </w:r>
      <w:r w:rsidR="00D56A91" w:rsidRPr="004A23CA">
        <w:rPr>
          <w:rFonts w:ascii="Poppins Light" w:hAnsi="Poppins Light" w:cs="Poppins Light"/>
        </w:rPr>
        <w:t>valores extremos</w:t>
      </w:r>
      <w:r w:rsidRPr="004A23CA">
        <w:rPr>
          <w:rFonts w:ascii="Poppins Light" w:hAnsi="Poppins Light" w:cs="Poppins Light"/>
        </w:rPr>
        <w:t>.</w:t>
      </w:r>
    </w:p>
    <w:p w14:paraId="253A5FF6" w14:textId="77777777" w:rsidR="00BC1CBD" w:rsidRPr="004A23CA" w:rsidRDefault="00BC1CBD" w:rsidP="0009036C">
      <w:pPr>
        <w:jc w:val="both"/>
        <w:rPr>
          <w:rFonts w:ascii="Poppins Light" w:hAnsi="Poppins Light" w:cs="Poppins Light"/>
        </w:rPr>
      </w:pPr>
    </w:p>
    <w:p w14:paraId="33F7BD4A" w14:textId="12F6B279" w:rsidR="0009036C" w:rsidRPr="004A23CA" w:rsidRDefault="0009036C" w:rsidP="0009036C">
      <w:p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</w:rPr>
        <w:t xml:space="preserve">Para evitar essa distorção, hoje vamos trabalhar com a </w:t>
      </w:r>
      <w:r w:rsidR="00EB622D">
        <w:rPr>
          <w:rFonts w:ascii="Poppins Light" w:hAnsi="Poppins Light" w:cs="Poppins Light"/>
        </w:rPr>
        <w:t>a</w:t>
      </w:r>
      <w:r w:rsidRPr="004A23CA">
        <w:rPr>
          <w:rFonts w:ascii="Poppins Light" w:hAnsi="Poppins Light" w:cs="Poppins Light"/>
        </w:rPr>
        <w:t xml:space="preserve">mplitude </w:t>
      </w:r>
      <w:r w:rsidR="00EB622D">
        <w:rPr>
          <w:rFonts w:ascii="Poppins Light" w:hAnsi="Poppins Light" w:cs="Poppins Light"/>
        </w:rPr>
        <w:t>i</w:t>
      </w:r>
      <w:r w:rsidRPr="004A23CA">
        <w:rPr>
          <w:rFonts w:ascii="Poppins Light" w:hAnsi="Poppins Light" w:cs="Poppins Light"/>
        </w:rPr>
        <w:t>nterquartil (AIQ), que mede a variação apenas dos valores centrais do conjunto de dados, eliminando os extremos.</w:t>
      </w:r>
      <w:r w:rsidR="00C05DF8" w:rsidRPr="004A23CA">
        <w:rPr>
          <w:rFonts w:ascii="Poppins Light" w:hAnsi="Poppins Light" w:cs="Poppins Light"/>
        </w:rPr>
        <w:t xml:space="preserve"> V</w:t>
      </w:r>
      <w:r w:rsidRPr="004A23CA">
        <w:rPr>
          <w:rFonts w:ascii="Poppins Light" w:hAnsi="Poppins Light" w:cs="Poppins Light"/>
        </w:rPr>
        <w:t>amos analisar a AIQ do preço de venda, da quantidade vendida e da receita total para entender melhor a distribuição das vendas na loja Nova Esperança Eletrônicos Ltda.</w:t>
      </w:r>
    </w:p>
    <w:p w14:paraId="5EC9F785" w14:textId="77777777" w:rsidR="00BC1CBD" w:rsidRPr="004A23CA" w:rsidRDefault="00BC1CBD" w:rsidP="002330B5">
      <w:pPr>
        <w:jc w:val="both"/>
        <w:rPr>
          <w:rFonts w:ascii="Poppins Light" w:hAnsi="Poppins Light" w:cs="Poppins Light"/>
        </w:rPr>
      </w:pPr>
    </w:p>
    <w:p w14:paraId="511B7791" w14:textId="1D2992EB" w:rsidR="002330B5" w:rsidRPr="004A23CA" w:rsidRDefault="002330B5" w:rsidP="002330B5">
      <w:p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</w:rPr>
        <w:t xml:space="preserve">Para isso, </w:t>
      </w:r>
      <w:r w:rsidR="00D94C21" w:rsidRPr="004A23CA">
        <w:rPr>
          <w:rFonts w:ascii="Poppins Light" w:hAnsi="Poppins Light" w:cs="Poppins Light"/>
        </w:rPr>
        <w:t xml:space="preserve">utilizaremos a mesma planilha </w:t>
      </w:r>
      <w:r w:rsidR="0027608C">
        <w:rPr>
          <w:rFonts w:ascii="Poppins Light" w:hAnsi="Poppins Light" w:cs="Poppins Light"/>
        </w:rPr>
        <w:t>d</w:t>
      </w:r>
      <w:r w:rsidR="001A633C" w:rsidRPr="004A23CA">
        <w:rPr>
          <w:rFonts w:ascii="Poppins Light" w:hAnsi="Poppins Light" w:cs="Poppins Light"/>
        </w:rPr>
        <w:t>a aula anterior</w:t>
      </w:r>
      <w:r w:rsidR="001C5B62">
        <w:rPr>
          <w:rFonts w:ascii="Poppins Light" w:hAnsi="Poppins Light" w:cs="Poppins Light"/>
        </w:rPr>
        <w:t>,</w:t>
      </w:r>
      <w:r w:rsidRPr="004A23CA">
        <w:rPr>
          <w:rFonts w:ascii="Poppins Light" w:hAnsi="Poppins Light" w:cs="Poppins Light"/>
        </w:rPr>
        <w:t xml:space="preserve"> contendo as seguintes informações:</w:t>
      </w:r>
    </w:p>
    <w:p w14:paraId="3B03FFF7" w14:textId="650F212E" w:rsidR="00DD0634" w:rsidRPr="00892341" w:rsidRDefault="00DD0634" w:rsidP="00FB2BD2">
      <w:pPr>
        <w:pStyle w:val="PargrafodaLista"/>
        <w:numPr>
          <w:ilvl w:val="0"/>
          <w:numId w:val="47"/>
        </w:numPr>
        <w:jc w:val="both"/>
        <w:rPr>
          <w:rFonts w:ascii="Poppins Light" w:hAnsi="Poppins Light" w:cs="Poppins Light"/>
        </w:rPr>
      </w:pPr>
      <w:r w:rsidRPr="00892341">
        <w:rPr>
          <w:rFonts w:ascii="Poppins Light" w:hAnsi="Poppins Light" w:cs="Poppins Light"/>
          <w:b/>
          <w:bCs/>
        </w:rPr>
        <w:t>Produto</w:t>
      </w:r>
      <w:r w:rsidR="00892341" w:rsidRPr="00892341">
        <w:rPr>
          <w:rFonts w:ascii="Poppins Light" w:hAnsi="Poppins Light" w:cs="Poppins Light"/>
        </w:rPr>
        <w:t xml:space="preserve"> –</w:t>
      </w:r>
      <w:r w:rsidRPr="00892341">
        <w:rPr>
          <w:rFonts w:ascii="Poppins Light" w:hAnsi="Poppins Light" w:cs="Poppins Light"/>
        </w:rPr>
        <w:t xml:space="preserve"> </w:t>
      </w:r>
      <w:r w:rsidR="00892341">
        <w:rPr>
          <w:rFonts w:ascii="Poppins Light" w:hAnsi="Poppins Light" w:cs="Poppins Light"/>
        </w:rPr>
        <w:t>N</w:t>
      </w:r>
      <w:r w:rsidRPr="00892341">
        <w:rPr>
          <w:rFonts w:ascii="Poppins Light" w:hAnsi="Poppins Light" w:cs="Poppins Light"/>
        </w:rPr>
        <w:t>ome do produto</w:t>
      </w:r>
      <w:r w:rsidR="003F7E64" w:rsidRPr="00892341">
        <w:rPr>
          <w:rFonts w:ascii="Poppins Light" w:hAnsi="Poppins Light" w:cs="Poppins Light"/>
        </w:rPr>
        <w:t xml:space="preserve"> </w:t>
      </w:r>
      <w:r w:rsidR="002330B5" w:rsidRPr="00892341">
        <w:rPr>
          <w:rFonts w:ascii="Poppins Light" w:hAnsi="Poppins Light" w:cs="Poppins Light"/>
        </w:rPr>
        <w:t xml:space="preserve">(todos identificados como </w:t>
      </w:r>
      <w:r w:rsidR="0027608C" w:rsidRPr="00892341">
        <w:rPr>
          <w:rFonts w:ascii="Poppins Light" w:hAnsi="Poppins Light" w:cs="Poppins Light"/>
        </w:rPr>
        <w:t>“</w:t>
      </w:r>
      <w:r w:rsidR="002330B5" w:rsidRPr="00892341">
        <w:rPr>
          <w:rFonts w:ascii="Poppins Light" w:hAnsi="Poppins Light" w:cs="Poppins Light"/>
        </w:rPr>
        <w:t>Celular</w:t>
      </w:r>
      <w:r w:rsidR="0027608C" w:rsidRPr="00892341">
        <w:rPr>
          <w:rFonts w:ascii="Poppins Light" w:hAnsi="Poppins Light" w:cs="Poppins Light"/>
        </w:rPr>
        <w:t>”</w:t>
      </w:r>
      <w:r w:rsidR="002330B5" w:rsidRPr="00892341">
        <w:rPr>
          <w:rFonts w:ascii="Poppins Light" w:hAnsi="Poppins Light" w:cs="Poppins Light"/>
        </w:rPr>
        <w:t xml:space="preserve"> e </w:t>
      </w:r>
      <w:r w:rsidR="004A63A8" w:rsidRPr="00892341">
        <w:rPr>
          <w:rFonts w:ascii="Poppins Light" w:hAnsi="Poppins Light" w:cs="Poppins Light"/>
        </w:rPr>
        <w:t>modelo</w:t>
      </w:r>
      <w:r w:rsidR="002330B5" w:rsidRPr="00892341">
        <w:rPr>
          <w:rFonts w:ascii="Poppins Light" w:hAnsi="Poppins Light" w:cs="Poppins Light"/>
        </w:rPr>
        <w:t>)</w:t>
      </w:r>
      <w:r w:rsidR="0027608C" w:rsidRPr="00892341">
        <w:rPr>
          <w:rFonts w:ascii="Poppins Light" w:hAnsi="Poppins Light" w:cs="Poppins Light"/>
        </w:rPr>
        <w:t>;</w:t>
      </w:r>
    </w:p>
    <w:p w14:paraId="237F793B" w14:textId="212AD4FF" w:rsidR="00DD0634" w:rsidRPr="004A23CA" w:rsidRDefault="00DD0634" w:rsidP="00DD063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  <w:b/>
          <w:bCs/>
        </w:rPr>
        <w:t xml:space="preserve">Preço de </w:t>
      </w:r>
      <w:r w:rsidR="0027608C">
        <w:rPr>
          <w:rFonts w:ascii="Poppins Light" w:hAnsi="Poppins Light" w:cs="Poppins Light"/>
          <w:b/>
          <w:bCs/>
        </w:rPr>
        <w:t>v</w:t>
      </w:r>
      <w:r w:rsidRPr="004A23CA">
        <w:rPr>
          <w:rFonts w:ascii="Poppins Light" w:hAnsi="Poppins Light" w:cs="Poppins Light"/>
          <w:b/>
          <w:bCs/>
        </w:rPr>
        <w:t>enda (R$)</w:t>
      </w:r>
      <w:r w:rsidR="00892341">
        <w:rPr>
          <w:rFonts w:ascii="Poppins Light" w:hAnsi="Poppins Light" w:cs="Poppins Light"/>
          <w:b/>
          <w:bCs/>
        </w:rPr>
        <w:t xml:space="preserve"> </w:t>
      </w:r>
      <w:r w:rsidR="00892341" w:rsidRPr="00892341">
        <w:rPr>
          <w:rFonts w:ascii="Poppins Light" w:hAnsi="Poppins Light" w:cs="Poppins Light"/>
        </w:rPr>
        <w:t>–</w:t>
      </w:r>
      <w:r w:rsidRPr="004A23CA">
        <w:rPr>
          <w:rFonts w:ascii="Poppins Light" w:hAnsi="Poppins Light" w:cs="Poppins Light"/>
        </w:rPr>
        <w:t xml:space="preserve"> </w:t>
      </w:r>
      <w:r w:rsidR="00892341">
        <w:rPr>
          <w:rFonts w:ascii="Poppins Light" w:hAnsi="Poppins Light" w:cs="Poppins Light"/>
        </w:rPr>
        <w:t>P</w:t>
      </w:r>
      <w:r w:rsidRPr="004A23CA">
        <w:rPr>
          <w:rFonts w:ascii="Poppins Light" w:hAnsi="Poppins Light" w:cs="Poppins Light"/>
        </w:rPr>
        <w:t>reço de cada unidade vendida</w:t>
      </w:r>
      <w:r w:rsidR="0027608C">
        <w:rPr>
          <w:rFonts w:ascii="Poppins Light" w:hAnsi="Poppins Light" w:cs="Poppins Light"/>
        </w:rPr>
        <w:t>;</w:t>
      </w:r>
    </w:p>
    <w:p w14:paraId="6C5A7F62" w14:textId="6D888FAE" w:rsidR="00DD0634" w:rsidRPr="004A23CA" w:rsidRDefault="00DD0634" w:rsidP="00DD063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  <w:b/>
          <w:bCs/>
        </w:rPr>
        <w:t xml:space="preserve">Unidades </w:t>
      </w:r>
      <w:r w:rsidR="0027608C">
        <w:rPr>
          <w:rFonts w:ascii="Poppins Light" w:hAnsi="Poppins Light" w:cs="Poppins Light"/>
          <w:b/>
          <w:bCs/>
        </w:rPr>
        <w:t>v</w:t>
      </w:r>
      <w:r w:rsidRPr="004A23CA">
        <w:rPr>
          <w:rFonts w:ascii="Poppins Light" w:hAnsi="Poppins Light" w:cs="Poppins Light"/>
          <w:b/>
          <w:bCs/>
        </w:rPr>
        <w:t>endidas</w:t>
      </w:r>
      <w:r w:rsidR="00892341">
        <w:rPr>
          <w:rFonts w:ascii="Poppins Light" w:hAnsi="Poppins Light" w:cs="Poppins Light"/>
          <w:b/>
          <w:bCs/>
        </w:rPr>
        <w:t xml:space="preserve"> </w:t>
      </w:r>
      <w:r w:rsidR="00892341" w:rsidRPr="00892341">
        <w:rPr>
          <w:rFonts w:ascii="Poppins Light" w:hAnsi="Poppins Light" w:cs="Poppins Light"/>
        </w:rPr>
        <w:t>–</w:t>
      </w:r>
      <w:r w:rsidRPr="004A23CA">
        <w:rPr>
          <w:rFonts w:ascii="Poppins Light" w:hAnsi="Poppins Light" w:cs="Poppins Light"/>
        </w:rPr>
        <w:t xml:space="preserve"> </w:t>
      </w:r>
      <w:r w:rsidR="00892341">
        <w:rPr>
          <w:rFonts w:ascii="Poppins Light" w:hAnsi="Poppins Light" w:cs="Poppins Light"/>
        </w:rPr>
        <w:t>N</w:t>
      </w:r>
      <w:r w:rsidRPr="004A23CA">
        <w:rPr>
          <w:rFonts w:ascii="Poppins Light" w:hAnsi="Poppins Light" w:cs="Poppins Light"/>
        </w:rPr>
        <w:t>úmero de unidades vendidas no mês</w:t>
      </w:r>
      <w:r w:rsidR="0027608C">
        <w:rPr>
          <w:rFonts w:ascii="Poppins Light" w:hAnsi="Poppins Light" w:cs="Poppins Light"/>
        </w:rPr>
        <w:t>;</w:t>
      </w:r>
    </w:p>
    <w:p w14:paraId="66D5C038" w14:textId="7F4507CB" w:rsidR="00DD0634" w:rsidRPr="004A23CA" w:rsidRDefault="00DD0634" w:rsidP="00DD063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  <w:b/>
          <w:bCs/>
        </w:rPr>
        <w:t xml:space="preserve">Receita </w:t>
      </w:r>
      <w:r w:rsidR="0027608C">
        <w:rPr>
          <w:rFonts w:ascii="Poppins Light" w:hAnsi="Poppins Light" w:cs="Poppins Light"/>
          <w:b/>
          <w:bCs/>
        </w:rPr>
        <w:t>t</w:t>
      </w:r>
      <w:r w:rsidRPr="004A23CA">
        <w:rPr>
          <w:rFonts w:ascii="Poppins Light" w:hAnsi="Poppins Light" w:cs="Poppins Light"/>
          <w:b/>
          <w:bCs/>
        </w:rPr>
        <w:t>otal (R$)</w:t>
      </w:r>
      <w:r w:rsidR="00892341">
        <w:rPr>
          <w:rFonts w:ascii="Poppins Light" w:hAnsi="Poppins Light" w:cs="Poppins Light"/>
          <w:b/>
          <w:bCs/>
        </w:rPr>
        <w:t xml:space="preserve"> </w:t>
      </w:r>
      <w:r w:rsidR="00892341" w:rsidRPr="00892341">
        <w:rPr>
          <w:rFonts w:ascii="Poppins Light" w:hAnsi="Poppins Light" w:cs="Poppins Light"/>
        </w:rPr>
        <w:t>–</w:t>
      </w:r>
      <w:r w:rsidRPr="004A23CA">
        <w:rPr>
          <w:rFonts w:ascii="Poppins Light" w:hAnsi="Poppins Light" w:cs="Poppins Light"/>
        </w:rPr>
        <w:t xml:space="preserve"> </w:t>
      </w:r>
      <w:r w:rsidR="00892341">
        <w:rPr>
          <w:rFonts w:ascii="Poppins Light" w:hAnsi="Poppins Light" w:cs="Poppins Light"/>
        </w:rPr>
        <w:t>R</w:t>
      </w:r>
      <w:r w:rsidRPr="004A23CA">
        <w:rPr>
          <w:rFonts w:ascii="Poppins Light" w:hAnsi="Poppins Light" w:cs="Poppins Light"/>
        </w:rPr>
        <w:t xml:space="preserve">eceita gerada por produto (Preço de </w:t>
      </w:r>
      <w:r w:rsidR="00BC1CBD" w:rsidRPr="004A23CA">
        <w:rPr>
          <w:rFonts w:ascii="Poppins Light" w:hAnsi="Poppins Light" w:cs="Poppins Light"/>
        </w:rPr>
        <w:t>v</w:t>
      </w:r>
      <w:r w:rsidRPr="004A23CA">
        <w:rPr>
          <w:rFonts w:ascii="Poppins Light" w:hAnsi="Poppins Light" w:cs="Poppins Light"/>
        </w:rPr>
        <w:t xml:space="preserve">enda × Unidades </w:t>
      </w:r>
      <w:r w:rsidR="00BC1CBD" w:rsidRPr="004A23CA">
        <w:rPr>
          <w:rFonts w:ascii="Poppins Light" w:hAnsi="Poppins Light" w:cs="Poppins Light"/>
        </w:rPr>
        <w:t>v</w:t>
      </w:r>
      <w:r w:rsidRPr="004A23CA">
        <w:rPr>
          <w:rFonts w:ascii="Poppins Light" w:hAnsi="Poppins Light" w:cs="Poppins Light"/>
        </w:rPr>
        <w:t>endidas).</w:t>
      </w:r>
    </w:p>
    <w:p w14:paraId="6AF84531" w14:textId="77777777" w:rsidR="00DD0634" w:rsidRPr="004A23CA" w:rsidRDefault="00DD0634" w:rsidP="00DD0634">
      <w:pPr>
        <w:ind w:left="720"/>
        <w:jc w:val="both"/>
        <w:rPr>
          <w:rFonts w:ascii="Poppins Light" w:hAnsi="Poppins Light" w:cs="Poppins Light"/>
        </w:rPr>
      </w:pPr>
    </w:p>
    <w:p w14:paraId="0706E623" w14:textId="7660D0E1" w:rsidR="003D077E" w:rsidRPr="004A23CA" w:rsidRDefault="003D077E" w:rsidP="003D077E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b/>
          <w:bCs/>
        </w:rPr>
      </w:pPr>
      <w:r w:rsidRPr="004A23CA">
        <w:rPr>
          <w:rFonts w:ascii="Poppins Light" w:hAnsi="Poppins Light" w:cs="Poppins Light"/>
          <w:b/>
          <w:bCs/>
        </w:rPr>
        <w:lastRenderedPageBreak/>
        <w:t xml:space="preserve">Calcule a </w:t>
      </w:r>
      <w:r w:rsidR="00BC1CBD" w:rsidRPr="004A23CA">
        <w:rPr>
          <w:rFonts w:ascii="Poppins Light" w:hAnsi="Poppins Light" w:cs="Poppins Light"/>
          <w:b/>
          <w:bCs/>
        </w:rPr>
        <w:t>amplitude interquartil das colunas</w:t>
      </w:r>
      <w:r w:rsidRPr="004A23CA">
        <w:rPr>
          <w:rFonts w:ascii="Poppins Light" w:hAnsi="Poppins Light" w:cs="Poppins Light"/>
          <w:b/>
          <w:bCs/>
        </w:rPr>
        <w:t>:</w:t>
      </w:r>
    </w:p>
    <w:p w14:paraId="2EB77ED8" w14:textId="3204293F" w:rsidR="003D077E" w:rsidRPr="004A23CA" w:rsidRDefault="004A2ADC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U</w:t>
      </w:r>
      <w:r w:rsidR="003D077E" w:rsidRPr="004A23CA">
        <w:rPr>
          <w:rFonts w:ascii="Poppins Light" w:hAnsi="Poppins Light" w:cs="Poppins Light"/>
        </w:rPr>
        <w:t xml:space="preserve">tilize os dados fornecidos </w:t>
      </w:r>
      <w:r>
        <w:rPr>
          <w:rFonts w:ascii="Poppins Light" w:hAnsi="Poppins Light" w:cs="Poppins Light"/>
        </w:rPr>
        <w:t>pel</w:t>
      </w:r>
      <w:r w:rsidR="003D077E" w:rsidRPr="004A23CA">
        <w:rPr>
          <w:rFonts w:ascii="Poppins Light" w:hAnsi="Poppins Light" w:cs="Poppins Light"/>
        </w:rPr>
        <w:t xml:space="preserve">o arquivo Excel para calcular a </w:t>
      </w:r>
      <w:r w:rsidR="006A0917" w:rsidRPr="004A23CA">
        <w:rPr>
          <w:rFonts w:ascii="Poppins Light" w:hAnsi="Poppins Light" w:cs="Poppins Light"/>
        </w:rPr>
        <w:t>amplitude</w:t>
      </w:r>
      <w:r w:rsidR="003D077E" w:rsidRPr="004A23CA">
        <w:rPr>
          <w:rFonts w:ascii="Poppins Light" w:hAnsi="Poppins Light" w:cs="Poppins Light"/>
        </w:rPr>
        <w:t xml:space="preserve"> </w:t>
      </w:r>
      <w:r w:rsidR="000701DA" w:rsidRPr="004A23CA">
        <w:rPr>
          <w:rFonts w:ascii="Poppins Light" w:hAnsi="Poppins Light" w:cs="Poppins Light"/>
        </w:rPr>
        <w:t>interq</w:t>
      </w:r>
      <w:r w:rsidR="00A07F58" w:rsidRPr="004A23CA">
        <w:rPr>
          <w:rFonts w:ascii="Poppins Light" w:hAnsi="Poppins Light" w:cs="Poppins Light"/>
        </w:rPr>
        <w:t xml:space="preserve">uartil </w:t>
      </w:r>
      <w:r w:rsidR="003D077E" w:rsidRPr="004A23CA">
        <w:rPr>
          <w:rFonts w:ascii="Poppins Light" w:hAnsi="Poppins Light" w:cs="Poppins Light"/>
        </w:rPr>
        <w:t>d</w:t>
      </w:r>
      <w:r>
        <w:rPr>
          <w:rFonts w:ascii="Poppins Light" w:hAnsi="Poppins Light" w:cs="Poppins Light"/>
        </w:rPr>
        <w:t>e</w:t>
      </w:r>
      <w:r w:rsidR="003D077E" w:rsidRPr="004A23CA">
        <w:rPr>
          <w:rFonts w:ascii="Poppins Light" w:hAnsi="Poppins Light" w:cs="Poppins Light"/>
        </w:rPr>
        <w:t xml:space="preserve"> </w:t>
      </w:r>
      <w:r>
        <w:rPr>
          <w:rFonts w:ascii="Poppins Light" w:hAnsi="Poppins Light" w:cs="Poppins Light"/>
        </w:rPr>
        <w:t>p</w:t>
      </w:r>
      <w:r w:rsidR="003D077E" w:rsidRPr="004A23CA">
        <w:rPr>
          <w:rFonts w:ascii="Poppins Light" w:hAnsi="Poppins Light" w:cs="Poppins Light"/>
        </w:rPr>
        <w:t xml:space="preserve">reço de </w:t>
      </w:r>
      <w:r w:rsidR="00945EE0">
        <w:rPr>
          <w:rFonts w:ascii="Poppins Light" w:hAnsi="Poppins Light" w:cs="Poppins Light"/>
        </w:rPr>
        <w:t>v</w:t>
      </w:r>
      <w:r w:rsidR="003D077E" w:rsidRPr="004A23CA">
        <w:rPr>
          <w:rFonts w:ascii="Poppins Light" w:hAnsi="Poppins Light" w:cs="Poppins Light"/>
        </w:rPr>
        <w:t xml:space="preserve">enda (R$), </w:t>
      </w:r>
      <w:r>
        <w:rPr>
          <w:rFonts w:ascii="Poppins Light" w:hAnsi="Poppins Light" w:cs="Poppins Light"/>
        </w:rPr>
        <w:t>u</w:t>
      </w:r>
      <w:r w:rsidR="003D077E" w:rsidRPr="004A23CA">
        <w:rPr>
          <w:rFonts w:ascii="Poppins Light" w:hAnsi="Poppins Light" w:cs="Poppins Light"/>
        </w:rPr>
        <w:t xml:space="preserve">nidades </w:t>
      </w:r>
      <w:r w:rsidR="00945EE0">
        <w:rPr>
          <w:rFonts w:ascii="Poppins Light" w:hAnsi="Poppins Light" w:cs="Poppins Light"/>
        </w:rPr>
        <w:t>v</w:t>
      </w:r>
      <w:r w:rsidR="003D077E" w:rsidRPr="004A23CA">
        <w:rPr>
          <w:rFonts w:ascii="Poppins Light" w:hAnsi="Poppins Light" w:cs="Poppins Light"/>
        </w:rPr>
        <w:t xml:space="preserve">endidas e </w:t>
      </w:r>
      <w:r>
        <w:rPr>
          <w:rFonts w:ascii="Poppins Light" w:hAnsi="Poppins Light" w:cs="Poppins Light"/>
        </w:rPr>
        <w:t>r</w:t>
      </w:r>
      <w:r w:rsidR="003D077E" w:rsidRPr="004A23CA">
        <w:rPr>
          <w:rFonts w:ascii="Poppins Light" w:hAnsi="Poppins Light" w:cs="Poppins Light"/>
        </w:rPr>
        <w:t xml:space="preserve">eceita </w:t>
      </w:r>
      <w:r w:rsidR="00945EE0">
        <w:rPr>
          <w:rFonts w:ascii="Poppins Light" w:hAnsi="Poppins Light" w:cs="Poppins Light"/>
        </w:rPr>
        <w:t>t</w:t>
      </w:r>
      <w:r w:rsidR="003D077E" w:rsidRPr="004A23CA">
        <w:rPr>
          <w:rFonts w:ascii="Poppins Light" w:hAnsi="Poppins Light" w:cs="Poppins Light"/>
        </w:rPr>
        <w:t>otal (R$)</w:t>
      </w:r>
      <w:r w:rsidR="00945EE0">
        <w:rPr>
          <w:rFonts w:ascii="Poppins Light" w:hAnsi="Poppins Light" w:cs="Poppins Light"/>
        </w:rPr>
        <w:t>;</w:t>
      </w:r>
    </w:p>
    <w:p w14:paraId="5089EBCD" w14:textId="2DF7F911" w:rsidR="003D077E" w:rsidRPr="004A23CA" w:rsidRDefault="004A2ADC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I</w:t>
      </w:r>
      <w:r w:rsidR="003D077E" w:rsidRPr="004A23CA">
        <w:rPr>
          <w:rFonts w:ascii="Poppins Light" w:hAnsi="Poppins Light" w:cs="Poppins Light"/>
        </w:rPr>
        <w:t xml:space="preserve">nsira as fórmulas nas células indicadas para calcular a </w:t>
      </w:r>
      <w:r w:rsidR="006A0917" w:rsidRPr="004A23CA">
        <w:rPr>
          <w:rFonts w:ascii="Poppins Light" w:hAnsi="Poppins Light" w:cs="Poppins Light"/>
        </w:rPr>
        <w:t>amplitude</w:t>
      </w:r>
      <w:r w:rsidR="00A07F58" w:rsidRPr="004A23CA">
        <w:rPr>
          <w:rFonts w:ascii="Poppins Light" w:hAnsi="Poppins Light" w:cs="Poppins Light"/>
        </w:rPr>
        <w:t xml:space="preserve"> interquartil </w:t>
      </w:r>
      <w:r w:rsidR="003D077E" w:rsidRPr="004A23CA">
        <w:rPr>
          <w:rFonts w:ascii="Poppins Light" w:hAnsi="Poppins Light" w:cs="Poppins Light"/>
        </w:rPr>
        <w:t>de cada coluna.</w:t>
      </w:r>
    </w:p>
    <w:p w14:paraId="04FB04E8" w14:textId="77777777" w:rsidR="00BC1CBD" w:rsidRPr="004A23CA" w:rsidRDefault="00BC1CBD" w:rsidP="00BC1CBD">
      <w:pPr>
        <w:pStyle w:val="PargrafodaLista"/>
        <w:ind w:left="1068"/>
        <w:jc w:val="both"/>
        <w:rPr>
          <w:rFonts w:ascii="Poppins Light" w:hAnsi="Poppins Light" w:cs="Poppins Light"/>
        </w:rPr>
      </w:pPr>
    </w:p>
    <w:p w14:paraId="14CB349B" w14:textId="77777777" w:rsidR="00BC1CBD" w:rsidRPr="004A23CA" w:rsidRDefault="0090091B" w:rsidP="00DD0634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  <w:b/>
          <w:bCs/>
        </w:rPr>
        <w:t xml:space="preserve">Responda às </w:t>
      </w:r>
      <w:r w:rsidR="00BC1CBD" w:rsidRPr="004A23CA">
        <w:rPr>
          <w:rFonts w:ascii="Poppins Light" w:hAnsi="Poppins Light" w:cs="Poppins Light"/>
          <w:b/>
          <w:bCs/>
        </w:rPr>
        <w:t>p</w:t>
      </w:r>
      <w:r w:rsidRPr="004A23CA">
        <w:rPr>
          <w:rFonts w:ascii="Poppins Light" w:hAnsi="Poppins Light" w:cs="Poppins Light"/>
          <w:b/>
          <w:bCs/>
        </w:rPr>
        <w:t>erguntas:</w:t>
      </w:r>
      <w:r w:rsidRPr="004A23CA">
        <w:rPr>
          <w:rFonts w:ascii="Poppins Light" w:hAnsi="Poppins Light" w:cs="Poppins Light"/>
        </w:rPr>
        <w:t xml:space="preserve"> </w:t>
      </w:r>
    </w:p>
    <w:p w14:paraId="31254BEB" w14:textId="5CB3A843" w:rsidR="0090091B" w:rsidRPr="004A23CA" w:rsidRDefault="004A2ADC" w:rsidP="00BC1CBD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A</w:t>
      </w:r>
      <w:r w:rsidR="00DD0634" w:rsidRPr="004A23CA">
        <w:rPr>
          <w:rFonts w:ascii="Poppins Light" w:hAnsi="Poppins Light" w:cs="Poppins Light"/>
        </w:rPr>
        <w:t>pós calcular a</w:t>
      </w:r>
      <w:r w:rsidR="00A110A4" w:rsidRPr="004A23CA">
        <w:rPr>
          <w:rFonts w:ascii="Poppins Light" w:hAnsi="Poppins Light" w:cs="Poppins Light"/>
        </w:rPr>
        <w:t xml:space="preserve"> amplitude </w:t>
      </w:r>
      <w:r w:rsidR="00A07F58" w:rsidRPr="004A23CA">
        <w:rPr>
          <w:rFonts w:ascii="Poppins Light" w:hAnsi="Poppins Light" w:cs="Poppins Light"/>
        </w:rPr>
        <w:t xml:space="preserve">interquartil </w:t>
      </w:r>
      <w:r w:rsidR="00A110A4" w:rsidRPr="004A23CA">
        <w:rPr>
          <w:rFonts w:ascii="Poppins Light" w:hAnsi="Poppins Light" w:cs="Poppins Light"/>
        </w:rPr>
        <w:t>de cada coluna</w:t>
      </w:r>
      <w:r w:rsidR="00DD0634" w:rsidRPr="004A23CA">
        <w:rPr>
          <w:rFonts w:ascii="Poppins Light" w:hAnsi="Poppins Light" w:cs="Poppins Light"/>
        </w:rPr>
        <w:t xml:space="preserve">, analise os dados e responda às </w:t>
      </w:r>
      <w:r w:rsidR="007B461F">
        <w:rPr>
          <w:rFonts w:ascii="Poppins Light" w:hAnsi="Poppins Light" w:cs="Poppins Light"/>
        </w:rPr>
        <w:t>três</w:t>
      </w:r>
      <w:r w:rsidR="00DD0634" w:rsidRPr="004A23CA">
        <w:rPr>
          <w:rFonts w:ascii="Poppins Light" w:hAnsi="Poppins Light" w:cs="Poppins Light"/>
        </w:rPr>
        <w:t xml:space="preserve"> questões abaixo.</w:t>
      </w:r>
    </w:p>
    <w:p w14:paraId="1C7CDA78" w14:textId="77777777" w:rsidR="00E400B4" w:rsidRPr="004A23CA" w:rsidRDefault="00E400B4" w:rsidP="004E192C">
      <w:pPr>
        <w:pStyle w:val="PargrafodaLista"/>
        <w:jc w:val="both"/>
        <w:rPr>
          <w:rFonts w:ascii="Poppins Light" w:hAnsi="Poppins Light" w:cs="Poppins Light"/>
        </w:rPr>
      </w:pPr>
    </w:p>
    <w:p w14:paraId="29CE2951" w14:textId="59543FE5" w:rsidR="00031303" w:rsidRPr="004A23CA" w:rsidRDefault="00031303" w:rsidP="00031303">
      <w:pPr>
        <w:jc w:val="both"/>
        <w:rPr>
          <w:rFonts w:ascii="Poppins Light" w:hAnsi="Poppins Light" w:cs="Poppins Light"/>
          <w:b/>
          <w:bCs/>
        </w:rPr>
      </w:pPr>
      <w:r w:rsidRPr="004A23CA">
        <w:rPr>
          <w:rFonts w:ascii="Poppins Light" w:hAnsi="Poppins Light" w:cs="Poppins Light"/>
          <w:b/>
          <w:bCs/>
        </w:rPr>
        <w:t>Questões:</w:t>
      </w:r>
    </w:p>
    <w:p w14:paraId="0A66A5E7" w14:textId="10E3D73A" w:rsidR="00DD1955" w:rsidRPr="004A23CA" w:rsidRDefault="00E3524E" w:rsidP="00065138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</w:rPr>
        <w:t>O que a AIQ da receita total revela sobre o faturamento da loja?</w:t>
      </w:r>
    </w:p>
    <w:p w14:paraId="466D6EB4" w14:textId="77777777" w:rsidR="00F86922" w:rsidRPr="004A23CA" w:rsidRDefault="00F86922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74B0F246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3E43CA11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5B819184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7F09A406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5A4123C6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5A75C1D0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265D14CE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3A28AAE8" w14:textId="77777777" w:rsidR="009117DF" w:rsidRPr="004A23CA" w:rsidRDefault="009117DF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329E16EC" w14:textId="124C244D" w:rsidR="007D0C06" w:rsidRPr="004A23CA" w:rsidRDefault="00B56BE0" w:rsidP="006C1407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</w:rPr>
        <w:t>Como a AIQ da quantidade vendida ajuda a entender a regularidade das vendas?</w:t>
      </w:r>
    </w:p>
    <w:p w14:paraId="206C4135" w14:textId="77777777" w:rsidR="008A189C" w:rsidRPr="004A23CA" w:rsidRDefault="008A189C" w:rsidP="007D0C06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405CCEF3" w14:textId="77777777" w:rsidR="009117DF" w:rsidRPr="004A23CA" w:rsidRDefault="009117DF" w:rsidP="007D0C06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0B254106" w14:textId="77777777" w:rsidR="009117DF" w:rsidRPr="004A23CA" w:rsidRDefault="009117DF" w:rsidP="007D0C06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324EF09F" w14:textId="77777777" w:rsidR="009117DF" w:rsidRPr="004A23CA" w:rsidRDefault="009117DF" w:rsidP="007D0C06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140A6260" w14:textId="77777777" w:rsidR="009117DF" w:rsidRPr="004A23CA" w:rsidRDefault="009117DF" w:rsidP="007D0C06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3D9D4DA8" w14:textId="77777777" w:rsidR="009117DF" w:rsidRPr="004A23CA" w:rsidRDefault="009117DF" w:rsidP="007D0C06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10E9AEF2" w14:textId="77777777" w:rsidR="009117DF" w:rsidRPr="004A23CA" w:rsidRDefault="009117DF" w:rsidP="007D0C06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63507B07" w14:textId="77777777" w:rsidR="009117DF" w:rsidRPr="004A23CA" w:rsidRDefault="009117DF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12B57B29" w14:textId="2E5E0B32" w:rsidR="00DF0443" w:rsidRPr="004A23CA" w:rsidRDefault="00A16BC6" w:rsidP="006C1407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4A23CA">
        <w:rPr>
          <w:rFonts w:ascii="Poppins Light" w:hAnsi="Poppins Light" w:cs="Poppins Light"/>
        </w:rPr>
        <w:t>O que a AIQ do preço de venda indica sobre a variação dos preços dos celulares vendidos</w:t>
      </w:r>
      <w:r w:rsidR="006C1407" w:rsidRPr="004A23CA">
        <w:rPr>
          <w:rFonts w:ascii="Poppins Light" w:hAnsi="Poppins Light" w:cs="Poppins Light"/>
        </w:rPr>
        <w:t>?</w:t>
      </w:r>
    </w:p>
    <w:sectPr w:rsidR="00DF0443" w:rsidRPr="004A23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3EEA0" w14:textId="77777777" w:rsidR="00DD4CA3" w:rsidRDefault="00DD4CA3">
      <w:r>
        <w:separator/>
      </w:r>
    </w:p>
  </w:endnote>
  <w:endnote w:type="continuationSeparator" w:id="0">
    <w:p w14:paraId="01167FD2" w14:textId="77777777" w:rsidR="00DD4CA3" w:rsidRDefault="00DD4CA3">
      <w:r>
        <w:continuationSeparator/>
      </w:r>
    </w:p>
  </w:endnote>
  <w:endnote w:type="continuationNotice" w:id="1">
    <w:p w14:paraId="41E49147" w14:textId="77777777" w:rsidR="00DD4CA3" w:rsidRDefault="00DD4C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1A13FDC3" w14:textId="77777777" w:rsidR="00266DAD" w:rsidRPr="00211040" w:rsidRDefault="00266DAD" w:rsidP="00266DAD">
            <w:pPr>
              <w:pStyle w:val="Rodap"/>
              <w:tabs>
                <w:tab w:val="clear" w:pos="4419"/>
                <w:tab w:val="left" w:pos="2552"/>
                <w:tab w:val="center" w:pos="3544"/>
              </w:tabs>
              <w:rPr>
                <w:rFonts w:ascii="Poppins" w:hAnsi="Poppins" w:cs="Poppins"/>
                <w:sz w:val="20"/>
                <w:szCs w:val="20"/>
              </w:rPr>
            </w:pPr>
            <w:r w:rsidRPr="00211040">
              <w:rPr>
                <w:rFonts w:ascii="Poppins" w:hAnsi="Poppins" w:cs="Poppins"/>
                <w:sz w:val="20"/>
                <w:szCs w:val="20"/>
              </w:rPr>
              <w:t xml:space="preserve">[ADMINISTRAÇÃO] </w:t>
            </w:r>
            <w:r w:rsidRPr="00211040">
              <w:rPr>
                <w:rFonts w:ascii="Poppins" w:hAnsi="Poppins" w:cs="Poppins"/>
                <w:sz w:val="20"/>
                <w:szCs w:val="20"/>
              </w:rPr>
              <w:tab/>
              <w:t xml:space="preserve">[ESTATÍSTICA APLICADA – USO DE PLANILHA ELETRÔNICA (EXCEL)] </w:t>
            </w:r>
            <w:r w:rsidRPr="00211040">
              <w:rPr>
                <w:rFonts w:ascii="Poppins" w:hAnsi="Poppins" w:cs="Poppins"/>
                <w:sz w:val="20"/>
                <w:szCs w:val="20"/>
              </w:rPr>
              <w:tab/>
            </w:r>
            <w:r w:rsidRPr="00211040">
              <w:rPr>
                <w:rFonts w:ascii="Poppins" w:hAnsi="Poppins" w:cs="Poppins"/>
                <w:sz w:val="20"/>
                <w:szCs w:val="20"/>
              </w:rPr>
              <w:tab/>
            </w:r>
            <w:r w:rsidRPr="00211040">
              <w:rPr>
                <w:rFonts w:ascii="Poppins" w:hAnsi="Poppins" w:cs="Poppins"/>
                <w:sz w:val="20"/>
                <w:szCs w:val="20"/>
              </w:rPr>
              <w:tab/>
            </w:r>
            <w:r w:rsidRPr="00211040">
              <w:rPr>
                <w:rFonts w:ascii="Poppins" w:hAnsi="Poppins" w:cs="Poppins"/>
                <w:sz w:val="20"/>
                <w:szCs w:val="20"/>
              </w:rPr>
              <w:tab/>
              <w:t>[MATEMÁTICA APLICADA À ADMINISTRAÇÃO]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DC8B" w14:textId="77777777" w:rsidR="00266DAD" w:rsidRDefault="00266D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19D2C" w14:textId="77777777" w:rsidR="00DD4CA3" w:rsidRDefault="00DD4CA3">
      <w:r>
        <w:separator/>
      </w:r>
    </w:p>
  </w:footnote>
  <w:footnote w:type="continuationSeparator" w:id="0">
    <w:p w14:paraId="79E7CA99" w14:textId="77777777" w:rsidR="00DD4CA3" w:rsidRDefault="00DD4CA3">
      <w:r>
        <w:continuationSeparator/>
      </w:r>
    </w:p>
  </w:footnote>
  <w:footnote w:type="continuationNotice" w:id="1">
    <w:p w14:paraId="58C22C8F" w14:textId="77777777" w:rsidR="00DD4CA3" w:rsidRDefault="00DD4C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1D672" w14:textId="77777777" w:rsidR="00266DAD" w:rsidRDefault="00266D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0E7FA" w14:textId="77777777" w:rsidR="00266DAD" w:rsidRDefault="00266D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7713D"/>
    <w:multiLevelType w:val="multilevel"/>
    <w:tmpl w:val="10C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660BE"/>
    <w:multiLevelType w:val="hybridMultilevel"/>
    <w:tmpl w:val="67ACC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F6AB1"/>
    <w:multiLevelType w:val="multilevel"/>
    <w:tmpl w:val="AA8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15"/>
  </w:num>
  <w:num w:numId="2" w16cid:durableId="1115713199">
    <w:abstractNumId w:val="16"/>
  </w:num>
  <w:num w:numId="3" w16cid:durableId="1821843517">
    <w:abstractNumId w:val="46"/>
  </w:num>
  <w:num w:numId="4" w16cid:durableId="1682665340">
    <w:abstractNumId w:val="24"/>
  </w:num>
  <w:num w:numId="5" w16cid:durableId="1869172155">
    <w:abstractNumId w:val="21"/>
  </w:num>
  <w:num w:numId="6" w16cid:durableId="2130270295">
    <w:abstractNumId w:val="7"/>
  </w:num>
  <w:num w:numId="7" w16cid:durableId="399209311">
    <w:abstractNumId w:val="28"/>
  </w:num>
  <w:num w:numId="8" w16cid:durableId="1817646028">
    <w:abstractNumId w:val="8"/>
  </w:num>
  <w:num w:numId="9" w16cid:durableId="1369725194">
    <w:abstractNumId w:val="1"/>
  </w:num>
  <w:num w:numId="10" w16cid:durableId="1187135335">
    <w:abstractNumId w:val="36"/>
  </w:num>
  <w:num w:numId="11" w16cid:durableId="822501124">
    <w:abstractNumId w:val="45"/>
  </w:num>
  <w:num w:numId="12" w16cid:durableId="886260061">
    <w:abstractNumId w:val="31"/>
  </w:num>
  <w:num w:numId="13" w16cid:durableId="653338272">
    <w:abstractNumId w:val="33"/>
  </w:num>
  <w:num w:numId="14" w16cid:durableId="641421561">
    <w:abstractNumId w:val="3"/>
  </w:num>
  <w:num w:numId="15" w16cid:durableId="1834880282">
    <w:abstractNumId w:val="44"/>
  </w:num>
  <w:num w:numId="16" w16cid:durableId="542444203">
    <w:abstractNumId w:val="20"/>
  </w:num>
  <w:num w:numId="17" w16cid:durableId="1355957504">
    <w:abstractNumId w:val="27"/>
  </w:num>
  <w:num w:numId="18" w16cid:durableId="600256385">
    <w:abstractNumId w:val="13"/>
  </w:num>
  <w:num w:numId="19" w16cid:durableId="179781391">
    <w:abstractNumId w:val="34"/>
  </w:num>
  <w:num w:numId="20" w16cid:durableId="1995453615">
    <w:abstractNumId w:val="37"/>
  </w:num>
  <w:num w:numId="21" w16cid:durableId="1665205267">
    <w:abstractNumId w:val="18"/>
  </w:num>
  <w:num w:numId="22" w16cid:durableId="431048332">
    <w:abstractNumId w:val="2"/>
  </w:num>
  <w:num w:numId="23" w16cid:durableId="2629983">
    <w:abstractNumId w:val="17"/>
  </w:num>
  <w:num w:numId="24" w16cid:durableId="403602571">
    <w:abstractNumId w:val="4"/>
  </w:num>
  <w:num w:numId="25" w16cid:durableId="1872568200">
    <w:abstractNumId w:val="40"/>
  </w:num>
  <w:num w:numId="26" w16cid:durableId="359748355">
    <w:abstractNumId w:val="10"/>
  </w:num>
  <w:num w:numId="27" w16cid:durableId="1477913678">
    <w:abstractNumId w:val="12"/>
  </w:num>
  <w:num w:numId="28" w16cid:durableId="665281513">
    <w:abstractNumId w:val="5"/>
  </w:num>
  <w:num w:numId="29" w16cid:durableId="1456412228">
    <w:abstractNumId w:val="39"/>
  </w:num>
  <w:num w:numId="30" w16cid:durableId="223837625">
    <w:abstractNumId w:val="26"/>
  </w:num>
  <w:num w:numId="31" w16cid:durableId="117644552">
    <w:abstractNumId w:val="30"/>
  </w:num>
  <w:num w:numId="32" w16cid:durableId="1151866315">
    <w:abstractNumId w:val="11"/>
  </w:num>
  <w:num w:numId="33" w16cid:durableId="438916045">
    <w:abstractNumId w:val="43"/>
  </w:num>
  <w:num w:numId="34" w16cid:durableId="1598170769">
    <w:abstractNumId w:val="14"/>
  </w:num>
  <w:num w:numId="35" w16cid:durableId="1061171299">
    <w:abstractNumId w:val="0"/>
  </w:num>
  <w:num w:numId="36" w16cid:durableId="1374886450">
    <w:abstractNumId w:val="6"/>
  </w:num>
  <w:num w:numId="37" w16cid:durableId="1816487350">
    <w:abstractNumId w:val="9"/>
  </w:num>
  <w:num w:numId="38" w16cid:durableId="1917979807">
    <w:abstractNumId w:val="25"/>
  </w:num>
  <w:num w:numId="39" w16cid:durableId="1576746846">
    <w:abstractNumId w:val="19"/>
  </w:num>
  <w:num w:numId="40" w16cid:durableId="245042311">
    <w:abstractNumId w:val="23"/>
  </w:num>
  <w:num w:numId="41" w16cid:durableId="441346795">
    <w:abstractNumId w:val="41"/>
  </w:num>
  <w:num w:numId="42" w16cid:durableId="842475625">
    <w:abstractNumId w:val="29"/>
  </w:num>
  <w:num w:numId="43" w16cid:durableId="574629330">
    <w:abstractNumId w:val="42"/>
  </w:num>
  <w:num w:numId="44" w16cid:durableId="243144503">
    <w:abstractNumId w:val="22"/>
  </w:num>
  <w:num w:numId="45" w16cid:durableId="112554263">
    <w:abstractNumId w:val="38"/>
  </w:num>
  <w:num w:numId="46" w16cid:durableId="514610294">
    <w:abstractNumId w:val="32"/>
  </w:num>
  <w:num w:numId="47" w16cid:durableId="1436097453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55D"/>
    <w:rsid w:val="00011DD3"/>
    <w:rsid w:val="000123DB"/>
    <w:rsid w:val="000127B4"/>
    <w:rsid w:val="000225B6"/>
    <w:rsid w:val="000278D8"/>
    <w:rsid w:val="00031303"/>
    <w:rsid w:val="000331CF"/>
    <w:rsid w:val="00036CA8"/>
    <w:rsid w:val="00047AB9"/>
    <w:rsid w:val="00065138"/>
    <w:rsid w:val="000701DA"/>
    <w:rsid w:val="0009036C"/>
    <w:rsid w:val="000906B5"/>
    <w:rsid w:val="00093C5A"/>
    <w:rsid w:val="000946A2"/>
    <w:rsid w:val="0009588F"/>
    <w:rsid w:val="000A19DA"/>
    <w:rsid w:val="000A4E65"/>
    <w:rsid w:val="000C07A9"/>
    <w:rsid w:val="000C1D72"/>
    <w:rsid w:val="000C444C"/>
    <w:rsid w:val="000C6619"/>
    <w:rsid w:val="000D075E"/>
    <w:rsid w:val="000D0F69"/>
    <w:rsid w:val="000D2700"/>
    <w:rsid w:val="000D4755"/>
    <w:rsid w:val="000D5F2B"/>
    <w:rsid w:val="000F1396"/>
    <w:rsid w:val="000F343B"/>
    <w:rsid w:val="000F638B"/>
    <w:rsid w:val="000F7DE9"/>
    <w:rsid w:val="0011504E"/>
    <w:rsid w:val="001156A3"/>
    <w:rsid w:val="001166AB"/>
    <w:rsid w:val="001244DD"/>
    <w:rsid w:val="00124756"/>
    <w:rsid w:val="001346F3"/>
    <w:rsid w:val="001364E9"/>
    <w:rsid w:val="00140053"/>
    <w:rsid w:val="00143500"/>
    <w:rsid w:val="0015395D"/>
    <w:rsid w:val="00160058"/>
    <w:rsid w:val="00160195"/>
    <w:rsid w:val="00161E11"/>
    <w:rsid w:val="00165202"/>
    <w:rsid w:val="001944FA"/>
    <w:rsid w:val="001A2D86"/>
    <w:rsid w:val="001A32C9"/>
    <w:rsid w:val="001A4127"/>
    <w:rsid w:val="001A633C"/>
    <w:rsid w:val="001B6D3E"/>
    <w:rsid w:val="001C335A"/>
    <w:rsid w:val="001C4D65"/>
    <w:rsid w:val="001C5B62"/>
    <w:rsid w:val="001D757E"/>
    <w:rsid w:val="001E3F23"/>
    <w:rsid w:val="001E52EE"/>
    <w:rsid w:val="001E5DF5"/>
    <w:rsid w:val="001E70F2"/>
    <w:rsid w:val="001E7BC0"/>
    <w:rsid w:val="001F4877"/>
    <w:rsid w:val="001F6DFA"/>
    <w:rsid w:val="002027FE"/>
    <w:rsid w:val="002038FB"/>
    <w:rsid w:val="00203C5A"/>
    <w:rsid w:val="00205090"/>
    <w:rsid w:val="0021605D"/>
    <w:rsid w:val="002330B5"/>
    <w:rsid w:val="002344C7"/>
    <w:rsid w:val="002372B1"/>
    <w:rsid w:val="00251BEB"/>
    <w:rsid w:val="00252F67"/>
    <w:rsid w:val="00256D8D"/>
    <w:rsid w:val="00262357"/>
    <w:rsid w:val="002632D3"/>
    <w:rsid w:val="00264B6B"/>
    <w:rsid w:val="00266DAD"/>
    <w:rsid w:val="00270736"/>
    <w:rsid w:val="002734F6"/>
    <w:rsid w:val="0027608C"/>
    <w:rsid w:val="00276BBF"/>
    <w:rsid w:val="002779AE"/>
    <w:rsid w:val="002A43F6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6AD3"/>
    <w:rsid w:val="003009B4"/>
    <w:rsid w:val="00302950"/>
    <w:rsid w:val="003031BD"/>
    <w:rsid w:val="00322BE9"/>
    <w:rsid w:val="00330116"/>
    <w:rsid w:val="00331BB8"/>
    <w:rsid w:val="003350DA"/>
    <w:rsid w:val="003365AE"/>
    <w:rsid w:val="003443A2"/>
    <w:rsid w:val="0036236C"/>
    <w:rsid w:val="00367073"/>
    <w:rsid w:val="00367C72"/>
    <w:rsid w:val="00370F4D"/>
    <w:rsid w:val="00386C1D"/>
    <w:rsid w:val="003923D4"/>
    <w:rsid w:val="003C032E"/>
    <w:rsid w:val="003D077E"/>
    <w:rsid w:val="003D162E"/>
    <w:rsid w:val="003D2CB7"/>
    <w:rsid w:val="003D71CA"/>
    <w:rsid w:val="003E3489"/>
    <w:rsid w:val="003E37C5"/>
    <w:rsid w:val="003E5B45"/>
    <w:rsid w:val="003F7E64"/>
    <w:rsid w:val="00404B8F"/>
    <w:rsid w:val="00406700"/>
    <w:rsid w:val="004110FD"/>
    <w:rsid w:val="00415398"/>
    <w:rsid w:val="004175C6"/>
    <w:rsid w:val="004217A6"/>
    <w:rsid w:val="0043034F"/>
    <w:rsid w:val="004355BF"/>
    <w:rsid w:val="00444A67"/>
    <w:rsid w:val="00450D9C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72FE7"/>
    <w:rsid w:val="004814F3"/>
    <w:rsid w:val="00487616"/>
    <w:rsid w:val="00491067"/>
    <w:rsid w:val="00491C71"/>
    <w:rsid w:val="00492E04"/>
    <w:rsid w:val="004A23CA"/>
    <w:rsid w:val="004A2ADC"/>
    <w:rsid w:val="004A63A8"/>
    <w:rsid w:val="004B60E5"/>
    <w:rsid w:val="004B66A3"/>
    <w:rsid w:val="004C0261"/>
    <w:rsid w:val="004D0B7A"/>
    <w:rsid w:val="004D63D0"/>
    <w:rsid w:val="004E192C"/>
    <w:rsid w:val="004E192D"/>
    <w:rsid w:val="004E1C47"/>
    <w:rsid w:val="004E6782"/>
    <w:rsid w:val="004E713D"/>
    <w:rsid w:val="004F0AB4"/>
    <w:rsid w:val="004F5419"/>
    <w:rsid w:val="004F66C2"/>
    <w:rsid w:val="004F6E49"/>
    <w:rsid w:val="005023F2"/>
    <w:rsid w:val="005165D6"/>
    <w:rsid w:val="0051706D"/>
    <w:rsid w:val="005323BE"/>
    <w:rsid w:val="005330E5"/>
    <w:rsid w:val="00542038"/>
    <w:rsid w:val="00544377"/>
    <w:rsid w:val="0054587F"/>
    <w:rsid w:val="005517B2"/>
    <w:rsid w:val="005536A0"/>
    <w:rsid w:val="00553786"/>
    <w:rsid w:val="005553E6"/>
    <w:rsid w:val="00564CB3"/>
    <w:rsid w:val="00570344"/>
    <w:rsid w:val="005724AC"/>
    <w:rsid w:val="00585F34"/>
    <w:rsid w:val="00585FA1"/>
    <w:rsid w:val="005867CA"/>
    <w:rsid w:val="00593D67"/>
    <w:rsid w:val="005A5A09"/>
    <w:rsid w:val="005A7AA4"/>
    <w:rsid w:val="005A7CE2"/>
    <w:rsid w:val="005B0A8C"/>
    <w:rsid w:val="005B3AB9"/>
    <w:rsid w:val="005B51E0"/>
    <w:rsid w:val="005D2BC9"/>
    <w:rsid w:val="005E4165"/>
    <w:rsid w:val="005F165E"/>
    <w:rsid w:val="005F2498"/>
    <w:rsid w:val="005F4358"/>
    <w:rsid w:val="005F4434"/>
    <w:rsid w:val="005F4F16"/>
    <w:rsid w:val="005F74BB"/>
    <w:rsid w:val="00603E5E"/>
    <w:rsid w:val="006066D3"/>
    <w:rsid w:val="00606B95"/>
    <w:rsid w:val="0060776C"/>
    <w:rsid w:val="00611F6C"/>
    <w:rsid w:val="00612AB9"/>
    <w:rsid w:val="00617539"/>
    <w:rsid w:val="00620292"/>
    <w:rsid w:val="00621CC8"/>
    <w:rsid w:val="0062384F"/>
    <w:rsid w:val="006258C9"/>
    <w:rsid w:val="0063273B"/>
    <w:rsid w:val="00647328"/>
    <w:rsid w:val="00661C62"/>
    <w:rsid w:val="00662E7D"/>
    <w:rsid w:val="00671F45"/>
    <w:rsid w:val="00673102"/>
    <w:rsid w:val="0067341F"/>
    <w:rsid w:val="00676B29"/>
    <w:rsid w:val="006851C2"/>
    <w:rsid w:val="006A0917"/>
    <w:rsid w:val="006B3AE9"/>
    <w:rsid w:val="006C1407"/>
    <w:rsid w:val="006D4071"/>
    <w:rsid w:val="006E04B1"/>
    <w:rsid w:val="006E3F8A"/>
    <w:rsid w:val="007105BC"/>
    <w:rsid w:val="00737716"/>
    <w:rsid w:val="007469BC"/>
    <w:rsid w:val="00751D37"/>
    <w:rsid w:val="00756E4C"/>
    <w:rsid w:val="00760F76"/>
    <w:rsid w:val="0076325C"/>
    <w:rsid w:val="00764B33"/>
    <w:rsid w:val="007671B4"/>
    <w:rsid w:val="00773499"/>
    <w:rsid w:val="00773A8C"/>
    <w:rsid w:val="007806F5"/>
    <w:rsid w:val="0078262D"/>
    <w:rsid w:val="00791B25"/>
    <w:rsid w:val="007A3224"/>
    <w:rsid w:val="007A6AA7"/>
    <w:rsid w:val="007A7D66"/>
    <w:rsid w:val="007B461F"/>
    <w:rsid w:val="007B5D8C"/>
    <w:rsid w:val="007B6ABF"/>
    <w:rsid w:val="007C4EE9"/>
    <w:rsid w:val="007D05A1"/>
    <w:rsid w:val="007D0C06"/>
    <w:rsid w:val="007F251B"/>
    <w:rsid w:val="00801C78"/>
    <w:rsid w:val="008057D7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341"/>
    <w:rsid w:val="008925A9"/>
    <w:rsid w:val="008A189C"/>
    <w:rsid w:val="008A3B69"/>
    <w:rsid w:val="008A5BF4"/>
    <w:rsid w:val="008B4C24"/>
    <w:rsid w:val="008C4B1D"/>
    <w:rsid w:val="008D4E8E"/>
    <w:rsid w:val="008E157D"/>
    <w:rsid w:val="008E6DA0"/>
    <w:rsid w:val="008F775A"/>
    <w:rsid w:val="0090091B"/>
    <w:rsid w:val="00903BD2"/>
    <w:rsid w:val="00910559"/>
    <w:rsid w:val="009117DF"/>
    <w:rsid w:val="0092769D"/>
    <w:rsid w:val="00927DCE"/>
    <w:rsid w:val="009379C7"/>
    <w:rsid w:val="00945EE0"/>
    <w:rsid w:val="00966015"/>
    <w:rsid w:val="0097087C"/>
    <w:rsid w:val="00972FDE"/>
    <w:rsid w:val="009836A7"/>
    <w:rsid w:val="00986AEB"/>
    <w:rsid w:val="00990077"/>
    <w:rsid w:val="009A336F"/>
    <w:rsid w:val="009B1B00"/>
    <w:rsid w:val="009B33B6"/>
    <w:rsid w:val="009B669A"/>
    <w:rsid w:val="009B6E9D"/>
    <w:rsid w:val="009D58E8"/>
    <w:rsid w:val="009D7C9A"/>
    <w:rsid w:val="009F68A5"/>
    <w:rsid w:val="009F7AB9"/>
    <w:rsid w:val="00A036FA"/>
    <w:rsid w:val="00A03B40"/>
    <w:rsid w:val="00A07F58"/>
    <w:rsid w:val="00A110A4"/>
    <w:rsid w:val="00A156BB"/>
    <w:rsid w:val="00A16BC6"/>
    <w:rsid w:val="00A61939"/>
    <w:rsid w:val="00A666C9"/>
    <w:rsid w:val="00A66FED"/>
    <w:rsid w:val="00A67867"/>
    <w:rsid w:val="00A70F43"/>
    <w:rsid w:val="00A74C83"/>
    <w:rsid w:val="00A82FAF"/>
    <w:rsid w:val="00A8603D"/>
    <w:rsid w:val="00A903B7"/>
    <w:rsid w:val="00A957A2"/>
    <w:rsid w:val="00AA60A0"/>
    <w:rsid w:val="00AD78A6"/>
    <w:rsid w:val="00AF08DE"/>
    <w:rsid w:val="00B135AC"/>
    <w:rsid w:val="00B156D0"/>
    <w:rsid w:val="00B158AD"/>
    <w:rsid w:val="00B176A4"/>
    <w:rsid w:val="00B21BC7"/>
    <w:rsid w:val="00B27020"/>
    <w:rsid w:val="00B3005E"/>
    <w:rsid w:val="00B323F8"/>
    <w:rsid w:val="00B43062"/>
    <w:rsid w:val="00B45591"/>
    <w:rsid w:val="00B55346"/>
    <w:rsid w:val="00B564F6"/>
    <w:rsid w:val="00B56BE0"/>
    <w:rsid w:val="00B6183E"/>
    <w:rsid w:val="00B645F5"/>
    <w:rsid w:val="00B817EF"/>
    <w:rsid w:val="00B93B8C"/>
    <w:rsid w:val="00BA27DC"/>
    <w:rsid w:val="00BA6A76"/>
    <w:rsid w:val="00BB22DE"/>
    <w:rsid w:val="00BB242A"/>
    <w:rsid w:val="00BB46E1"/>
    <w:rsid w:val="00BC12C8"/>
    <w:rsid w:val="00BC1CBD"/>
    <w:rsid w:val="00BC3722"/>
    <w:rsid w:val="00BE09AB"/>
    <w:rsid w:val="00BE0A5B"/>
    <w:rsid w:val="00BE2E37"/>
    <w:rsid w:val="00BE39AC"/>
    <w:rsid w:val="00BE3D39"/>
    <w:rsid w:val="00BE4FC8"/>
    <w:rsid w:val="00C05DF8"/>
    <w:rsid w:val="00C12E4A"/>
    <w:rsid w:val="00C37448"/>
    <w:rsid w:val="00C42339"/>
    <w:rsid w:val="00C4723D"/>
    <w:rsid w:val="00C50970"/>
    <w:rsid w:val="00C53BEE"/>
    <w:rsid w:val="00C563A8"/>
    <w:rsid w:val="00C6070E"/>
    <w:rsid w:val="00C60AA0"/>
    <w:rsid w:val="00C60CF3"/>
    <w:rsid w:val="00C62CE1"/>
    <w:rsid w:val="00C72400"/>
    <w:rsid w:val="00C74D2F"/>
    <w:rsid w:val="00C82B4E"/>
    <w:rsid w:val="00C90EBB"/>
    <w:rsid w:val="00C9677C"/>
    <w:rsid w:val="00CA4523"/>
    <w:rsid w:val="00CA7AC0"/>
    <w:rsid w:val="00CC2A45"/>
    <w:rsid w:val="00CD1FE9"/>
    <w:rsid w:val="00CD40DF"/>
    <w:rsid w:val="00CD6B7A"/>
    <w:rsid w:val="00CE03DF"/>
    <w:rsid w:val="00CE6AED"/>
    <w:rsid w:val="00CF6024"/>
    <w:rsid w:val="00CF6077"/>
    <w:rsid w:val="00CF63FE"/>
    <w:rsid w:val="00CF76E4"/>
    <w:rsid w:val="00D030B3"/>
    <w:rsid w:val="00D0322A"/>
    <w:rsid w:val="00D039F5"/>
    <w:rsid w:val="00D03B93"/>
    <w:rsid w:val="00D05B9C"/>
    <w:rsid w:val="00D224CF"/>
    <w:rsid w:val="00D26075"/>
    <w:rsid w:val="00D3012E"/>
    <w:rsid w:val="00D31B6B"/>
    <w:rsid w:val="00D43B96"/>
    <w:rsid w:val="00D470F9"/>
    <w:rsid w:val="00D553AB"/>
    <w:rsid w:val="00D56A91"/>
    <w:rsid w:val="00D6028C"/>
    <w:rsid w:val="00D61A8F"/>
    <w:rsid w:val="00D66E6C"/>
    <w:rsid w:val="00D74279"/>
    <w:rsid w:val="00D7546C"/>
    <w:rsid w:val="00D768B7"/>
    <w:rsid w:val="00D838F9"/>
    <w:rsid w:val="00D843D6"/>
    <w:rsid w:val="00D851DC"/>
    <w:rsid w:val="00D93035"/>
    <w:rsid w:val="00D94C21"/>
    <w:rsid w:val="00D97C0B"/>
    <w:rsid w:val="00DA4EBA"/>
    <w:rsid w:val="00DC3E95"/>
    <w:rsid w:val="00DD0634"/>
    <w:rsid w:val="00DD1955"/>
    <w:rsid w:val="00DD3FF0"/>
    <w:rsid w:val="00DD4CA3"/>
    <w:rsid w:val="00DD5204"/>
    <w:rsid w:val="00DD5958"/>
    <w:rsid w:val="00DE0C0D"/>
    <w:rsid w:val="00DF0443"/>
    <w:rsid w:val="00E03912"/>
    <w:rsid w:val="00E10D86"/>
    <w:rsid w:val="00E17E51"/>
    <w:rsid w:val="00E227A8"/>
    <w:rsid w:val="00E3524E"/>
    <w:rsid w:val="00E400A6"/>
    <w:rsid w:val="00E400B4"/>
    <w:rsid w:val="00E56467"/>
    <w:rsid w:val="00E60D99"/>
    <w:rsid w:val="00E63180"/>
    <w:rsid w:val="00E71901"/>
    <w:rsid w:val="00E724F7"/>
    <w:rsid w:val="00E7293C"/>
    <w:rsid w:val="00E72E84"/>
    <w:rsid w:val="00E73E76"/>
    <w:rsid w:val="00E77AF3"/>
    <w:rsid w:val="00E90845"/>
    <w:rsid w:val="00E9089B"/>
    <w:rsid w:val="00E9318A"/>
    <w:rsid w:val="00EA3B37"/>
    <w:rsid w:val="00EA48B1"/>
    <w:rsid w:val="00EB2B25"/>
    <w:rsid w:val="00EB622D"/>
    <w:rsid w:val="00EC461D"/>
    <w:rsid w:val="00ED2DC2"/>
    <w:rsid w:val="00EF256C"/>
    <w:rsid w:val="00EF47B1"/>
    <w:rsid w:val="00EF4AFE"/>
    <w:rsid w:val="00EF69EE"/>
    <w:rsid w:val="00F044D7"/>
    <w:rsid w:val="00F1017A"/>
    <w:rsid w:val="00F15631"/>
    <w:rsid w:val="00F15B00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86922"/>
    <w:rsid w:val="00F916C6"/>
    <w:rsid w:val="00F92123"/>
    <w:rsid w:val="00F93E6B"/>
    <w:rsid w:val="00FB022E"/>
    <w:rsid w:val="00FD7F1E"/>
    <w:rsid w:val="00FE1CC0"/>
    <w:rsid w:val="00FE7DD7"/>
    <w:rsid w:val="00FF3340"/>
    <w:rsid w:val="00FF3ECB"/>
    <w:rsid w:val="00FF41DC"/>
    <w:rsid w:val="00FF53A5"/>
    <w:rsid w:val="06E1D445"/>
    <w:rsid w:val="08C3A2B0"/>
    <w:rsid w:val="1655F087"/>
    <w:rsid w:val="168C71D8"/>
    <w:rsid w:val="19A97DE4"/>
    <w:rsid w:val="1AC234E4"/>
    <w:rsid w:val="2CFF2FF6"/>
    <w:rsid w:val="39B54808"/>
    <w:rsid w:val="3B6FC24B"/>
    <w:rsid w:val="3E0916B3"/>
    <w:rsid w:val="4ABEF8AC"/>
    <w:rsid w:val="5112215D"/>
    <w:rsid w:val="51CAC059"/>
    <w:rsid w:val="53D30F8F"/>
    <w:rsid w:val="565791E5"/>
    <w:rsid w:val="5760394C"/>
    <w:rsid w:val="5C1D4FB2"/>
    <w:rsid w:val="63387D65"/>
    <w:rsid w:val="63746BF1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22ea81-52b9-45af-b08e-fb86e14d2ced">
      <Terms xmlns="http://schemas.microsoft.com/office/infopath/2007/PartnerControls"/>
    </lcf76f155ced4ddcb4097134ff3c332f>
    <MediaLengthInSeconds xmlns="8d22ea81-52b9-45af-b08e-fb86e14d2ced" xsi:nil="true"/>
    <SharedWithUsers xmlns="80007b76-de8b-4f3d-a15d-def611034b03">
      <UserInfo>
        <DisplayName/>
        <AccountId xsi:nil="true"/>
        <AccountType/>
      </UserInfo>
    </SharedWithUsers>
    <TaxCatchAll xmlns="80007b76-de8b-4f3d-a15d-def611034b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BC48984297F4B98A614CFB7C11745" ma:contentTypeVersion="14" ma:contentTypeDescription="Create a new document." ma:contentTypeScope="" ma:versionID="55c5b76856bbfa5ed0f7a7ca6faa173b">
  <xsd:schema xmlns:xsd="http://www.w3.org/2001/XMLSchema" xmlns:xs="http://www.w3.org/2001/XMLSchema" xmlns:p="http://schemas.microsoft.com/office/2006/metadata/properties" xmlns:ns2="8d22ea81-52b9-45af-b08e-fb86e14d2ced" xmlns:ns3="80007b76-de8b-4f3d-a15d-def611034b03" targetNamespace="http://schemas.microsoft.com/office/2006/metadata/properties" ma:root="true" ma:fieldsID="26ed734a92f278233f74a4c15f96fe2b" ns2:_="" ns3:_="">
    <xsd:import namespace="8d22ea81-52b9-45af-b08e-fb86e14d2ced"/>
    <xsd:import namespace="80007b76-de8b-4f3d-a15d-def611034b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2ea81-52b9-45af-b08e-fb86e14d2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07b76-de8b-4f3d-a15d-def611034b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25430d-6fa9-4921-8025-1f9d108feaec}" ma:internalName="TaxCatchAll" ma:showField="CatchAllData" ma:web="80007b76-de8b-4f3d-a15d-def611034b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8d22ea81-52b9-45af-b08e-fb86e14d2ced"/>
    <ds:schemaRef ds:uri="80007b76-de8b-4f3d-a15d-def611034b03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2BC0E-EEC7-49DF-ADD3-9D85F9F0E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2ea81-52b9-45af-b08e-fb86e14d2ced"/>
    <ds:schemaRef ds:uri="80007b76-de8b-4f3d-a15d-def611034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11</TotalTime>
  <Pages>2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Revisão 1</cp:lastModifiedBy>
  <cp:revision>17</cp:revision>
  <cp:lastPrinted>2006-08-31T06:40:00Z</cp:lastPrinted>
  <dcterms:created xsi:type="dcterms:W3CDTF">2025-03-07T15:51:00Z</dcterms:created>
  <dcterms:modified xsi:type="dcterms:W3CDTF">2025-03-24T18:16:00Z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0x0101008FDBC48984297F4B98A614CFB7C11745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