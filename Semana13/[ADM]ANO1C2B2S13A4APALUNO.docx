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9CD781A" w:rsidR="00E227A8" w:rsidRPr="00B07F74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B07F74">
        <w:rPr>
          <w:rFonts w:ascii="Poppins" w:hAnsi="Poppins" w:cs="Poppins"/>
          <w:bCs/>
          <w:szCs w:val="32"/>
        </w:rPr>
        <w:t xml:space="preserve">Roteiro de </w:t>
      </w:r>
      <w:r w:rsidR="00E227A8" w:rsidRPr="00B07F74">
        <w:rPr>
          <w:rFonts w:ascii="Poppins" w:hAnsi="Poppins" w:cs="Poppins"/>
          <w:bCs/>
          <w:szCs w:val="32"/>
        </w:rPr>
        <w:t xml:space="preserve">Atividade </w:t>
      </w:r>
      <w:r w:rsidRPr="00B07F74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B07F74" w:rsidRDefault="00814E58" w:rsidP="00D224CF"/>
    <w:p w14:paraId="3859BC60" w14:textId="7A01095D" w:rsidR="00E227A8" w:rsidRPr="00B07F74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B07F74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B07F74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B07F74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B07F74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B07F74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B07F74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B07F74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B07F74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B07F74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B07F74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0C2E765F" w14:textId="74E95C16" w:rsidR="00D224CF" w:rsidRPr="00B07F74" w:rsidRDefault="001902CC" w:rsidP="001902CC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B07F74">
        <w:rPr>
          <w:rFonts w:ascii="Poppins" w:hAnsi="Poppins" w:cs="Poppins"/>
          <w:b/>
          <w:bCs/>
          <w:sz w:val="32"/>
          <w:szCs w:val="32"/>
        </w:rPr>
        <w:t xml:space="preserve">Cálculo e </w:t>
      </w:r>
      <w:r w:rsidR="003E7545" w:rsidRPr="00B07F74">
        <w:rPr>
          <w:rFonts w:ascii="Poppins" w:hAnsi="Poppins" w:cs="Poppins"/>
          <w:b/>
          <w:bCs/>
          <w:sz w:val="32"/>
          <w:szCs w:val="32"/>
        </w:rPr>
        <w:t>interpretação do desvio padrão</w:t>
      </w:r>
    </w:p>
    <w:p w14:paraId="18A95B79" w14:textId="77777777" w:rsidR="001902CC" w:rsidRPr="00B07F74" w:rsidRDefault="001902CC" w:rsidP="00D224CF">
      <w:pPr>
        <w:rPr>
          <w:rFonts w:ascii="Poppins" w:hAnsi="Poppins" w:cs="Poppins"/>
          <w:b/>
          <w:bCs/>
          <w:sz w:val="28"/>
          <w:szCs w:val="28"/>
        </w:rPr>
      </w:pPr>
    </w:p>
    <w:p w14:paraId="161369BA" w14:textId="04A6C05E" w:rsidR="00E227A8" w:rsidRPr="00B07F74" w:rsidRDefault="00E227A8" w:rsidP="00D224CF">
      <w:pPr>
        <w:rPr>
          <w:rFonts w:ascii="Poppins" w:hAnsi="Poppins" w:cs="Poppins"/>
          <w:b/>
          <w:bCs/>
          <w:sz w:val="28"/>
          <w:szCs w:val="28"/>
        </w:rPr>
      </w:pPr>
      <w:r w:rsidRPr="00B07F74">
        <w:rPr>
          <w:rFonts w:ascii="Poppins" w:hAnsi="Poppins" w:cs="Poppins"/>
          <w:b/>
          <w:bCs/>
          <w:sz w:val="28"/>
          <w:szCs w:val="28"/>
        </w:rPr>
        <w:t>Objetivos</w:t>
      </w:r>
    </w:p>
    <w:p w14:paraId="2839D47E" w14:textId="77777777" w:rsidR="00D224CF" w:rsidRPr="00B07F74" w:rsidRDefault="00D224CF" w:rsidP="00D224CF">
      <w:pPr>
        <w:jc w:val="both"/>
        <w:rPr>
          <w:rFonts w:ascii="Poppins Light" w:hAnsi="Poppins Light" w:cs="Poppins Light"/>
        </w:rPr>
      </w:pPr>
    </w:p>
    <w:p w14:paraId="4944EFD6" w14:textId="491AC313" w:rsidR="00CE03DF" w:rsidRPr="00B07F74" w:rsidRDefault="00CE03DF" w:rsidP="00CE03DF">
      <w:p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</w:rPr>
        <w:t xml:space="preserve">Desenvolver a capacidade dos alunos de calcular e interpretar </w:t>
      </w:r>
      <w:r w:rsidR="00FE4C59" w:rsidRPr="00B07F74">
        <w:rPr>
          <w:rFonts w:ascii="Poppins Light" w:hAnsi="Poppins Light" w:cs="Poppins Light"/>
        </w:rPr>
        <w:t>o desvio padrão</w:t>
      </w:r>
      <w:r w:rsidR="00173620" w:rsidRPr="00B07F74">
        <w:rPr>
          <w:rFonts w:ascii="Poppins Light" w:hAnsi="Poppins Light" w:cs="Poppins Light"/>
        </w:rPr>
        <w:t xml:space="preserve"> </w:t>
      </w:r>
      <w:r w:rsidRPr="00B07F74">
        <w:rPr>
          <w:rFonts w:ascii="Poppins Light" w:hAnsi="Poppins Light" w:cs="Poppins Light"/>
        </w:rPr>
        <w:t>em diferentes conjuntos de dados em contexto administrativo.</w:t>
      </w:r>
    </w:p>
    <w:p w14:paraId="28EA5DFB" w14:textId="77777777" w:rsidR="000D4755" w:rsidRPr="00B07F74" w:rsidRDefault="000D4755" w:rsidP="005B3AB9">
      <w:pPr>
        <w:jc w:val="both"/>
        <w:rPr>
          <w:rFonts w:ascii="Poppins" w:hAnsi="Poppins" w:cs="Poppins"/>
          <w:b/>
          <w:bCs/>
          <w:sz w:val="28"/>
          <w:szCs w:val="28"/>
        </w:rPr>
      </w:pPr>
    </w:p>
    <w:p w14:paraId="26895291" w14:textId="28819AA2" w:rsidR="007C4EE9" w:rsidRPr="00B07F74" w:rsidRDefault="007C4EE9" w:rsidP="00D224CF">
      <w:pPr>
        <w:rPr>
          <w:rFonts w:ascii="Poppins" w:hAnsi="Poppins" w:cs="Poppins"/>
          <w:b/>
          <w:bCs/>
          <w:sz w:val="28"/>
          <w:szCs w:val="28"/>
        </w:rPr>
      </w:pPr>
      <w:r w:rsidRPr="00B07F74">
        <w:rPr>
          <w:rFonts w:ascii="Poppins" w:hAnsi="Poppins" w:cs="Poppins"/>
          <w:b/>
          <w:bCs/>
          <w:sz w:val="28"/>
          <w:szCs w:val="28"/>
        </w:rPr>
        <w:t>O que fazer</w:t>
      </w:r>
    </w:p>
    <w:p w14:paraId="57BD714F" w14:textId="77777777" w:rsidR="003E7545" w:rsidRPr="00B07F74" w:rsidRDefault="003E7545" w:rsidP="00DD0634">
      <w:pPr>
        <w:jc w:val="both"/>
        <w:rPr>
          <w:rFonts w:ascii="Poppins Light" w:hAnsi="Poppins Light" w:cs="Poppins Light"/>
          <w:b/>
          <w:bCs/>
        </w:rPr>
      </w:pPr>
    </w:p>
    <w:p w14:paraId="11071933" w14:textId="51DAF387" w:rsidR="00DD0634" w:rsidRPr="00682918" w:rsidRDefault="00DD0634" w:rsidP="00DD0634">
      <w:pPr>
        <w:jc w:val="both"/>
        <w:rPr>
          <w:rFonts w:ascii="Poppins Light" w:hAnsi="Poppins Light" w:cs="Poppins Light"/>
          <w:sz w:val="20"/>
        </w:rPr>
      </w:pPr>
      <w:r w:rsidRPr="00682918">
        <w:rPr>
          <w:rFonts w:ascii="Poppins Light" w:hAnsi="Poppins Light" w:cs="Poppins Light"/>
          <w:sz w:val="20"/>
        </w:rPr>
        <w:t>Contexto:</w:t>
      </w:r>
    </w:p>
    <w:p w14:paraId="19C795B0" w14:textId="77777777" w:rsidR="00242927" w:rsidRPr="00682918" w:rsidRDefault="00242927" w:rsidP="00242927">
      <w:pPr>
        <w:jc w:val="both"/>
        <w:rPr>
          <w:rFonts w:ascii="Poppins Light" w:hAnsi="Poppins Light" w:cs="Poppins Light"/>
          <w:sz w:val="20"/>
        </w:rPr>
      </w:pPr>
      <w:r w:rsidRPr="00682918">
        <w:rPr>
          <w:rFonts w:ascii="Poppins Light" w:hAnsi="Poppins Light" w:cs="Poppins Light"/>
          <w:sz w:val="20"/>
        </w:rPr>
        <w:t>Situação fictícia produzida pela SEDUC-SP.</w:t>
      </w:r>
    </w:p>
    <w:p w14:paraId="2F05E791" w14:textId="0DCD5877" w:rsidR="00CB73C9" w:rsidRPr="00B07F74" w:rsidRDefault="00242927" w:rsidP="00CB73C9">
      <w:p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</w:rPr>
        <w:br/>
      </w:r>
      <w:r w:rsidR="00CB73C9" w:rsidRPr="00B07F74">
        <w:rPr>
          <w:rFonts w:ascii="Poppins Light" w:hAnsi="Poppins Light" w:cs="Poppins Light"/>
        </w:rPr>
        <w:t>Nas aulas anteriores, analisamos diferentes medidas de dispersão, como amplitude, amplitude interquartil (AIQ) e variância. No entanto, a variância tem uma limitação</w:t>
      </w:r>
      <w:bookmarkStart w:id="0" w:name="_GoBack"/>
      <w:bookmarkEnd w:id="0"/>
      <w:r w:rsidR="00CB73C9" w:rsidRPr="00B07F74">
        <w:rPr>
          <w:rFonts w:ascii="Poppins Light" w:hAnsi="Poppins Light" w:cs="Poppins Light"/>
        </w:rPr>
        <w:t>: seus valores estão elevados ao quadrado, o que dificulta a interpretação direta.</w:t>
      </w:r>
    </w:p>
    <w:p w14:paraId="309FD80D" w14:textId="77777777" w:rsidR="003E7545" w:rsidRPr="00B07F74" w:rsidRDefault="003E7545" w:rsidP="00CB73C9">
      <w:pPr>
        <w:jc w:val="both"/>
        <w:rPr>
          <w:rFonts w:ascii="Poppins Light" w:hAnsi="Poppins Light" w:cs="Poppins Light"/>
        </w:rPr>
      </w:pPr>
    </w:p>
    <w:p w14:paraId="10917208" w14:textId="19B0D9CA" w:rsidR="00CB73C9" w:rsidRPr="00B07F74" w:rsidRDefault="00CB73C9" w:rsidP="00CB73C9">
      <w:p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</w:rPr>
        <w:t>O desvio padrão resolve esse problema, pois é simplesmente a raiz quadrada da variância, retornando à mesma unidade dos dados originais. Isso facilita a comparação e a análise prática.</w:t>
      </w:r>
    </w:p>
    <w:p w14:paraId="76D4DBBC" w14:textId="77777777" w:rsidR="003E7545" w:rsidRPr="00B07F74" w:rsidRDefault="003E7545" w:rsidP="00CB73C9">
      <w:pPr>
        <w:jc w:val="both"/>
        <w:rPr>
          <w:rFonts w:ascii="Poppins Light" w:hAnsi="Poppins Light" w:cs="Poppins Light"/>
        </w:rPr>
      </w:pPr>
    </w:p>
    <w:p w14:paraId="36D053E8" w14:textId="23967E06" w:rsidR="00CB73C9" w:rsidRDefault="00CB73C9" w:rsidP="00CB73C9">
      <w:p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</w:rPr>
        <w:t>Agora, vamos calcular e interpretar o desvio padrão do preço de venda, da quantidade vendida e da receita total na loja Nova Esperança Eletrônicos Ltda. para entender quão estáveis ou variáveis esses valores são.</w:t>
      </w:r>
    </w:p>
    <w:p w14:paraId="2F57DD1C" w14:textId="77777777" w:rsidR="00E905FE" w:rsidRPr="00B07F74" w:rsidRDefault="00E905FE" w:rsidP="00CB73C9">
      <w:pPr>
        <w:jc w:val="both"/>
        <w:rPr>
          <w:rFonts w:ascii="Poppins Light" w:hAnsi="Poppins Light" w:cs="Poppins Light"/>
        </w:rPr>
      </w:pPr>
    </w:p>
    <w:p w14:paraId="511B7791" w14:textId="5F6D7070" w:rsidR="002330B5" w:rsidRPr="00B07F74" w:rsidRDefault="002330B5" w:rsidP="002330B5">
      <w:p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</w:rPr>
        <w:t xml:space="preserve">Para isso, </w:t>
      </w:r>
      <w:r w:rsidR="00D94C21" w:rsidRPr="00B07F74">
        <w:rPr>
          <w:rFonts w:ascii="Poppins Light" w:hAnsi="Poppins Light" w:cs="Poppins Light"/>
        </w:rPr>
        <w:t xml:space="preserve">utilizaremos a mesma planilha </w:t>
      </w:r>
      <w:r w:rsidR="00E905FE">
        <w:rPr>
          <w:rFonts w:ascii="Poppins Light" w:hAnsi="Poppins Light" w:cs="Poppins Light"/>
        </w:rPr>
        <w:t>d</w:t>
      </w:r>
      <w:r w:rsidR="001A633C" w:rsidRPr="00B07F74">
        <w:rPr>
          <w:rFonts w:ascii="Poppins Light" w:hAnsi="Poppins Light" w:cs="Poppins Light"/>
        </w:rPr>
        <w:t>a</w:t>
      </w:r>
      <w:r w:rsidR="00D54B26" w:rsidRPr="00B07F74">
        <w:rPr>
          <w:rFonts w:ascii="Poppins Light" w:hAnsi="Poppins Light" w:cs="Poppins Light"/>
        </w:rPr>
        <w:t>s</w:t>
      </w:r>
      <w:r w:rsidR="001A633C" w:rsidRPr="00B07F74">
        <w:rPr>
          <w:rFonts w:ascii="Poppins Light" w:hAnsi="Poppins Light" w:cs="Poppins Light"/>
        </w:rPr>
        <w:t xml:space="preserve"> aula</w:t>
      </w:r>
      <w:r w:rsidR="00D54B26" w:rsidRPr="00B07F74">
        <w:rPr>
          <w:rFonts w:ascii="Poppins Light" w:hAnsi="Poppins Light" w:cs="Poppins Light"/>
        </w:rPr>
        <w:t>s</w:t>
      </w:r>
      <w:r w:rsidR="001A633C" w:rsidRPr="00B07F74">
        <w:rPr>
          <w:rFonts w:ascii="Poppins Light" w:hAnsi="Poppins Light" w:cs="Poppins Light"/>
        </w:rPr>
        <w:t xml:space="preserve"> anterior</w:t>
      </w:r>
      <w:r w:rsidR="00D54B26" w:rsidRPr="00B07F74">
        <w:rPr>
          <w:rFonts w:ascii="Poppins Light" w:hAnsi="Poppins Light" w:cs="Poppins Light"/>
        </w:rPr>
        <w:t>es</w:t>
      </w:r>
      <w:r w:rsidR="00E905FE">
        <w:rPr>
          <w:rFonts w:ascii="Poppins Light" w:hAnsi="Poppins Light" w:cs="Poppins Light"/>
        </w:rPr>
        <w:t>,</w:t>
      </w:r>
      <w:r w:rsidRPr="00B07F74">
        <w:rPr>
          <w:rFonts w:ascii="Poppins Light" w:hAnsi="Poppins Light" w:cs="Poppins Light"/>
        </w:rPr>
        <w:t xml:space="preserve"> contendo as seguintes informações:</w:t>
      </w:r>
    </w:p>
    <w:p w14:paraId="3B03FFF7" w14:textId="17CB1B26" w:rsidR="00DD0634" w:rsidRPr="00F610BF" w:rsidRDefault="00DD0634" w:rsidP="007E292C">
      <w:pPr>
        <w:pStyle w:val="PargrafodaLista"/>
        <w:numPr>
          <w:ilvl w:val="0"/>
          <w:numId w:val="48"/>
        </w:numPr>
        <w:jc w:val="both"/>
        <w:rPr>
          <w:rFonts w:ascii="Poppins Light" w:hAnsi="Poppins Light" w:cs="Poppins Light"/>
        </w:rPr>
      </w:pPr>
      <w:r w:rsidRPr="00F610BF">
        <w:rPr>
          <w:rFonts w:ascii="Poppins Light" w:hAnsi="Poppins Light" w:cs="Poppins Light"/>
          <w:b/>
          <w:bCs/>
        </w:rPr>
        <w:t>Produto</w:t>
      </w:r>
      <w:r w:rsidR="00F610BF" w:rsidRPr="00F610BF">
        <w:rPr>
          <w:rFonts w:ascii="Poppins Light" w:hAnsi="Poppins Light" w:cs="Poppins Light"/>
          <w:b/>
          <w:bCs/>
        </w:rPr>
        <w:t xml:space="preserve"> </w:t>
      </w:r>
      <w:r w:rsidR="00F610BF" w:rsidRPr="00F610BF">
        <w:rPr>
          <w:rFonts w:ascii="Poppins Light" w:hAnsi="Poppins Light" w:cs="Poppins Light"/>
        </w:rPr>
        <w:t>–</w:t>
      </w:r>
      <w:r w:rsidRPr="00F610BF">
        <w:rPr>
          <w:rFonts w:ascii="Poppins Light" w:hAnsi="Poppins Light" w:cs="Poppins Light"/>
        </w:rPr>
        <w:t xml:space="preserve"> </w:t>
      </w:r>
      <w:r w:rsidR="00F610BF">
        <w:rPr>
          <w:rFonts w:ascii="Poppins Light" w:hAnsi="Poppins Light" w:cs="Poppins Light"/>
        </w:rPr>
        <w:t>N</w:t>
      </w:r>
      <w:r w:rsidRPr="00F610BF">
        <w:rPr>
          <w:rFonts w:ascii="Poppins Light" w:hAnsi="Poppins Light" w:cs="Poppins Light"/>
        </w:rPr>
        <w:t>ome do produto</w:t>
      </w:r>
      <w:r w:rsidR="003F7E64" w:rsidRPr="00F610BF">
        <w:rPr>
          <w:rFonts w:ascii="Poppins Light" w:hAnsi="Poppins Light" w:cs="Poppins Light"/>
        </w:rPr>
        <w:t xml:space="preserve"> </w:t>
      </w:r>
      <w:r w:rsidR="002330B5" w:rsidRPr="00F610BF">
        <w:rPr>
          <w:rFonts w:ascii="Poppins Light" w:hAnsi="Poppins Light" w:cs="Poppins Light"/>
        </w:rPr>
        <w:t xml:space="preserve">(todos identificados como </w:t>
      </w:r>
      <w:r w:rsidR="00E905FE" w:rsidRPr="00F610BF">
        <w:rPr>
          <w:rFonts w:ascii="Poppins Light" w:hAnsi="Poppins Light" w:cs="Poppins Light"/>
        </w:rPr>
        <w:t>“</w:t>
      </w:r>
      <w:r w:rsidR="002330B5" w:rsidRPr="00F610BF">
        <w:rPr>
          <w:rFonts w:ascii="Poppins Light" w:hAnsi="Poppins Light" w:cs="Poppins Light"/>
        </w:rPr>
        <w:t>Celular</w:t>
      </w:r>
      <w:r w:rsidR="00E905FE" w:rsidRPr="00F610BF">
        <w:rPr>
          <w:rFonts w:ascii="Poppins Light" w:hAnsi="Poppins Light" w:cs="Poppins Light"/>
        </w:rPr>
        <w:t>”</w:t>
      </w:r>
      <w:r w:rsidR="002330B5" w:rsidRPr="00F610BF">
        <w:rPr>
          <w:rFonts w:ascii="Poppins Light" w:hAnsi="Poppins Light" w:cs="Poppins Light"/>
        </w:rPr>
        <w:t xml:space="preserve"> e </w:t>
      </w:r>
      <w:r w:rsidR="004A63A8" w:rsidRPr="00F610BF">
        <w:rPr>
          <w:rFonts w:ascii="Poppins Light" w:hAnsi="Poppins Light" w:cs="Poppins Light"/>
        </w:rPr>
        <w:t>modelo</w:t>
      </w:r>
      <w:r w:rsidR="002330B5" w:rsidRPr="00F610BF">
        <w:rPr>
          <w:rFonts w:ascii="Poppins Light" w:hAnsi="Poppins Light" w:cs="Poppins Light"/>
        </w:rPr>
        <w:t>)</w:t>
      </w:r>
      <w:r w:rsidR="00E905FE" w:rsidRPr="00F610BF">
        <w:rPr>
          <w:rFonts w:ascii="Poppins Light" w:hAnsi="Poppins Light" w:cs="Poppins Light"/>
        </w:rPr>
        <w:t>;</w:t>
      </w:r>
    </w:p>
    <w:p w14:paraId="237F793B" w14:textId="6101A286" w:rsidR="00DD0634" w:rsidRPr="00F610BF" w:rsidRDefault="00DD0634" w:rsidP="008F6503">
      <w:pPr>
        <w:numPr>
          <w:ilvl w:val="0"/>
          <w:numId w:val="46"/>
        </w:numPr>
        <w:jc w:val="both"/>
        <w:rPr>
          <w:rFonts w:ascii="Poppins Light" w:hAnsi="Poppins Light" w:cs="Poppins Light"/>
        </w:rPr>
      </w:pPr>
      <w:r w:rsidRPr="00F610BF">
        <w:rPr>
          <w:rFonts w:ascii="Poppins Light" w:hAnsi="Poppins Light" w:cs="Poppins Light"/>
          <w:b/>
          <w:bCs/>
        </w:rPr>
        <w:t xml:space="preserve">Preço de </w:t>
      </w:r>
      <w:r w:rsidR="00E905FE" w:rsidRPr="00F610BF">
        <w:rPr>
          <w:rFonts w:ascii="Poppins Light" w:hAnsi="Poppins Light" w:cs="Poppins Light"/>
          <w:b/>
          <w:bCs/>
        </w:rPr>
        <w:t>v</w:t>
      </w:r>
      <w:r w:rsidRPr="00F610BF">
        <w:rPr>
          <w:rFonts w:ascii="Poppins Light" w:hAnsi="Poppins Light" w:cs="Poppins Light"/>
          <w:b/>
          <w:bCs/>
        </w:rPr>
        <w:t>enda (R$)</w:t>
      </w:r>
      <w:r w:rsidR="00F610BF" w:rsidRPr="00F610BF">
        <w:rPr>
          <w:rFonts w:ascii="Poppins Light" w:hAnsi="Poppins Light" w:cs="Poppins Light"/>
          <w:b/>
          <w:bCs/>
        </w:rPr>
        <w:t xml:space="preserve"> </w:t>
      </w:r>
      <w:r w:rsidR="00F610BF" w:rsidRPr="00F610BF">
        <w:rPr>
          <w:rFonts w:ascii="Poppins Light" w:hAnsi="Poppins Light" w:cs="Poppins Light"/>
        </w:rPr>
        <w:t>– P</w:t>
      </w:r>
      <w:r w:rsidRPr="00F610BF">
        <w:rPr>
          <w:rFonts w:ascii="Poppins Light" w:hAnsi="Poppins Light" w:cs="Poppins Light"/>
        </w:rPr>
        <w:t>reço de cada unidade vendida</w:t>
      </w:r>
      <w:r w:rsidR="00E905FE" w:rsidRPr="00F610BF">
        <w:rPr>
          <w:rFonts w:ascii="Poppins Light" w:hAnsi="Poppins Light" w:cs="Poppins Light"/>
        </w:rPr>
        <w:t>;</w:t>
      </w:r>
    </w:p>
    <w:p w14:paraId="6C5A7F62" w14:textId="5959EDB0" w:rsidR="00DD0634" w:rsidRPr="00B07F74" w:rsidRDefault="00DD0634" w:rsidP="00DD0634">
      <w:pPr>
        <w:numPr>
          <w:ilvl w:val="0"/>
          <w:numId w:val="46"/>
        </w:num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  <w:b/>
          <w:bCs/>
        </w:rPr>
        <w:t xml:space="preserve">Unidades </w:t>
      </w:r>
      <w:r w:rsidR="00E905FE">
        <w:rPr>
          <w:rFonts w:ascii="Poppins Light" w:hAnsi="Poppins Light" w:cs="Poppins Light"/>
          <w:b/>
          <w:bCs/>
        </w:rPr>
        <w:t>v</w:t>
      </w:r>
      <w:r w:rsidRPr="00B07F74">
        <w:rPr>
          <w:rFonts w:ascii="Poppins Light" w:hAnsi="Poppins Light" w:cs="Poppins Light"/>
          <w:b/>
          <w:bCs/>
        </w:rPr>
        <w:t>endidas</w:t>
      </w:r>
      <w:r w:rsidR="00F610BF">
        <w:rPr>
          <w:rFonts w:ascii="Poppins Light" w:hAnsi="Poppins Light" w:cs="Poppins Light"/>
          <w:b/>
          <w:bCs/>
        </w:rPr>
        <w:t xml:space="preserve"> </w:t>
      </w:r>
      <w:r w:rsidR="00F610BF" w:rsidRPr="00F610BF">
        <w:rPr>
          <w:rFonts w:ascii="Poppins Light" w:hAnsi="Poppins Light" w:cs="Poppins Light"/>
        </w:rPr>
        <w:t>–</w:t>
      </w:r>
      <w:r w:rsidRPr="00B07F74">
        <w:rPr>
          <w:rFonts w:ascii="Poppins Light" w:hAnsi="Poppins Light" w:cs="Poppins Light"/>
        </w:rPr>
        <w:t xml:space="preserve"> </w:t>
      </w:r>
      <w:r w:rsidR="00F610BF">
        <w:rPr>
          <w:rFonts w:ascii="Poppins Light" w:hAnsi="Poppins Light" w:cs="Poppins Light"/>
        </w:rPr>
        <w:t>N</w:t>
      </w:r>
      <w:r w:rsidRPr="00B07F74">
        <w:rPr>
          <w:rFonts w:ascii="Poppins Light" w:hAnsi="Poppins Light" w:cs="Poppins Light"/>
        </w:rPr>
        <w:t>úmero de unidades vendidas no mês</w:t>
      </w:r>
      <w:r w:rsidR="00E905FE">
        <w:rPr>
          <w:rFonts w:ascii="Poppins Light" w:hAnsi="Poppins Light" w:cs="Poppins Light"/>
        </w:rPr>
        <w:t>;</w:t>
      </w:r>
    </w:p>
    <w:p w14:paraId="66D5C038" w14:textId="78994533" w:rsidR="00DD0634" w:rsidRPr="00B07F74" w:rsidRDefault="00DD0634" w:rsidP="00DD0634">
      <w:pPr>
        <w:numPr>
          <w:ilvl w:val="0"/>
          <w:numId w:val="46"/>
        </w:num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  <w:b/>
          <w:bCs/>
        </w:rPr>
        <w:t xml:space="preserve">Receita </w:t>
      </w:r>
      <w:r w:rsidR="00E905FE">
        <w:rPr>
          <w:rFonts w:ascii="Poppins Light" w:hAnsi="Poppins Light" w:cs="Poppins Light"/>
          <w:b/>
          <w:bCs/>
        </w:rPr>
        <w:t>t</w:t>
      </w:r>
      <w:r w:rsidRPr="00B07F74">
        <w:rPr>
          <w:rFonts w:ascii="Poppins Light" w:hAnsi="Poppins Light" w:cs="Poppins Light"/>
          <w:b/>
          <w:bCs/>
        </w:rPr>
        <w:t>otal (R$)</w:t>
      </w:r>
      <w:r w:rsidR="00F610BF">
        <w:rPr>
          <w:rFonts w:ascii="Poppins Light" w:hAnsi="Poppins Light" w:cs="Poppins Light"/>
          <w:b/>
          <w:bCs/>
        </w:rPr>
        <w:t xml:space="preserve"> </w:t>
      </w:r>
      <w:r w:rsidR="00F610BF" w:rsidRPr="00F610BF">
        <w:rPr>
          <w:rFonts w:ascii="Poppins Light" w:hAnsi="Poppins Light" w:cs="Poppins Light"/>
        </w:rPr>
        <w:t>–</w:t>
      </w:r>
      <w:r w:rsidRPr="00B07F74">
        <w:rPr>
          <w:rFonts w:ascii="Poppins Light" w:hAnsi="Poppins Light" w:cs="Poppins Light"/>
        </w:rPr>
        <w:t xml:space="preserve"> </w:t>
      </w:r>
      <w:r w:rsidR="00F610BF">
        <w:rPr>
          <w:rFonts w:ascii="Poppins Light" w:hAnsi="Poppins Light" w:cs="Poppins Light"/>
        </w:rPr>
        <w:t>R</w:t>
      </w:r>
      <w:r w:rsidRPr="00B07F74">
        <w:rPr>
          <w:rFonts w:ascii="Poppins Light" w:hAnsi="Poppins Light" w:cs="Poppins Light"/>
        </w:rPr>
        <w:t xml:space="preserve">eceita gerada por produto (Preço de </w:t>
      </w:r>
      <w:r w:rsidR="003E7545" w:rsidRPr="00B07F74">
        <w:rPr>
          <w:rFonts w:ascii="Poppins Light" w:hAnsi="Poppins Light" w:cs="Poppins Light"/>
        </w:rPr>
        <w:t>v</w:t>
      </w:r>
      <w:r w:rsidRPr="00B07F74">
        <w:rPr>
          <w:rFonts w:ascii="Poppins Light" w:hAnsi="Poppins Light" w:cs="Poppins Light"/>
        </w:rPr>
        <w:t xml:space="preserve">enda × Unidades </w:t>
      </w:r>
      <w:r w:rsidR="003E7545" w:rsidRPr="00B07F74">
        <w:rPr>
          <w:rFonts w:ascii="Poppins Light" w:hAnsi="Poppins Light" w:cs="Poppins Light"/>
        </w:rPr>
        <w:t>v</w:t>
      </w:r>
      <w:r w:rsidRPr="00B07F74">
        <w:rPr>
          <w:rFonts w:ascii="Poppins Light" w:hAnsi="Poppins Light" w:cs="Poppins Light"/>
        </w:rPr>
        <w:t>endidas).</w:t>
      </w:r>
    </w:p>
    <w:p w14:paraId="0CB5F6A2" w14:textId="77777777" w:rsidR="003E7545" w:rsidRPr="00B07F74" w:rsidRDefault="003E7545" w:rsidP="00DD0634">
      <w:pPr>
        <w:ind w:left="720"/>
        <w:jc w:val="both"/>
        <w:rPr>
          <w:rFonts w:ascii="Poppins Light" w:hAnsi="Poppins Light" w:cs="Poppins Light"/>
        </w:rPr>
      </w:pPr>
    </w:p>
    <w:p w14:paraId="0706E623" w14:textId="4E1A0A90" w:rsidR="003D077E" w:rsidRPr="00B07F74" w:rsidRDefault="003D077E" w:rsidP="003D077E">
      <w:pPr>
        <w:pStyle w:val="PargrafodaLista"/>
        <w:numPr>
          <w:ilvl w:val="0"/>
          <w:numId w:val="45"/>
        </w:numPr>
        <w:jc w:val="both"/>
        <w:rPr>
          <w:rFonts w:ascii="Poppins Light" w:hAnsi="Poppins Light" w:cs="Poppins Light"/>
          <w:b/>
          <w:bCs/>
        </w:rPr>
      </w:pPr>
      <w:r w:rsidRPr="00B07F74">
        <w:rPr>
          <w:rFonts w:ascii="Poppins Light" w:hAnsi="Poppins Light" w:cs="Poppins Light"/>
          <w:b/>
          <w:bCs/>
        </w:rPr>
        <w:t xml:space="preserve">Calcule </w:t>
      </w:r>
      <w:r w:rsidR="00FE4C59" w:rsidRPr="00B07F74">
        <w:rPr>
          <w:rFonts w:ascii="Poppins Light" w:hAnsi="Poppins Light" w:cs="Poppins Light"/>
          <w:b/>
          <w:bCs/>
        </w:rPr>
        <w:t xml:space="preserve">o desvio padrão </w:t>
      </w:r>
      <w:r w:rsidRPr="00B07F74">
        <w:rPr>
          <w:rFonts w:ascii="Poppins Light" w:hAnsi="Poppins Light" w:cs="Poppins Light"/>
          <w:b/>
          <w:bCs/>
        </w:rPr>
        <w:t xml:space="preserve">das </w:t>
      </w:r>
      <w:r w:rsidR="003E7545" w:rsidRPr="00B07F74">
        <w:rPr>
          <w:rFonts w:ascii="Poppins Light" w:hAnsi="Poppins Light" w:cs="Poppins Light"/>
          <w:b/>
          <w:bCs/>
        </w:rPr>
        <w:t>c</w:t>
      </w:r>
      <w:r w:rsidRPr="00B07F74">
        <w:rPr>
          <w:rFonts w:ascii="Poppins Light" w:hAnsi="Poppins Light" w:cs="Poppins Light"/>
          <w:b/>
          <w:bCs/>
        </w:rPr>
        <w:t>olunas:</w:t>
      </w:r>
    </w:p>
    <w:p w14:paraId="2EB77ED8" w14:textId="4D62022B" w:rsidR="003D077E" w:rsidRPr="00B07F74" w:rsidRDefault="00B27D20" w:rsidP="003D077E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U</w:t>
      </w:r>
      <w:r w:rsidR="003D077E" w:rsidRPr="00B07F74">
        <w:rPr>
          <w:rFonts w:ascii="Poppins Light" w:hAnsi="Poppins Light" w:cs="Poppins Light"/>
        </w:rPr>
        <w:t xml:space="preserve">tilize os dados fornecidos </w:t>
      </w:r>
      <w:r>
        <w:rPr>
          <w:rFonts w:ascii="Poppins Light" w:hAnsi="Poppins Light" w:cs="Poppins Light"/>
        </w:rPr>
        <w:t>pel</w:t>
      </w:r>
      <w:r w:rsidR="003D077E" w:rsidRPr="00B07F74">
        <w:rPr>
          <w:rFonts w:ascii="Poppins Light" w:hAnsi="Poppins Light" w:cs="Poppins Light"/>
        </w:rPr>
        <w:t xml:space="preserve">o arquivo Excel para calcular </w:t>
      </w:r>
      <w:r w:rsidR="00FE4C59" w:rsidRPr="00B07F74">
        <w:rPr>
          <w:rFonts w:ascii="Poppins Light" w:hAnsi="Poppins Light" w:cs="Poppins Light"/>
        </w:rPr>
        <w:t>o desvio padrão</w:t>
      </w:r>
      <w:r w:rsidR="00A07F58" w:rsidRPr="00B07F74">
        <w:rPr>
          <w:rFonts w:ascii="Poppins Light" w:hAnsi="Poppins Light" w:cs="Poppins Light"/>
        </w:rPr>
        <w:t xml:space="preserve"> </w:t>
      </w:r>
      <w:r w:rsidR="003D077E" w:rsidRPr="00B07F74">
        <w:rPr>
          <w:rFonts w:ascii="Poppins Light" w:hAnsi="Poppins Light" w:cs="Poppins Light"/>
        </w:rPr>
        <w:t xml:space="preserve">do </w:t>
      </w:r>
      <w:r>
        <w:rPr>
          <w:rFonts w:ascii="Poppins Light" w:hAnsi="Poppins Light" w:cs="Poppins Light"/>
        </w:rPr>
        <w:t>p</w:t>
      </w:r>
      <w:r w:rsidR="003D077E" w:rsidRPr="00B07F74">
        <w:rPr>
          <w:rFonts w:ascii="Poppins Light" w:hAnsi="Poppins Light" w:cs="Poppins Light"/>
        </w:rPr>
        <w:t xml:space="preserve">reço de </w:t>
      </w:r>
      <w:r w:rsidR="0067582B">
        <w:rPr>
          <w:rFonts w:ascii="Poppins Light" w:hAnsi="Poppins Light" w:cs="Poppins Light"/>
        </w:rPr>
        <w:t>v</w:t>
      </w:r>
      <w:r w:rsidR="003D077E" w:rsidRPr="00B07F74">
        <w:rPr>
          <w:rFonts w:ascii="Poppins Light" w:hAnsi="Poppins Light" w:cs="Poppins Light"/>
        </w:rPr>
        <w:t xml:space="preserve">enda (R$), </w:t>
      </w:r>
      <w:r>
        <w:rPr>
          <w:rFonts w:ascii="Poppins Light" w:hAnsi="Poppins Light" w:cs="Poppins Light"/>
        </w:rPr>
        <w:t>u</w:t>
      </w:r>
      <w:r w:rsidR="003D077E" w:rsidRPr="00B07F74">
        <w:rPr>
          <w:rFonts w:ascii="Poppins Light" w:hAnsi="Poppins Light" w:cs="Poppins Light"/>
        </w:rPr>
        <w:t xml:space="preserve">nidades </w:t>
      </w:r>
      <w:r w:rsidR="0067582B">
        <w:rPr>
          <w:rFonts w:ascii="Poppins Light" w:hAnsi="Poppins Light" w:cs="Poppins Light"/>
        </w:rPr>
        <w:t>v</w:t>
      </w:r>
      <w:r w:rsidR="003D077E" w:rsidRPr="00B07F74">
        <w:rPr>
          <w:rFonts w:ascii="Poppins Light" w:hAnsi="Poppins Light" w:cs="Poppins Light"/>
        </w:rPr>
        <w:t xml:space="preserve">endidas e </w:t>
      </w:r>
      <w:r>
        <w:rPr>
          <w:rFonts w:ascii="Poppins Light" w:hAnsi="Poppins Light" w:cs="Poppins Light"/>
        </w:rPr>
        <w:t>r</w:t>
      </w:r>
      <w:r w:rsidR="003D077E" w:rsidRPr="00B07F74">
        <w:rPr>
          <w:rFonts w:ascii="Poppins Light" w:hAnsi="Poppins Light" w:cs="Poppins Light"/>
        </w:rPr>
        <w:t xml:space="preserve">eceita </w:t>
      </w:r>
      <w:r w:rsidR="0067582B">
        <w:rPr>
          <w:rFonts w:ascii="Poppins Light" w:hAnsi="Poppins Light" w:cs="Poppins Light"/>
        </w:rPr>
        <w:t>t</w:t>
      </w:r>
      <w:r w:rsidR="003D077E" w:rsidRPr="00B07F74">
        <w:rPr>
          <w:rFonts w:ascii="Poppins Light" w:hAnsi="Poppins Light" w:cs="Poppins Light"/>
        </w:rPr>
        <w:t>otal (R$)</w:t>
      </w:r>
      <w:r w:rsidR="0067582B">
        <w:rPr>
          <w:rFonts w:ascii="Poppins Light" w:hAnsi="Poppins Light" w:cs="Poppins Light"/>
        </w:rPr>
        <w:t>;</w:t>
      </w:r>
    </w:p>
    <w:p w14:paraId="5089EBCD" w14:textId="68E71A97" w:rsidR="003D077E" w:rsidRPr="00B07F74" w:rsidRDefault="00B27D20" w:rsidP="003D077E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I</w:t>
      </w:r>
      <w:r w:rsidR="003D077E" w:rsidRPr="00B07F74">
        <w:rPr>
          <w:rFonts w:ascii="Poppins Light" w:hAnsi="Poppins Light" w:cs="Poppins Light"/>
        </w:rPr>
        <w:t xml:space="preserve">nsira as fórmulas nas células indicadas para calcular </w:t>
      </w:r>
      <w:r w:rsidR="00FE4C59" w:rsidRPr="00B07F74">
        <w:rPr>
          <w:rFonts w:ascii="Poppins Light" w:hAnsi="Poppins Light" w:cs="Poppins Light"/>
        </w:rPr>
        <w:t>o desvio padrão</w:t>
      </w:r>
      <w:r w:rsidR="00A07F58" w:rsidRPr="00B07F74">
        <w:rPr>
          <w:rFonts w:ascii="Poppins Light" w:hAnsi="Poppins Light" w:cs="Poppins Light"/>
        </w:rPr>
        <w:t xml:space="preserve"> </w:t>
      </w:r>
      <w:r w:rsidR="003D077E" w:rsidRPr="00B07F74">
        <w:rPr>
          <w:rFonts w:ascii="Poppins Light" w:hAnsi="Poppins Light" w:cs="Poppins Light"/>
        </w:rPr>
        <w:t>de cada coluna.</w:t>
      </w:r>
    </w:p>
    <w:p w14:paraId="246AB19D" w14:textId="77777777" w:rsidR="003E7545" w:rsidRPr="00B07F74" w:rsidRDefault="0090091B" w:rsidP="00DD0634">
      <w:pPr>
        <w:pStyle w:val="PargrafodaLista"/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  <w:b/>
          <w:bCs/>
        </w:rPr>
        <w:t xml:space="preserve">Responda às </w:t>
      </w:r>
      <w:r w:rsidR="003E7545" w:rsidRPr="00B07F74">
        <w:rPr>
          <w:rFonts w:ascii="Poppins Light" w:hAnsi="Poppins Light" w:cs="Poppins Light"/>
          <w:b/>
          <w:bCs/>
        </w:rPr>
        <w:t>p</w:t>
      </w:r>
      <w:r w:rsidRPr="00B07F74">
        <w:rPr>
          <w:rFonts w:ascii="Poppins Light" w:hAnsi="Poppins Light" w:cs="Poppins Light"/>
          <w:b/>
          <w:bCs/>
        </w:rPr>
        <w:t>erguntas:</w:t>
      </w:r>
      <w:r w:rsidRPr="00B07F74">
        <w:rPr>
          <w:rFonts w:ascii="Poppins Light" w:hAnsi="Poppins Light" w:cs="Poppins Light"/>
        </w:rPr>
        <w:t xml:space="preserve"> </w:t>
      </w:r>
    </w:p>
    <w:p w14:paraId="31254BEB" w14:textId="09FEE68B" w:rsidR="0090091B" w:rsidRPr="00B07F74" w:rsidRDefault="00BF2B70" w:rsidP="003E7545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A</w:t>
      </w:r>
      <w:r w:rsidR="00DD0634" w:rsidRPr="00B07F74">
        <w:rPr>
          <w:rFonts w:ascii="Poppins Light" w:hAnsi="Poppins Light" w:cs="Poppins Light"/>
        </w:rPr>
        <w:t xml:space="preserve">pós calcular </w:t>
      </w:r>
      <w:r w:rsidR="00FE4C59" w:rsidRPr="00B07F74">
        <w:rPr>
          <w:rFonts w:ascii="Poppins Light" w:hAnsi="Poppins Light" w:cs="Poppins Light"/>
        </w:rPr>
        <w:t>o desvio padrão</w:t>
      </w:r>
      <w:r w:rsidR="00A07F58" w:rsidRPr="00B07F74">
        <w:rPr>
          <w:rFonts w:ascii="Poppins Light" w:hAnsi="Poppins Light" w:cs="Poppins Light"/>
        </w:rPr>
        <w:t xml:space="preserve"> </w:t>
      </w:r>
      <w:r w:rsidR="00A110A4" w:rsidRPr="00B07F74">
        <w:rPr>
          <w:rFonts w:ascii="Poppins Light" w:hAnsi="Poppins Light" w:cs="Poppins Light"/>
        </w:rPr>
        <w:t>de cada coluna</w:t>
      </w:r>
      <w:r w:rsidR="00DD0634" w:rsidRPr="00B07F74">
        <w:rPr>
          <w:rFonts w:ascii="Poppins Light" w:hAnsi="Poppins Light" w:cs="Poppins Light"/>
        </w:rPr>
        <w:t xml:space="preserve">, analise os dados e responda às </w:t>
      </w:r>
      <w:r w:rsidR="00CD5508">
        <w:rPr>
          <w:rFonts w:ascii="Poppins Light" w:hAnsi="Poppins Light" w:cs="Poppins Light"/>
        </w:rPr>
        <w:t>quatro</w:t>
      </w:r>
      <w:r w:rsidR="00DD0634" w:rsidRPr="00B07F74">
        <w:rPr>
          <w:rFonts w:ascii="Poppins Light" w:hAnsi="Poppins Light" w:cs="Poppins Light"/>
        </w:rPr>
        <w:t xml:space="preserve"> questões abaixo.</w:t>
      </w:r>
    </w:p>
    <w:p w14:paraId="1C7CDA78" w14:textId="77777777" w:rsidR="00E400B4" w:rsidRPr="00B07F74" w:rsidRDefault="00E400B4" w:rsidP="004E192C">
      <w:pPr>
        <w:pStyle w:val="PargrafodaLista"/>
        <w:jc w:val="both"/>
        <w:rPr>
          <w:rFonts w:ascii="Poppins Light" w:hAnsi="Poppins Light" w:cs="Poppins Light"/>
        </w:rPr>
      </w:pPr>
    </w:p>
    <w:p w14:paraId="730FEF48" w14:textId="52D95F42" w:rsidR="5109D2A2" w:rsidRPr="00B07F74" w:rsidRDefault="5109D2A2" w:rsidP="5109D2A2">
      <w:pPr>
        <w:jc w:val="both"/>
        <w:rPr>
          <w:rFonts w:ascii="Poppins Light" w:hAnsi="Poppins Light" w:cs="Poppins Light"/>
          <w:b/>
          <w:bCs/>
        </w:rPr>
      </w:pPr>
    </w:p>
    <w:p w14:paraId="2A3BE1B3" w14:textId="2D02D524" w:rsidR="5109D2A2" w:rsidRPr="00B07F74" w:rsidRDefault="5109D2A2" w:rsidP="5109D2A2">
      <w:pPr>
        <w:jc w:val="both"/>
        <w:rPr>
          <w:rFonts w:ascii="Poppins Light" w:hAnsi="Poppins Light" w:cs="Poppins Light"/>
          <w:b/>
          <w:bCs/>
        </w:rPr>
      </w:pPr>
    </w:p>
    <w:p w14:paraId="29CE2951" w14:textId="59543FE5" w:rsidR="00031303" w:rsidRPr="00B07F74" w:rsidRDefault="00031303" w:rsidP="00031303">
      <w:pPr>
        <w:jc w:val="both"/>
        <w:rPr>
          <w:rFonts w:ascii="Poppins Light" w:hAnsi="Poppins Light" w:cs="Poppins Light"/>
          <w:b/>
          <w:bCs/>
        </w:rPr>
      </w:pPr>
      <w:r w:rsidRPr="00B07F74">
        <w:rPr>
          <w:rFonts w:ascii="Poppins Light" w:hAnsi="Poppins Light" w:cs="Poppins Light"/>
          <w:b/>
          <w:bCs/>
        </w:rPr>
        <w:t>Questões:</w:t>
      </w:r>
    </w:p>
    <w:p w14:paraId="330AB650" w14:textId="77777777" w:rsidR="00633437" w:rsidRPr="00B07F74" w:rsidRDefault="00633437" w:rsidP="00633437">
      <w:pPr>
        <w:pStyle w:val="PargrafodaLista"/>
        <w:numPr>
          <w:ilvl w:val="0"/>
          <w:numId w:val="42"/>
        </w:numPr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</w:rPr>
        <w:t>O que o desvio padrão da receita total revela sobre a estabilidade do faturamento da loja?</w:t>
      </w:r>
    </w:p>
    <w:p w14:paraId="157A7F54" w14:textId="77777777" w:rsidR="00633437" w:rsidRPr="00B07F74" w:rsidRDefault="00633437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49204923" w14:textId="77777777" w:rsidR="001902CC" w:rsidRPr="00B07F74" w:rsidRDefault="001902CC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566F2EAC" w14:textId="77777777" w:rsidR="001902CC" w:rsidRPr="00B07F74" w:rsidRDefault="001902CC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79E2EBA5" w14:textId="77777777" w:rsidR="001902CC" w:rsidRPr="00B07F74" w:rsidRDefault="001902CC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225FB9DC" w14:textId="77777777" w:rsidR="001902CC" w:rsidRPr="00B07F74" w:rsidRDefault="001902CC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724295AE" w14:textId="77777777" w:rsidR="001902CC" w:rsidRPr="00B07F74" w:rsidRDefault="001902CC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5B871BB5" w14:textId="22C30A9D" w:rsidR="5109D2A2" w:rsidRPr="00B07F74" w:rsidRDefault="5109D2A2" w:rsidP="5109D2A2">
      <w:pPr>
        <w:pStyle w:val="PargrafodaLista"/>
        <w:jc w:val="both"/>
        <w:rPr>
          <w:rFonts w:ascii="Poppins Light" w:hAnsi="Poppins Light" w:cs="Poppins Light"/>
        </w:rPr>
      </w:pPr>
    </w:p>
    <w:p w14:paraId="4DCAEBE2" w14:textId="152B113C" w:rsidR="5109D2A2" w:rsidRPr="00B07F74" w:rsidRDefault="5109D2A2" w:rsidP="5109D2A2">
      <w:pPr>
        <w:pStyle w:val="PargrafodaLista"/>
        <w:jc w:val="both"/>
        <w:rPr>
          <w:rFonts w:ascii="Poppins Light" w:hAnsi="Poppins Light" w:cs="Poppins Light"/>
        </w:rPr>
      </w:pPr>
    </w:p>
    <w:p w14:paraId="26C39ECF" w14:textId="6FB6FAD9" w:rsidR="5109D2A2" w:rsidRPr="00B07F74" w:rsidRDefault="5109D2A2" w:rsidP="5109D2A2">
      <w:pPr>
        <w:pStyle w:val="PargrafodaLista"/>
        <w:jc w:val="both"/>
        <w:rPr>
          <w:rFonts w:ascii="Poppins Light" w:hAnsi="Poppins Light" w:cs="Poppins Light"/>
        </w:rPr>
      </w:pPr>
    </w:p>
    <w:p w14:paraId="34CC15A9" w14:textId="7F9BC5A7" w:rsidR="5109D2A2" w:rsidRPr="00B07F74" w:rsidRDefault="5109D2A2" w:rsidP="5109D2A2">
      <w:pPr>
        <w:pStyle w:val="PargrafodaLista"/>
        <w:jc w:val="both"/>
        <w:rPr>
          <w:rFonts w:ascii="Poppins Light" w:hAnsi="Poppins Light" w:cs="Poppins Light"/>
        </w:rPr>
      </w:pPr>
    </w:p>
    <w:p w14:paraId="4D408580" w14:textId="77777777" w:rsidR="001902CC" w:rsidRPr="00B07F74" w:rsidRDefault="001902CC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3C16ACA8" w14:textId="77777777" w:rsidR="001902CC" w:rsidRPr="00B07F74" w:rsidRDefault="001902CC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5B8EB7FA" w14:textId="77777777" w:rsidR="001902CC" w:rsidRPr="00B07F74" w:rsidRDefault="001902CC" w:rsidP="00633437">
      <w:pPr>
        <w:pStyle w:val="PargrafodaLista"/>
        <w:jc w:val="both"/>
        <w:rPr>
          <w:rFonts w:ascii="Poppins Light" w:hAnsi="Poppins Light" w:cs="Poppins Light"/>
        </w:rPr>
      </w:pPr>
    </w:p>
    <w:p w14:paraId="329E16EC" w14:textId="1332E501" w:rsidR="007D0C06" w:rsidRPr="00B07F74" w:rsidRDefault="00C602AE" w:rsidP="006C1407">
      <w:pPr>
        <w:pStyle w:val="PargrafodaLista"/>
        <w:numPr>
          <w:ilvl w:val="0"/>
          <w:numId w:val="42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00000000</w:t>
      </w:r>
    </w:p>
    <w:p w14:paraId="63507B07" w14:textId="77777777" w:rsidR="009117DF" w:rsidRPr="00B07F74" w:rsidRDefault="009117DF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6ADCD436" w14:textId="77777777" w:rsidR="001902CC" w:rsidRPr="00B07F74" w:rsidRDefault="001902CC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014029B6" w14:textId="695363B7" w:rsidR="5109D2A2" w:rsidRPr="00B07F74" w:rsidRDefault="5109D2A2" w:rsidP="5109D2A2">
      <w:pPr>
        <w:pStyle w:val="PargrafodaLista"/>
        <w:jc w:val="both"/>
        <w:rPr>
          <w:rFonts w:ascii="Poppins Light" w:hAnsi="Poppins Light" w:cs="Poppins Light"/>
        </w:rPr>
      </w:pPr>
    </w:p>
    <w:p w14:paraId="11F9E90D" w14:textId="466DC72E" w:rsidR="5109D2A2" w:rsidRPr="00B07F74" w:rsidRDefault="5109D2A2" w:rsidP="5109D2A2">
      <w:pPr>
        <w:pStyle w:val="PargrafodaLista"/>
        <w:jc w:val="both"/>
        <w:rPr>
          <w:rFonts w:ascii="Poppins Light" w:hAnsi="Poppins Light" w:cs="Poppins Light"/>
        </w:rPr>
      </w:pPr>
    </w:p>
    <w:p w14:paraId="2B0A085F" w14:textId="77777777" w:rsidR="001902CC" w:rsidRPr="00B07F74" w:rsidRDefault="001902CC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21099662" w14:textId="77777777" w:rsidR="001902CC" w:rsidRPr="00B07F74" w:rsidRDefault="001902CC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3DD1DFEE" w14:textId="77777777" w:rsidR="001902CC" w:rsidRPr="00B07F74" w:rsidRDefault="001902CC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745B1E07" w14:textId="77777777" w:rsidR="001902CC" w:rsidRPr="00B07F74" w:rsidRDefault="001902CC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4B74DEFE" w14:textId="34AF19A4" w:rsidR="5109D2A2" w:rsidRPr="00B07F74" w:rsidRDefault="5109D2A2" w:rsidP="5109D2A2">
      <w:pPr>
        <w:pStyle w:val="PargrafodaLista"/>
        <w:jc w:val="both"/>
        <w:rPr>
          <w:rFonts w:ascii="Poppins Light" w:hAnsi="Poppins Light" w:cs="Poppins Light"/>
        </w:rPr>
      </w:pPr>
    </w:p>
    <w:p w14:paraId="0671C9EF" w14:textId="77777777" w:rsidR="001902CC" w:rsidRPr="00B07F74" w:rsidRDefault="001902CC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39032A03" w14:textId="77777777" w:rsidR="001902CC" w:rsidRPr="00B07F74" w:rsidRDefault="001902CC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12B57B29" w14:textId="1BEF4354" w:rsidR="00DF0443" w:rsidRPr="00B07F74" w:rsidRDefault="00582E7B" w:rsidP="006C1407">
      <w:pPr>
        <w:pStyle w:val="PargrafodaLista"/>
        <w:numPr>
          <w:ilvl w:val="0"/>
          <w:numId w:val="42"/>
        </w:numPr>
        <w:jc w:val="both"/>
        <w:rPr>
          <w:rFonts w:ascii="Poppins Light" w:hAnsi="Poppins Light" w:cs="Poppins Light"/>
        </w:rPr>
      </w:pPr>
      <w:bookmarkStart w:id="1" w:name="_Hlk193728185"/>
      <w:r w:rsidRPr="00B07F74">
        <w:rPr>
          <w:rFonts w:ascii="Poppins Light" w:hAnsi="Poppins Light" w:cs="Poppins Light"/>
        </w:rPr>
        <w:t>O que o desvio padrão do preço de venda indica sobre a variedade de preços praticados pela loja</w:t>
      </w:r>
      <w:r w:rsidR="006C1407" w:rsidRPr="00B07F74">
        <w:rPr>
          <w:rFonts w:ascii="Poppins Light" w:hAnsi="Poppins Light" w:cs="Poppins Light"/>
        </w:rPr>
        <w:t>?</w:t>
      </w:r>
    </w:p>
    <w:bookmarkEnd w:id="1"/>
    <w:p w14:paraId="21B5976C" w14:textId="4BB811F7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34A40F34" w14:textId="77A63B87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67E5EA5D" w14:textId="071935F0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44F3F673" w14:textId="0178E73A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169F6C2F" w14:textId="449343E1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7A9E367C" w14:textId="36D04646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131BB79E" w14:textId="5E10FD5D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0EA5F11E" w14:textId="7241BDD8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5BDF5440" w14:textId="1FFA9582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52E7D9D2" w14:textId="1F05318B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p w14:paraId="0AD633AB" w14:textId="366CBC0B" w:rsidR="6374C437" w:rsidRPr="00B07F74" w:rsidRDefault="6374C437" w:rsidP="5109D2A2">
      <w:pPr>
        <w:pStyle w:val="PargrafodaLista"/>
        <w:numPr>
          <w:ilvl w:val="0"/>
          <w:numId w:val="42"/>
        </w:numPr>
        <w:spacing w:line="259" w:lineRule="auto"/>
        <w:jc w:val="both"/>
        <w:rPr>
          <w:rFonts w:ascii="Poppins Light" w:hAnsi="Poppins Light" w:cs="Poppins Light"/>
        </w:rPr>
      </w:pPr>
      <w:r w:rsidRPr="00B07F74">
        <w:rPr>
          <w:rFonts w:ascii="Poppins Light" w:hAnsi="Poppins Light" w:cs="Poppins Light"/>
        </w:rPr>
        <w:t xml:space="preserve">Os dados indicam que alguns modelos vendem muito e geram </w:t>
      </w:r>
      <w:r w:rsidR="00F51BA3">
        <w:rPr>
          <w:rFonts w:ascii="Poppins Light" w:hAnsi="Poppins Light" w:cs="Poppins Light"/>
        </w:rPr>
        <w:t>grande</w:t>
      </w:r>
      <w:r w:rsidR="00F51BA3" w:rsidRPr="00B07F74">
        <w:rPr>
          <w:rFonts w:ascii="Poppins Light" w:hAnsi="Poppins Light" w:cs="Poppins Light"/>
        </w:rPr>
        <w:t xml:space="preserve"> </w:t>
      </w:r>
      <w:r w:rsidRPr="00B07F74">
        <w:rPr>
          <w:rFonts w:ascii="Poppins Light" w:hAnsi="Poppins Light" w:cs="Poppins Light"/>
        </w:rPr>
        <w:t>faturamento, enquanto outros têm baixa saída e receita. Como a loja pode usar essas informações para otimizar a gestão do estoque e evitar prejuízos com produtos encalhados?</w:t>
      </w:r>
    </w:p>
    <w:p w14:paraId="12CE341C" w14:textId="47CCD9C8" w:rsidR="5109D2A2" w:rsidRPr="00B07F74" w:rsidRDefault="5109D2A2" w:rsidP="5109D2A2">
      <w:pPr>
        <w:jc w:val="both"/>
        <w:rPr>
          <w:rFonts w:ascii="Poppins Light" w:hAnsi="Poppins Light" w:cs="Poppins Light"/>
        </w:rPr>
      </w:pPr>
    </w:p>
    <w:sectPr w:rsidR="5109D2A2" w:rsidRPr="00B07F74" w:rsidSect="003E754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85F78" w14:textId="77777777" w:rsidR="00D81DA6" w:rsidRDefault="00D81DA6">
      <w:r>
        <w:separator/>
      </w:r>
    </w:p>
  </w:endnote>
  <w:endnote w:type="continuationSeparator" w:id="0">
    <w:p w14:paraId="172C9FC9" w14:textId="77777777" w:rsidR="00D81DA6" w:rsidRDefault="00D81DA6">
      <w:r>
        <w:continuationSeparator/>
      </w:r>
    </w:p>
  </w:endnote>
  <w:endnote w:type="continuationNotice" w:id="1">
    <w:p w14:paraId="1BB5BEBF" w14:textId="77777777" w:rsidR="00D81DA6" w:rsidRDefault="00D81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BCA43E" w14:textId="796EC8C8" w:rsidR="003E7545" w:rsidRDefault="003E7545" w:rsidP="003E7545">
            <w:pPr>
              <w:pStyle w:val="Rodap"/>
              <w:tabs>
                <w:tab w:val="left" w:pos="2552"/>
              </w:tabs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3E7545">
              <w:rPr>
                <w:rFonts w:ascii="Poppins" w:hAnsi="Poppins" w:cs="Poppins"/>
                <w:sz w:val="20"/>
                <w:szCs w:val="20"/>
              </w:rPr>
              <w:t xml:space="preserve">[ADMINISTRAÇÃO] </w:t>
            </w:r>
            <w:r w:rsidRPr="003E7545">
              <w:rPr>
                <w:rFonts w:ascii="Poppins" w:hAnsi="Poppins" w:cs="Poppins"/>
                <w:sz w:val="20"/>
                <w:szCs w:val="20"/>
              </w:rPr>
              <w:tab/>
              <w:t xml:space="preserve">[ESTATÍSTICA APLICADA – USO DE PLANILHA ELETRÔNICA (EXCEL)] </w:t>
            </w:r>
            <w:r w:rsidRPr="003E7545">
              <w:rPr>
                <w:rFonts w:ascii="Poppins" w:hAnsi="Poppins" w:cs="Poppins"/>
                <w:sz w:val="20"/>
                <w:szCs w:val="20"/>
              </w:rPr>
              <w:tab/>
            </w:r>
            <w:r w:rsidRPr="003E7545">
              <w:rPr>
                <w:rFonts w:ascii="Poppins" w:hAnsi="Poppins" w:cs="Poppins"/>
                <w:sz w:val="20"/>
                <w:szCs w:val="20"/>
              </w:rPr>
              <w:tab/>
            </w:r>
            <w:r w:rsidRPr="003E7545">
              <w:rPr>
                <w:rFonts w:ascii="Poppins" w:hAnsi="Poppins" w:cs="Poppins"/>
                <w:sz w:val="20"/>
                <w:szCs w:val="20"/>
              </w:rPr>
              <w:tab/>
            </w:r>
            <w:r w:rsidRPr="003E7545">
              <w:rPr>
                <w:rFonts w:ascii="Poppins" w:hAnsi="Poppins" w:cs="Poppins"/>
                <w:sz w:val="20"/>
                <w:szCs w:val="20"/>
              </w:rPr>
              <w:tab/>
              <w:t>[MATEMÁTICA APLICADA À ADMINISTRAÇÃO]</w:t>
            </w:r>
          </w:p>
          <w:p w14:paraId="214D1726" w14:textId="2BE495D2" w:rsidR="00E227A8" w:rsidRPr="00E227A8" w:rsidRDefault="003009B4" w:rsidP="003E754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682918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682918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0DF2E" w14:textId="77777777" w:rsidR="00D81DA6" w:rsidRDefault="00D81DA6">
      <w:r>
        <w:separator/>
      </w:r>
    </w:p>
  </w:footnote>
  <w:footnote w:type="continuationSeparator" w:id="0">
    <w:p w14:paraId="68769EE5" w14:textId="77777777" w:rsidR="00D81DA6" w:rsidRDefault="00D81DA6">
      <w:r>
        <w:continuationSeparator/>
      </w:r>
    </w:p>
  </w:footnote>
  <w:footnote w:type="continuationNotice" w:id="1">
    <w:p w14:paraId="77EFD3D4" w14:textId="77777777" w:rsidR="00D81DA6" w:rsidRDefault="00D81D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F115E1"/>
    <w:multiLevelType w:val="multilevel"/>
    <w:tmpl w:val="077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2AABC7"/>
    <w:multiLevelType w:val="hybridMultilevel"/>
    <w:tmpl w:val="5A501998"/>
    <w:lvl w:ilvl="0" w:tplc="49B62E44">
      <w:start w:val="1"/>
      <w:numFmt w:val="decimal"/>
      <w:lvlText w:val="%1."/>
      <w:lvlJc w:val="left"/>
      <w:pPr>
        <w:ind w:left="720" w:hanging="360"/>
      </w:pPr>
    </w:lvl>
    <w:lvl w:ilvl="1" w:tplc="599C4E0A">
      <w:start w:val="1"/>
      <w:numFmt w:val="lowerLetter"/>
      <w:lvlText w:val="%2."/>
      <w:lvlJc w:val="left"/>
      <w:pPr>
        <w:ind w:left="1440" w:hanging="360"/>
      </w:pPr>
    </w:lvl>
    <w:lvl w:ilvl="2" w:tplc="6A26A6E0">
      <w:start w:val="1"/>
      <w:numFmt w:val="lowerRoman"/>
      <w:lvlText w:val="%3."/>
      <w:lvlJc w:val="right"/>
      <w:pPr>
        <w:ind w:left="2160" w:hanging="180"/>
      </w:pPr>
    </w:lvl>
    <w:lvl w:ilvl="3" w:tplc="8F4A7FAA">
      <w:start w:val="1"/>
      <w:numFmt w:val="decimal"/>
      <w:lvlText w:val="%4."/>
      <w:lvlJc w:val="left"/>
      <w:pPr>
        <w:ind w:left="2880" w:hanging="360"/>
      </w:pPr>
    </w:lvl>
    <w:lvl w:ilvl="4" w:tplc="2FCAA63A">
      <w:start w:val="1"/>
      <w:numFmt w:val="lowerLetter"/>
      <w:lvlText w:val="%5."/>
      <w:lvlJc w:val="left"/>
      <w:pPr>
        <w:ind w:left="3600" w:hanging="360"/>
      </w:pPr>
    </w:lvl>
    <w:lvl w:ilvl="5" w:tplc="777C4EBE">
      <w:start w:val="1"/>
      <w:numFmt w:val="lowerRoman"/>
      <w:lvlText w:val="%6."/>
      <w:lvlJc w:val="right"/>
      <w:pPr>
        <w:ind w:left="4320" w:hanging="180"/>
      </w:pPr>
    </w:lvl>
    <w:lvl w:ilvl="6" w:tplc="506CB632">
      <w:start w:val="1"/>
      <w:numFmt w:val="decimal"/>
      <w:lvlText w:val="%7."/>
      <w:lvlJc w:val="left"/>
      <w:pPr>
        <w:ind w:left="5040" w:hanging="360"/>
      </w:pPr>
    </w:lvl>
    <w:lvl w:ilvl="7" w:tplc="1FD206E0">
      <w:start w:val="1"/>
      <w:numFmt w:val="lowerLetter"/>
      <w:lvlText w:val="%8."/>
      <w:lvlJc w:val="left"/>
      <w:pPr>
        <w:ind w:left="5760" w:hanging="360"/>
      </w:pPr>
    </w:lvl>
    <w:lvl w:ilvl="8" w:tplc="3C5C110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23E6E"/>
    <w:multiLevelType w:val="hybridMultilevel"/>
    <w:tmpl w:val="9DD47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56CB3"/>
    <w:multiLevelType w:val="multilevel"/>
    <w:tmpl w:val="B6CC6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7713D"/>
    <w:multiLevelType w:val="multilevel"/>
    <w:tmpl w:val="10C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660BE"/>
    <w:multiLevelType w:val="hybridMultilevel"/>
    <w:tmpl w:val="67ACC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F6AB1"/>
    <w:multiLevelType w:val="multilevel"/>
    <w:tmpl w:val="AA8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D23C1"/>
    <w:multiLevelType w:val="multilevel"/>
    <w:tmpl w:val="A6C45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48"/>
  </w:num>
  <w:num w:numId="5">
    <w:abstractNumId w:val="26"/>
  </w:num>
  <w:num w:numId="6">
    <w:abstractNumId w:val="23"/>
  </w:num>
  <w:num w:numId="7">
    <w:abstractNumId w:val="7"/>
  </w:num>
  <w:num w:numId="8">
    <w:abstractNumId w:val="30"/>
  </w:num>
  <w:num w:numId="9">
    <w:abstractNumId w:val="8"/>
  </w:num>
  <w:num w:numId="10">
    <w:abstractNumId w:val="1"/>
  </w:num>
  <w:num w:numId="11">
    <w:abstractNumId w:val="38"/>
  </w:num>
  <w:num w:numId="12">
    <w:abstractNumId w:val="47"/>
  </w:num>
  <w:num w:numId="13">
    <w:abstractNumId w:val="33"/>
  </w:num>
  <w:num w:numId="14">
    <w:abstractNumId w:val="35"/>
  </w:num>
  <w:num w:numId="15">
    <w:abstractNumId w:val="3"/>
  </w:num>
  <w:num w:numId="16">
    <w:abstractNumId w:val="46"/>
  </w:num>
  <w:num w:numId="17">
    <w:abstractNumId w:val="21"/>
  </w:num>
  <w:num w:numId="18">
    <w:abstractNumId w:val="29"/>
  </w:num>
  <w:num w:numId="19">
    <w:abstractNumId w:val="13"/>
  </w:num>
  <w:num w:numId="20">
    <w:abstractNumId w:val="36"/>
  </w:num>
  <w:num w:numId="21">
    <w:abstractNumId w:val="39"/>
  </w:num>
  <w:num w:numId="22">
    <w:abstractNumId w:val="18"/>
  </w:num>
  <w:num w:numId="23">
    <w:abstractNumId w:val="2"/>
  </w:num>
  <w:num w:numId="24">
    <w:abstractNumId w:val="17"/>
  </w:num>
  <w:num w:numId="25">
    <w:abstractNumId w:val="4"/>
  </w:num>
  <w:num w:numId="26">
    <w:abstractNumId w:val="42"/>
  </w:num>
  <w:num w:numId="27">
    <w:abstractNumId w:val="10"/>
  </w:num>
  <w:num w:numId="28">
    <w:abstractNumId w:val="12"/>
  </w:num>
  <w:num w:numId="29">
    <w:abstractNumId w:val="5"/>
  </w:num>
  <w:num w:numId="30">
    <w:abstractNumId w:val="41"/>
  </w:num>
  <w:num w:numId="31">
    <w:abstractNumId w:val="28"/>
  </w:num>
  <w:num w:numId="32">
    <w:abstractNumId w:val="32"/>
  </w:num>
  <w:num w:numId="33">
    <w:abstractNumId w:val="11"/>
  </w:num>
  <w:num w:numId="34">
    <w:abstractNumId w:val="45"/>
  </w:num>
  <w:num w:numId="35">
    <w:abstractNumId w:val="14"/>
  </w:num>
  <w:num w:numId="36">
    <w:abstractNumId w:val="0"/>
  </w:num>
  <w:num w:numId="37">
    <w:abstractNumId w:val="6"/>
  </w:num>
  <w:num w:numId="38">
    <w:abstractNumId w:val="9"/>
  </w:num>
  <w:num w:numId="39">
    <w:abstractNumId w:val="27"/>
  </w:num>
  <w:num w:numId="40">
    <w:abstractNumId w:val="19"/>
  </w:num>
  <w:num w:numId="41">
    <w:abstractNumId w:val="25"/>
  </w:num>
  <w:num w:numId="42">
    <w:abstractNumId w:val="43"/>
  </w:num>
  <w:num w:numId="43">
    <w:abstractNumId w:val="31"/>
  </w:num>
  <w:num w:numId="44">
    <w:abstractNumId w:val="44"/>
  </w:num>
  <w:num w:numId="45">
    <w:abstractNumId w:val="24"/>
  </w:num>
  <w:num w:numId="46">
    <w:abstractNumId w:val="40"/>
  </w:num>
  <w:num w:numId="47">
    <w:abstractNumId w:val="34"/>
  </w:num>
  <w:num w:numId="48">
    <w:abstractNumId w:val="37"/>
  </w:num>
  <w:num w:numId="49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055D"/>
    <w:rsid w:val="00011DD3"/>
    <w:rsid w:val="000123DB"/>
    <w:rsid w:val="000127B4"/>
    <w:rsid w:val="000278D8"/>
    <w:rsid w:val="00031303"/>
    <w:rsid w:val="000331CF"/>
    <w:rsid w:val="00036CA8"/>
    <w:rsid w:val="00047AB9"/>
    <w:rsid w:val="00065138"/>
    <w:rsid w:val="000701DA"/>
    <w:rsid w:val="0009036C"/>
    <w:rsid w:val="000906B5"/>
    <w:rsid w:val="00093C5A"/>
    <w:rsid w:val="000946A2"/>
    <w:rsid w:val="0009588F"/>
    <w:rsid w:val="000A19DA"/>
    <w:rsid w:val="000A4E65"/>
    <w:rsid w:val="000C07A9"/>
    <w:rsid w:val="000C1D72"/>
    <w:rsid w:val="000C6619"/>
    <w:rsid w:val="000D075E"/>
    <w:rsid w:val="000D0F69"/>
    <w:rsid w:val="000D2700"/>
    <w:rsid w:val="000D4755"/>
    <w:rsid w:val="000F1396"/>
    <w:rsid w:val="000F638B"/>
    <w:rsid w:val="000F7DE9"/>
    <w:rsid w:val="00106F3A"/>
    <w:rsid w:val="0011504E"/>
    <w:rsid w:val="001156A3"/>
    <w:rsid w:val="001244DD"/>
    <w:rsid w:val="00124756"/>
    <w:rsid w:val="001346F3"/>
    <w:rsid w:val="001364E9"/>
    <w:rsid w:val="00140053"/>
    <w:rsid w:val="00143500"/>
    <w:rsid w:val="0015395D"/>
    <w:rsid w:val="00160058"/>
    <w:rsid w:val="00160195"/>
    <w:rsid w:val="00161E11"/>
    <w:rsid w:val="0016627A"/>
    <w:rsid w:val="00173620"/>
    <w:rsid w:val="001902CC"/>
    <w:rsid w:val="001944FA"/>
    <w:rsid w:val="001A2D86"/>
    <w:rsid w:val="001A32C9"/>
    <w:rsid w:val="001A4127"/>
    <w:rsid w:val="001A633C"/>
    <w:rsid w:val="001B6D3E"/>
    <w:rsid w:val="001C335A"/>
    <w:rsid w:val="001C4D65"/>
    <w:rsid w:val="001D757E"/>
    <w:rsid w:val="001E3F23"/>
    <w:rsid w:val="001E52EE"/>
    <w:rsid w:val="001E5DF5"/>
    <w:rsid w:val="001E70F2"/>
    <w:rsid w:val="001E7BC0"/>
    <w:rsid w:val="001F4877"/>
    <w:rsid w:val="001F6DFA"/>
    <w:rsid w:val="002027FE"/>
    <w:rsid w:val="002038FB"/>
    <w:rsid w:val="00203C5A"/>
    <w:rsid w:val="00205090"/>
    <w:rsid w:val="0021605D"/>
    <w:rsid w:val="002330B5"/>
    <w:rsid w:val="002344C7"/>
    <w:rsid w:val="002372B1"/>
    <w:rsid w:val="00242927"/>
    <w:rsid w:val="00251BEB"/>
    <w:rsid w:val="00252F67"/>
    <w:rsid w:val="00256D8D"/>
    <w:rsid w:val="00262357"/>
    <w:rsid w:val="002632D3"/>
    <w:rsid w:val="00264B6B"/>
    <w:rsid w:val="00270736"/>
    <w:rsid w:val="002734F6"/>
    <w:rsid w:val="00276BBF"/>
    <w:rsid w:val="002779AE"/>
    <w:rsid w:val="002A43F6"/>
    <w:rsid w:val="002A5D85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51B7"/>
    <w:rsid w:val="002F6AD3"/>
    <w:rsid w:val="003009B4"/>
    <w:rsid w:val="0030288D"/>
    <w:rsid w:val="00302950"/>
    <w:rsid w:val="003031BD"/>
    <w:rsid w:val="00322BE9"/>
    <w:rsid w:val="00330116"/>
    <w:rsid w:val="00331BB8"/>
    <w:rsid w:val="003350DA"/>
    <w:rsid w:val="003365AE"/>
    <w:rsid w:val="003443A2"/>
    <w:rsid w:val="0036236C"/>
    <w:rsid w:val="00367073"/>
    <w:rsid w:val="00367C72"/>
    <w:rsid w:val="00370F4D"/>
    <w:rsid w:val="00386C1D"/>
    <w:rsid w:val="003923D4"/>
    <w:rsid w:val="003C032E"/>
    <w:rsid w:val="003C1096"/>
    <w:rsid w:val="003D077E"/>
    <w:rsid w:val="003D162E"/>
    <w:rsid w:val="003D2CB7"/>
    <w:rsid w:val="003D71CA"/>
    <w:rsid w:val="003E13E5"/>
    <w:rsid w:val="003E3489"/>
    <w:rsid w:val="003E37C5"/>
    <w:rsid w:val="003E5B45"/>
    <w:rsid w:val="003E7545"/>
    <w:rsid w:val="003F5A57"/>
    <w:rsid w:val="003F7E64"/>
    <w:rsid w:val="00404B8F"/>
    <w:rsid w:val="00406700"/>
    <w:rsid w:val="004110FD"/>
    <w:rsid w:val="00415398"/>
    <w:rsid w:val="004165F1"/>
    <w:rsid w:val="004175C6"/>
    <w:rsid w:val="004217A6"/>
    <w:rsid w:val="004355BF"/>
    <w:rsid w:val="00444A67"/>
    <w:rsid w:val="00450D9C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72FE7"/>
    <w:rsid w:val="00474247"/>
    <w:rsid w:val="004814F3"/>
    <w:rsid w:val="00487616"/>
    <w:rsid w:val="00491067"/>
    <w:rsid w:val="00491C71"/>
    <w:rsid w:val="00492E04"/>
    <w:rsid w:val="004A63A8"/>
    <w:rsid w:val="004B60E5"/>
    <w:rsid w:val="004B66A3"/>
    <w:rsid w:val="004C0261"/>
    <w:rsid w:val="004C6EBB"/>
    <w:rsid w:val="004D0B7A"/>
    <w:rsid w:val="004D63D0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165D6"/>
    <w:rsid w:val="0051706D"/>
    <w:rsid w:val="005323BE"/>
    <w:rsid w:val="005330E5"/>
    <w:rsid w:val="00542038"/>
    <w:rsid w:val="00544377"/>
    <w:rsid w:val="0054587F"/>
    <w:rsid w:val="005517B2"/>
    <w:rsid w:val="005536A0"/>
    <w:rsid w:val="005553E6"/>
    <w:rsid w:val="00564CB3"/>
    <w:rsid w:val="00570344"/>
    <w:rsid w:val="005724AC"/>
    <w:rsid w:val="00582E7B"/>
    <w:rsid w:val="00585F34"/>
    <w:rsid w:val="00585FA1"/>
    <w:rsid w:val="005867CA"/>
    <w:rsid w:val="00593D67"/>
    <w:rsid w:val="005A2D10"/>
    <w:rsid w:val="005A5A09"/>
    <w:rsid w:val="005A7AA4"/>
    <w:rsid w:val="005A7CE2"/>
    <w:rsid w:val="005B0A8C"/>
    <w:rsid w:val="005B3AB9"/>
    <w:rsid w:val="005B51E0"/>
    <w:rsid w:val="005D2BC9"/>
    <w:rsid w:val="005E4165"/>
    <w:rsid w:val="005F165E"/>
    <w:rsid w:val="005F2498"/>
    <w:rsid w:val="005F4358"/>
    <w:rsid w:val="005F4434"/>
    <w:rsid w:val="005F4F16"/>
    <w:rsid w:val="005F74BB"/>
    <w:rsid w:val="00603E5E"/>
    <w:rsid w:val="006066D3"/>
    <w:rsid w:val="00606B95"/>
    <w:rsid w:val="0060776C"/>
    <w:rsid w:val="00611F6C"/>
    <w:rsid w:val="00612AB9"/>
    <w:rsid w:val="00617539"/>
    <w:rsid w:val="00620292"/>
    <w:rsid w:val="00621CC8"/>
    <w:rsid w:val="006258C9"/>
    <w:rsid w:val="0063273B"/>
    <w:rsid w:val="00633437"/>
    <w:rsid w:val="00647328"/>
    <w:rsid w:val="00661C62"/>
    <w:rsid w:val="006621CC"/>
    <w:rsid w:val="00662E7D"/>
    <w:rsid w:val="00671F45"/>
    <w:rsid w:val="00673102"/>
    <w:rsid w:val="0067341F"/>
    <w:rsid w:val="0067582B"/>
    <w:rsid w:val="00676B29"/>
    <w:rsid w:val="00682918"/>
    <w:rsid w:val="006851C2"/>
    <w:rsid w:val="006973B5"/>
    <w:rsid w:val="006A0917"/>
    <w:rsid w:val="006B3AE9"/>
    <w:rsid w:val="006C1407"/>
    <w:rsid w:val="006D4071"/>
    <w:rsid w:val="006E04B1"/>
    <w:rsid w:val="006E3F8A"/>
    <w:rsid w:val="007105BC"/>
    <w:rsid w:val="00737716"/>
    <w:rsid w:val="007469BC"/>
    <w:rsid w:val="00751D37"/>
    <w:rsid w:val="00756E4C"/>
    <w:rsid w:val="00760F76"/>
    <w:rsid w:val="0076325C"/>
    <w:rsid w:val="00764B33"/>
    <w:rsid w:val="007671B4"/>
    <w:rsid w:val="0076776B"/>
    <w:rsid w:val="00773499"/>
    <w:rsid w:val="00773A8C"/>
    <w:rsid w:val="007806F5"/>
    <w:rsid w:val="0078262D"/>
    <w:rsid w:val="00791B25"/>
    <w:rsid w:val="007A3224"/>
    <w:rsid w:val="007A6AA7"/>
    <w:rsid w:val="007A7D66"/>
    <w:rsid w:val="007B5D8C"/>
    <w:rsid w:val="007B6ABF"/>
    <w:rsid w:val="007C4EE9"/>
    <w:rsid w:val="007D05A1"/>
    <w:rsid w:val="007D0C06"/>
    <w:rsid w:val="007F251B"/>
    <w:rsid w:val="00801C78"/>
    <w:rsid w:val="008057D7"/>
    <w:rsid w:val="00814E58"/>
    <w:rsid w:val="00815F13"/>
    <w:rsid w:val="00821247"/>
    <w:rsid w:val="00831534"/>
    <w:rsid w:val="0083474B"/>
    <w:rsid w:val="00835F95"/>
    <w:rsid w:val="00841D59"/>
    <w:rsid w:val="008423F5"/>
    <w:rsid w:val="008476C2"/>
    <w:rsid w:val="00851368"/>
    <w:rsid w:val="008543D6"/>
    <w:rsid w:val="008560EC"/>
    <w:rsid w:val="008640F7"/>
    <w:rsid w:val="008655CB"/>
    <w:rsid w:val="00876263"/>
    <w:rsid w:val="00883017"/>
    <w:rsid w:val="00887961"/>
    <w:rsid w:val="008913D9"/>
    <w:rsid w:val="008925A9"/>
    <w:rsid w:val="008A189C"/>
    <w:rsid w:val="008A3B69"/>
    <w:rsid w:val="008A5BF4"/>
    <w:rsid w:val="008B3D0B"/>
    <w:rsid w:val="008B4C24"/>
    <w:rsid w:val="008C4B1D"/>
    <w:rsid w:val="008D4E8E"/>
    <w:rsid w:val="008E157D"/>
    <w:rsid w:val="008E6DA0"/>
    <w:rsid w:val="008F775A"/>
    <w:rsid w:val="0090091B"/>
    <w:rsid w:val="00903BD2"/>
    <w:rsid w:val="00910559"/>
    <w:rsid w:val="0091136C"/>
    <w:rsid w:val="009117DF"/>
    <w:rsid w:val="0092769D"/>
    <w:rsid w:val="00927DCE"/>
    <w:rsid w:val="009379C7"/>
    <w:rsid w:val="00966015"/>
    <w:rsid w:val="0097087C"/>
    <w:rsid w:val="00972FDE"/>
    <w:rsid w:val="009836A7"/>
    <w:rsid w:val="00986AEB"/>
    <w:rsid w:val="00990077"/>
    <w:rsid w:val="009A336F"/>
    <w:rsid w:val="009B1B00"/>
    <w:rsid w:val="009B33B6"/>
    <w:rsid w:val="009B669A"/>
    <w:rsid w:val="009B6E9D"/>
    <w:rsid w:val="009D58E8"/>
    <w:rsid w:val="009D7C9A"/>
    <w:rsid w:val="009F68A5"/>
    <w:rsid w:val="009F7AB9"/>
    <w:rsid w:val="00A036FA"/>
    <w:rsid w:val="00A03B40"/>
    <w:rsid w:val="00A07F58"/>
    <w:rsid w:val="00A110A4"/>
    <w:rsid w:val="00A156BB"/>
    <w:rsid w:val="00A16BC6"/>
    <w:rsid w:val="00A21838"/>
    <w:rsid w:val="00A514E4"/>
    <w:rsid w:val="00A61939"/>
    <w:rsid w:val="00A666C9"/>
    <w:rsid w:val="00A66FED"/>
    <w:rsid w:val="00A67867"/>
    <w:rsid w:val="00A74C83"/>
    <w:rsid w:val="00A82FAF"/>
    <w:rsid w:val="00A8603D"/>
    <w:rsid w:val="00A903B7"/>
    <w:rsid w:val="00A957A2"/>
    <w:rsid w:val="00AA60A0"/>
    <w:rsid w:val="00AD78A6"/>
    <w:rsid w:val="00AF08DE"/>
    <w:rsid w:val="00B07F74"/>
    <w:rsid w:val="00B135AC"/>
    <w:rsid w:val="00B156D0"/>
    <w:rsid w:val="00B158AD"/>
    <w:rsid w:val="00B176A4"/>
    <w:rsid w:val="00B21BC7"/>
    <w:rsid w:val="00B27020"/>
    <w:rsid w:val="00B27D20"/>
    <w:rsid w:val="00B3005E"/>
    <w:rsid w:val="00B323F8"/>
    <w:rsid w:val="00B43062"/>
    <w:rsid w:val="00B45591"/>
    <w:rsid w:val="00B55346"/>
    <w:rsid w:val="00B564F6"/>
    <w:rsid w:val="00B56BE0"/>
    <w:rsid w:val="00B6183E"/>
    <w:rsid w:val="00B645F5"/>
    <w:rsid w:val="00B817EF"/>
    <w:rsid w:val="00B93B8C"/>
    <w:rsid w:val="00BA27DC"/>
    <w:rsid w:val="00BA6A76"/>
    <w:rsid w:val="00BB22DE"/>
    <w:rsid w:val="00BB242A"/>
    <w:rsid w:val="00BB46E1"/>
    <w:rsid w:val="00BC12C8"/>
    <w:rsid w:val="00BC3722"/>
    <w:rsid w:val="00BE09AB"/>
    <w:rsid w:val="00BE0A5B"/>
    <w:rsid w:val="00BE2E37"/>
    <w:rsid w:val="00BE3D39"/>
    <w:rsid w:val="00BE4FC8"/>
    <w:rsid w:val="00BF2B70"/>
    <w:rsid w:val="00C05DF8"/>
    <w:rsid w:val="00C12E4A"/>
    <w:rsid w:val="00C33B92"/>
    <w:rsid w:val="00C37448"/>
    <w:rsid w:val="00C42339"/>
    <w:rsid w:val="00C4723D"/>
    <w:rsid w:val="00C50970"/>
    <w:rsid w:val="00C53BEE"/>
    <w:rsid w:val="00C563A8"/>
    <w:rsid w:val="00C602AE"/>
    <w:rsid w:val="00C6070E"/>
    <w:rsid w:val="00C60AA0"/>
    <w:rsid w:val="00C60CF3"/>
    <w:rsid w:val="00C62C70"/>
    <w:rsid w:val="00C62CE1"/>
    <w:rsid w:val="00C72400"/>
    <w:rsid w:val="00C74D2F"/>
    <w:rsid w:val="00C82B4E"/>
    <w:rsid w:val="00C90EBB"/>
    <w:rsid w:val="00C9677C"/>
    <w:rsid w:val="00CA4523"/>
    <w:rsid w:val="00CA7AC0"/>
    <w:rsid w:val="00CB73C9"/>
    <w:rsid w:val="00CC2A45"/>
    <w:rsid w:val="00CD1FE9"/>
    <w:rsid w:val="00CD40DF"/>
    <w:rsid w:val="00CD54A6"/>
    <w:rsid w:val="00CD5508"/>
    <w:rsid w:val="00CD6B7A"/>
    <w:rsid w:val="00CE03DF"/>
    <w:rsid w:val="00CE6AED"/>
    <w:rsid w:val="00CF6077"/>
    <w:rsid w:val="00CF63FE"/>
    <w:rsid w:val="00CF76E4"/>
    <w:rsid w:val="00D030B3"/>
    <w:rsid w:val="00D0322A"/>
    <w:rsid w:val="00D039F5"/>
    <w:rsid w:val="00D03B93"/>
    <w:rsid w:val="00D05B9C"/>
    <w:rsid w:val="00D224CF"/>
    <w:rsid w:val="00D26075"/>
    <w:rsid w:val="00D3012E"/>
    <w:rsid w:val="00D31B6B"/>
    <w:rsid w:val="00D43B96"/>
    <w:rsid w:val="00D470F9"/>
    <w:rsid w:val="00D54B26"/>
    <w:rsid w:val="00D553AB"/>
    <w:rsid w:val="00D56A91"/>
    <w:rsid w:val="00D6028C"/>
    <w:rsid w:val="00D61A8F"/>
    <w:rsid w:val="00D66306"/>
    <w:rsid w:val="00D66E6C"/>
    <w:rsid w:val="00D74279"/>
    <w:rsid w:val="00D7546C"/>
    <w:rsid w:val="00D768B7"/>
    <w:rsid w:val="00D80F9F"/>
    <w:rsid w:val="00D81DA6"/>
    <w:rsid w:val="00D838F9"/>
    <w:rsid w:val="00D843D6"/>
    <w:rsid w:val="00D851DC"/>
    <w:rsid w:val="00D93035"/>
    <w:rsid w:val="00D93F5D"/>
    <w:rsid w:val="00D94C21"/>
    <w:rsid w:val="00D97C0B"/>
    <w:rsid w:val="00DA4EBA"/>
    <w:rsid w:val="00DC3E95"/>
    <w:rsid w:val="00DD0634"/>
    <w:rsid w:val="00DD1955"/>
    <w:rsid w:val="00DD3FF0"/>
    <w:rsid w:val="00DD5204"/>
    <w:rsid w:val="00DD5958"/>
    <w:rsid w:val="00DE0C0D"/>
    <w:rsid w:val="00DF0443"/>
    <w:rsid w:val="00DF7410"/>
    <w:rsid w:val="00E03912"/>
    <w:rsid w:val="00E10D86"/>
    <w:rsid w:val="00E17E51"/>
    <w:rsid w:val="00E227A8"/>
    <w:rsid w:val="00E3524E"/>
    <w:rsid w:val="00E400A6"/>
    <w:rsid w:val="00E400B4"/>
    <w:rsid w:val="00E56467"/>
    <w:rsid w:val="00E60D99"/>
    <w:rsid w:val="00E63180"/>
    <w:rsid w:val="00E71901"/>
    <w:rsid w:val="00E724F7"/>
    <w:rsid w:val="00E7293C"/>
    <w:rsid w:val="00E72E84"/>
    <w:rsid w:val="00E73E76"/>
    <w:rsid w:val="00E77AF3"/>
    <w:rsid w:val="00E905FE"/>
    <w:rsid w:val="00E90845"/>
    <w:rsid w:val="00E9089B"/>
    <w:rsid w:val="00E9318A"/>
    <w:rsid w:val="00EA3B37"/>
    <w:rsid w:val="00EA48B1"/>
    <w:rsid w:val="00EB2B25"/>
    <w:rsid w:val="00EC461D"/>
    <w:rsid w:val="00ED2DC2"/>
    <w:rsid w:val="00EE414C"/>
    <w:rsid w:val="00EF256C"/>
    <w:rsid w:val="00EF47B1"/>
    <w:rsid w:val="00EF4AFE"/>
    <w:rsid w:val="00EF69EE"/>
    <w:rsid w:val="00F044D7"/>
    <w:rsid w:val="00F1017A"/>
    <w:rsid w:val="00F15631"/>
    <w:rsid w:val="00F15B00"/>
    <w:rsid w:val="00F303B0"/>
    <w:rsid w:val="00F317D4"/>
    <w:rsid w:val="00F37B22"/>
    <w:rsid w:val="00F41A57"/>
    <w:rsid w:val="00F4393F"/>
    <w:rsid w:val="00F472E5"/>
    <w:rsid w:val="00F51BA3"/>
    <w:rsid w:val="00F51FEF"/>
    <w:rsid w:val="00F52AA0"/>
    <w:rsid w:val="00F53BD2"/>
    <w:rsid w:val="00F57059"/>
    <w:rsid w:val="00F610BF"/>
    <w:rsid w:val="00F6120D"/>
    <w:rsid w:val="00F71579"/>
    <w:rsid w:val="00F71D3A"/>
    <w:rsid w:val="00F76171"/>
    <w:rsid w:val="00F773C0"/>
    <w:rsid w:val="00F86922"/>
    <w:rsid w:val="00F916C6"/>
    <w:rsid w:val="00F92123"/>
    <w:rsid w:val="00F93E6B"/>
    <w:rsid w:val="00FB022E"/>
    <w:rsid w:val="00FD7F1E"/>
    <w:rsid w:val="00FE1CC0"/>
    <w:rsid w:val="00FE4C59"/>
    <w:rsid w:val="00FE7DD7"/>
    <w:rsid w:val="00FF3340"/>
    <w:rsid w:val="00FF3ECB"/>
    <w:rsid w:val="00FF41DC"/>
    <w:rsid w:val="00FF53A5"/>
    <w:rsid w:val="06E1D445"/>
    <w:rsid w:val="08C3A2B0"/>
    <w:rsid w:val="1655F087"/>
    <w:rsid w:val="168C71D8"/>
    <w:rsid w:val="19A97DE4"/>
    <w:rsid w:val="1AC234E4"/>
    <w:rsid w:val="2CFF2FF6"/>
    <w:rsid w:val="39B54808"/>
    <w:rsid w:val="3B6FC24B"/>
    <w:rsid w:val="3E0916B3"/>
    <w:rsid w:val="40A96AA7"/>
    <w:rsid w:val="413DAF68"/>
    <w:rsid w:val="4518BD26"/>
    <w:rsid w:val="5109D2A2"/>
    <w:rsid w:val="5112215D"/>
    <w:rsid w:val="51CAC059"/>
    <w:rsid w:val="53D30F8F"/>
    <w:rsid w:val="565791E5"/>
    <w:rsid w:val="5760394C"/>
    <w:rsid w:val="5C1D4FB2"/>
    <w:rsid w:val="63387D65"/>
    <w:rsid w:val="63746BF1"/>
    <w:rsid w:val="6374C437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TabelaSimples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BC48984297F4B98A614CFB7C11745" ma:contentTypeVersion="14" ma:contentTypeDescription="Create a new document." ma:contentTypeScope="" ma:versionID="55c5b76856bbfa5ed0f7a7ca6faa173b">
  <xsd:schema xmlns:xsd="http://www.w3.org/2001/XMLSchema" xmlns:xs="http://www.w3.org/2001/XMLSchema" xmlns:p="http://schemas.microsoft.com/office/2006/metadata/properties" xmlns:ns2="8d22ea81-52b9-45af-b08e-fb86e14d2ced" xmlns:ns3="80007b76-de8b-4f3d-a15d-def611034b03" targetNamespace="http://schemas.microsoft.com/office/2006/metadata/properties" ma:root="true" ma:fieldsID="26ed734a92f278233f74a4c15f96fe2b" ns2:_="" ns3:_="">
    <xsd:import namespace="8d22ea81-52b9-45af-b08e-fb86e14d2ced"/>
    <xsd:import namespace="80007b76-de8b-4f3d-a15d-def611034b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2ea81-52b9-45af-b08e-fb86e14d2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07b76-de8b-4f3d-a15d-def611034b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25430d-6fa9-4921-8025-1f9d108feaec}" ma:internalName="TaxCatchAll" ma:showField="CatchAllData" ma:web="80007b76-de8b-4f3d-a15d-def611034b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22ea81-52b9-45af-b08e-fb86e14d2ced">
      <Terms xmlns="http://schemas.microsoft.com/office/infopath/2007/PartnerControls"/>
    </lcf76f155ced4ddcb4097134ff3c332f>
    <MediaLengthInSeconds xmlns="8d22ea81-52b9-45af-b08e-fb86e14d2ced" xsi:nil="true"/>
    <SharedWithUsers xmlns="80007b76-de8b-4f3d-a15d-def611034b03">
      <UserInfo>
        <DisplayName/>
        <AccountId xsi:nil="true"/>
        <AccountType/>
      </UserInfo>
    </SharedWithUsers>
    <TaxCatchAll xmlns="80007b76-de8b-4f3d-a15d-def611034b03" xsi:nil="true"/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DBF7F-E027-490B-9E82-AE1F5891D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2ea81-52b9-45af-b08e-fb86e14d2ced"/>
    <ds:schemaRef ds:uri="80007b76-de8b-4f3d-a15d-def611034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8d22ea81-52b9-45af-b08e-fb86e14d2ced"/>
    <ds:schemaRef ds:uri="80007b76-de8b-4f3d-a15d-def611034b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15</TotalTime>
  <Pages>3</Pages>
  <Words>360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Gustavo Henrique da Silva Oliveira</cp:lastModifiedBy>
  <cp:revision>18</cp:revision>
  <cp:lastPrinted>2006-08-31T06:40:00Z</cp:lastPrinted>
  <dcterms:created xsi:type="dcterms:W3CDTF">2025-03-07T16:01:00Z</dcterms:created>
  <dcterms:modified xsi:type="dcterms:W3CDTF">2025-03-27T15:58:00Z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0x0101008FDBC48984297F4B98A614CFB7C11745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