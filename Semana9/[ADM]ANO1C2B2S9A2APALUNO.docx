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5D45E7A2" w:rsidP="5D45E7A2">
      <w:pPr>
        <w:pStyle w:val="Ttulo9"/>
        <w:spacing w:line="240" w:lineRule="auto"/>
        <w:ind w:left="425" w:hanging="425"/>
        <w:rPr>
          <w:rFonts w:ascii="Poppins" w:hAnsi="Poppins" w:cs="Poppins"/>
        </w:rPr>
      </w:pPr>
      <w:r w:rsidRPr="5D45E7A2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0C2E765F" w14:textId="6A51912D" w:rsidR="00D224CF" w:rsidRDefault="00702EF8" w:rsidP="00702EF8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702EF8">
        <w:rPr>
          <w:rFonts w:ascii="Poppins" w:hAnsi="Poppins" w:cs="Poppins"/>
          <w:b/>
          <w:bCs/>
          <w:noProof/>
          <w:sz w:val="32"/>
          <w:szCs w:val="32"/>
        </w:rPr>
        <w:t xml:space="preserve">Relação entre </w:t>
      </w:r>
      <w:r w:rsidR="00606C58" w:rsidRPr="00702EF8">
        <w:rPr>
          <w:rFonts w:ascii="Poppins" w:hAnsi="Poppins" w:cs="Poppins"/>
          <w:b/>
          <w:bCs/>
          <w:noProof/>
          <w:sz w:val="32"/>
          <w:szCs w:val="32"/>
        </w:rPr>
        <w:t>região de venda e tipo de cliente</w:t>
      </w:r>
    </w:p>
    <w:p w14:paraId="3AB8181E" w14:textId="77777777" w:rsidR="00702EF8" w:rsidRDefault="00702EF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0DBA86F9" w14:textId="2727F4F9" w:rsidR="002F2D04" w:rsidRDefault="00235316" w:rsidP="005B3AB9">
      <w:pPr>
        <w:jc w:val="both"/>
        <w:rPr>
          <w:rFonts w:ascii="Poppins Light" w:hAnsi="Poppins Light" w:cs="Poppins Light"/>
          <w:noProof/>
        </w:rPr>
      </w:pPr>
      <w:r w:rsidRPr="00235316">
        <w:rPr>
          <w:rFonts w:ascii="Poppins Light" w:hAnsi="Poppins Light" w:cs="Poppins Light"/>
          <w:noProof/>
        </w:rPr>
        <w:t>Desenvolver a capacidade de interpretar tabelas cruzadas.</w:t>
      </w:r>
    </w:p>
    <w:p w14:paraId="4CF237B7" w14:textId="77777777" w:rsidR="00235316" w:rsidRDefault="00235316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0C41B63A" w14:textId="77777777" w:rsidR="004E0D17" w:rsidRDefault="004E0D17" w:rsidP="004E0D17">
      <w:pPr>
        <w:jc w:val="both"/>
        <w:rPr>
          <w:rFonts w:ascii="Poppins Light" w:hAnsi="Poppins Light" w:cs="Poppins Light"/>
          <w:noProof/>
        </w:rPr>
      </w:pPr>
    </w:p>
    <w:p w14:paraId="1AE7C246" w14:textId="7E388607" w:rsidR="000B37D5" w:rsidRPr="000B37D5" w:rsidRDefault="000B37D5" w:rsidP="000B37D5">
      <w:pPr>
        <w:jc w:val="both"/>
        <w:rPr>
          <w:rFonts w:ascii="Poppins Light" w:hAnsi="Poppins Light" w:cs="Poppins Light"/>
          <w:noProof/>
        </w:rPr>
      </w:pPr>
      <w:r w:rsidRPr="000B37D5">
        <w:rPr>
          <w:rFonts w:ascii="Poppins Light" w:hAnsi="Poppins Light" w:cs="Poppins Light"/>
          <w:noProof/>
        </w:rPr>
        <w:t xml:space="preserve">Leia o contexto </w:t>
      </w:r>
      <w:r w:rsidR="00623372">
        <w:rPr>
          <w:rFonts w:ascii="Poppins Light" w:hAnsi="Poppins Light" w:cs="Poppins Light"/>
          <w:noProof/>
        </w:rPr>
        <w:t>a seguir</w:t>
      </w:r>
      <w:r w:rsidR="00623372" w:rsidRPr="000B37D5">
        <w:rPr>
          <w:rFonts w:ascii="Poppins Light" w:hAnsi="Poppins Light" w:cs="Poppins Light"/>
          <w:noProof/>
        </w:rPr>
        <w:t xml:space="preserve"> </w:t>
      </w:r>
      <w:r w:rsidRPr="000B37D5">
        <w:rPr>
          <w:rFonts w:ascii="Poppins Light" w:hAnsi="Poppins Light" w:cs="Poppins Light"/>
          <w:noProof/>
        </w:rPr>
        <w:t>e analise a tabela cruzada fornecida. Utilize os dados apresentados para responder às questões com base na interpretação direta dos números.</w:t>
      </w:r>
    </w:p>
    <w:p w14:paraId="19752A39" w14:textId="77777777" w:rsidR="004E0D17" w:rsidRPr="00CD1FE9" w:rsidRDefault="004E0D17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801CE4E" w14:textId="12737603" w:rsidR="00CD1FE9" w:rsidRPr="0015395D" w:rsidRDefault="006E04B1" w:rsidP="0015395D">
      <w:pPr>
        <w:jc w:val="both"/>
        <w:rPr>
          <w:rFonts w:ascii="Poppins Light" w:hAnsi="Poppins Light" w:cs="Poppins Light"/>
          <w:noProof/>
        </w:rPr>
      </w:pPr>
      <w:r w:rsidRPr="00BF5C14">
        <w:rPr>
          <w:rFonts w:ascii="Poppins Medium" w:hAnsi="Poppins Medium" w:cs="Poppins Light"/>
          <w:b/>
          <w:bCs/>
          <w:noProof/>
        </w:rPr>
        <w:t>Contexto</w:t>
      </w:r>
      <w:r w:rsidR="00CD1FE9" w:rsidRPr="00BF5C14">
        <w:rPr>
          <w:rFonts w:ascii="Poppins Medium" w:hAnsi="Poppins Medium" w:cs="Poppins Light"/>
          <w:b/>
          <w:bCs/>
          <w:noProof/>
        </w:rPr>
        <w:t>:</w:t>
      </w:r>
    </w:p>
    <w:p w14:paraId="61354898" w14:textId="77777777" w:rsidR="000B37D5" w:rsidRPr="000B37D5" w:rsidRDefault="000B37D5" w:rsidP="000B37D5">
      <w:pPr>
        <w:jc w:val="both"/>
        <w:rPr>
          <w:rFonts w:ascii="Poppins Light" w:hAnsi="Poppins Light" w:cs="Poppins Light"/>
          <w:noProof/>
        </w:rPr>
      </w:pPr>
      <w:r w:rsidRPr="000B37D5">
        <w:rPr>
          <w:rFonts w:ascii="Poppins Light" w:hAnsi="Poppins Light" w:cs="Poppins Light"/>
          <w:noProof/>
        </w:rPr>
        <w:t>Uma empresa quer entender o desempenho de vendas em três regiões diferentes (</w:t>
      </w:r>
      <w:r w:rsidRPr="00BF5C14">
        <w:rPr>
          <w:rFonts w:ascii="Poppins Medium" w:hAnsi="Poppins Medium" w:cs="Poppins Light"/>
          <w:b/>
          <w:bCs/>
          <w:noProof/>
        </w:rPr>
        <w:t>Norte, Sul e Leste</w:t>
      </w:r>
      <w:r w:rsidRPr="000B37D5">
        <w:rPr>
          <w:rFonts w:ascii="Poppins Light" w:hAnsi="Poppins Light" w:cs="Poppins Light"/>
          <w:noProof/>
        </w:rPr>
        <w:t xml:space="preserve">) e identificar o perfil de seus clientes, divididos entre </w:t>
      </w:r>
      <w:r w:rsidRPr="00BF5C14">
        <w:rPr>
          <w:rFonts w:ascii="Poppins Medium" w:hAnsi="Poppins Medium" w:cs="Poppins Light"/>
          <w:b/>
          <w:bCs/>
          <w:noProof/>
        </w:rPr>
        <w:t>Pessoa Física e Pessoa Jurídica</w:t>
      </w:r>
      <w:r w:rsidRPr="000B37D5">
        <w:rPr>
          <w:rFonts w:ascii="Poppins Light" w:hAnsi="Poppins Light" w:cs="Poppins Light"/>
          <w:noProof/>
        </w:rPr>
        <w:t xml:space="preserve">. A tabela cruzada </w:t>
      </w:r>
      <w:r w:rsidRPr="00623372">
        <w:rPr>
          <w:rFonts w:ascii="Poppins Light" w:hAnsi="Poppins Light" w:cs="Poppins Light"/>
          <w:noProof/>
        </w:rPr>
        <w:t>abaixo</w:t>
      </w:r>
      <w:r w:rsidRPr="000B37D5">
        <w:rPr>
          <w:rFonts w:ascii="Poppins Light" w:hAnsi="Poppins Light" w:cs="Poppins Light"/>
          <w:noProof/>
        </w:rPr>
        <w:t xml:space="preserve"> apresenta os dados de vendas organizados por região e tipo de cliente.</w:t>
      </w:r>
    </w:p>
    <w:p w14:paraId="4A266681" w14:textId="77777777" w:rsidR="004E0D17" w:rsidRPr="00CD1FE9" w:rsidRDefault="004E0D17" w:rsidP="004E192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2F913BD" w14:textId="6F40C6B3" w:rsidR="00FE7DD7" w:rsidRPr="00BF5C14" w:rsidRDefault="003847C3" w:rsidP="00EC461D">
      <w:pPr>
        <w:jc w:val="center"/>
        <w:rPr>
          <w:rFonts w:ascii="Poppins Medium" w:hAnsi="Poppins Medium" w:cs="Poppins Light"/>
          <w:b/>
          <w:bCs/>
          <w:noProof/>
        </w:rPr>
      </w:pPr>
      <w:r w:rsidRPr="00BF5C14">
        <w:rPr>
          <w:rFonts w:ascii="Poppins Medium" w:hAnsi="Poppins Medium" w:cs="Poppins Light"/>
          <w:b/>
          <w:bCs/>
          <w:noProof/>
        </w:rPr>
        <w:drawing>
          <wp:inline distT="0" distB="0" distL="0" distR="0" wp14:anchorId="33BE84B4" wp14:editId="76A33BF9">
            <wp:extent cx="4438650" cy="1171575"/>
            <wp:effectExtent l="0" t="0" r="0" b="9525"/>
            <wp:docPr id="269273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2929" w14:textId="76498D09" w:rsidR="001B6D3E" w:rsidRDefault="5D45E7A2" w:rsidP="00EC461D">
      <w:pPr>
        <w:jc w:val="center"/>
        <w:rPr>
          <w:rFonts w:ascii="Poppins Light" w:hAnsi="Poppins Light" w:cs="Poppins Light"/>
          <w:noProof/>
          <w:sz w:val="20"/>
          <w:szCs w:val="20"/>
        </w:rPr>
      </w:pPr>
      <w:r w:rsidRPr="1E551990">
        <w:rPr>
          <w:rFonts w:ascii="Poppins Light" w:hAnsi="Poppins Light" w:cs="Poppins Light"/>
          <w:noProof/>
          <w:sz w:val="20"/>
          <w:szCs w:val="20"/>
        </w:rPr>
        <w:t>Produzido pela SEDUC-SP.</w:t>
      </w:r>
    </w:p>
    <w:p w14:paraId="1597A3B7" w14:textId="77777777" w:rsidR="00FC27C2" w:rsidRPr="00FC27C2" w:rsidRDefault="00FC27C2" w:rsidP="00EC461D">
      <w:pPr>
        <w:jc w:val="center"/>
        <w:rPr>
          <w:rFonts w:ascii="Poppins Light" w:hAnsi="Poppins Light" w:cs="Poppins Light"/>
          <w:noProof/>
          <w:sz w:val="20"/>
          <w:szCs w:val="20"/>
        </w:rPr>
      </w:pPr>
    </w:p>
    <w:p w14:paraId="29CE2951" w14:textId="59543FE5" w:rsidR="00031303" w:rsidRPr="00BF5C14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BF5C14">
        <w:rPr>
          <w:rFonts w:ascii="Poppins Medium" w:hAnsi="Poppins Medium" w:cs="Poppins Light"/>
          <w:b/>
          <w:bCs/>
          <w:noProof/>
        </w:rPr>
        <w:t>Questões:</w:t>
      </w:r>
    </w:p>
    <w:p w14:paraId="0B3213BD" w14:textId="77777777" w:rsidR="002F526C" w:rsidRDefault="002F526C" w:rsidP="002F526C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2F526C">
        <w:rPr>
          <w:rFonts w:ascii="Poppins Light" w:hAnsi="Poppins Light" w:cs="Poppins Light"/>
          <w:noProof/>
        </w:rPr>
        <w:t>Qual região possui o maior número de vendas para pessoas jurídicas?</w:t>
      </w:r>
    </w:p>
    <w:p w14:paraId="1D782CCF" w14:textId="77777777" w:rsidR="002F526C" w:rsidRDefault="002F526C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276BF8C" w14:textId="77777777" w:rsidR="00CD4774" w:rsidRDefault="00CD4774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7A9F9E1" w14:textId="77777777" w:rsidR="00CD4774" w:rsidRDefault="00CD4774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7DC04338" w14:textId="77777777" w:rsidR="00CD4774" w:rsidRDefault="00CD4774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64DBC82" w14:textId="77777777" w:rsidR="00CD4774" w:rsidRDefault="00CD4774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E46449E" w14:textId="77777777" w:rsidR="00DE03E5" w:rsidRDefault="00C91A9C" w:rsidP="00EC52F0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DE03E5">
        <w:rPr>
          <w:rFonts w:ascii="Poppins Light" w:hAnsi="Poppins Light" w:cs="Poppins Light"/>
          <w:noProof/>
        </w:rPr>
        <w:t>Quantas vendas foram feitas para pessoas físicas na região Norte?</w:t>
      </w:r>
    </w:p>
    <w:p w14:paraId="0F8C672A" w14:textId="77777777" w:rsidR="00E728E3" w:rsidRDefault="00E728E3" w:rsidP="00E728E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F7161A2" w14:textId="77777777" w:rsidR="00CD4774" w:rsidRDefault="00CD4774" w:rsidP="00E728E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882C079" w14:textId="77777777" w:rsidR="00CD4774" w:rsidRDefault="00CD4774" w:rsidP="00E728E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38D8480" w14:textId="77777777" w:rsidR="00CD4774" w:rsidRDefault="00CD4774" w:rsidP="00E728E3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CE8651A" w14:textId="375AD545" w:rsidR="00E728E3" w:rsidRDefault="00E728E3" w:rsidP="00E728E3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E728E3">
        <w:rPr>
          <w:rFonts w:ascii="Poppins Light" w:hAnsi="Poppins Light" w:cs="Poppins Light"/>
          <w:noProof/>
        </w:rPr>
        <w:t>Qual é o total de vendas na região Leste?</w:t>
      </w:r>
    </w:p>
    <w:p w14:paraId="3AD691BE" w14:textId="77777777" w:rsidR="00174A5D" w:rsidRDefault="00174A5D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73079111" w14:textId="77777777" w:rsidR="00CD4774" w:rsidRDefault="00CD4774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2AFA532" w14:textId="77777777" w:rsidR="00CD4774" w:rsidRPr="00174A5D" w:rsidRDefault="00CD4774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06B7C22" w14:textId="0696FE5A" w:rsidR="00163C11" w:rsidRDefault="00163C11" w:rsidP="009E331F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163C11">
        <w:rPr>
          <w:rFonts w:ascii="Poppins Light" w:hAnsi="Poppins Light" w:cs="Poppins Light"/>
          <w:noProof/>
        </w:rPr>
        <w:t>Qual região contribuiu com o maior número total de vendas?</w:t>
      </w:r>
    </w:p>
    <w:p w14:paraId="5BD2F292" w14:textId="77777777" w:rsidR="00D71496" w:rsidRDefault="00D71496" w:rsidP="00876263">
      <w:pPr>
        <w:pStyle w:val="PargrafodaLista"/>
        <w:jc w:val="both"/>
        <w:rPr>
          <w:rFonts w:ascii="Poppins Light" w:hAnsi="Poppins Light" w:cs="Poppins Light"/>
        </w:rPr>
      </w:pPr>
    </w:p>
    <w:p w14:paraId="39B625C9" w14:textId="77777777" w:rsidR="00CD4774" w:rsidRDefault="00CD4774" w:rsidP="00876263">
      <w:pPr>
        <w:pStyle w:val="PargrafodaLista"/>
        <w:jc w:val="both"/>
        <w:rPr>
          <w:rFonts w:ascii="Poppins Light" w:hAnsi="Poppins Light" w:cs="Poppins Light"/>
        </w:rPr>
      </w:pPr>
    </w:p>
    <w:p w14:paraId="3FF662B2" w14:textId="77777777" w:rsidR="00CD4774" w:rsidRDefault="00CD4774" w:rsidP="00876263">
      <w:pPr>
        <w:pStyle w:val="PargrafodaLista"/>
        <w:jc w:val="both"/>
        <w:rPr>
          <w:rFonts w:ascii="Poppins Light" w:hAnsi="Poppins Light" w:cs="Poppins Light"/>
        </w:rPr>
      </w:pPr>
    </w:p>
    <w:p w14:paraId="2B60677F" w14:textId="03B9F8F2" w:rsidR="00D71496" w:rsidRDefault="00D71496" w:rsidP="00D71496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D71496">
        <w:rPr>
          <w:rFonts w:ascii="Poppins Light" w:hAnsi="Poppins Light" w:cs="Poppins Light"/>
          <w:noProof/>
        </w:rPr>
        <w:t>Quantas vendas para pessoas jurídicas foram realizadas no total?</w:t>
      </w:r>
    </w:p>
    <w:p w14:paraId="01841F7C" w14:textId="0AF4D406" w:rsidR="00D71496" w:rsidRPr="00DE03E5" w:rsidRDefault="00D71496" w:rsidP="00876263">
      <w:pPr>
        <w:pStyle w:val="PargrafodaLista"/>
        <w:jc w:val="both"/>
        <w:rPr>
          <w:rFonts w:ascii="Poppins Light" w:hAnsi="Poppins Light" w:cs="Poppins Light"/>
          <w:noProof/>
        </w:rPr>
      </w:pPr>
    </w:p>
    <w:sectPr w:rsidR="00D71496" w:rsidRPr="00DE03E5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E2A47" w14:textId="77777777" w:rsidR="00C33BF4" w:rsidRDefault="00C33BF4">
      <w:r>
        <w:separator/>
      </w:r>
    </w:p>
  </w:endnote>
  <w:endnote w:type="continuationSeparator" w:id="0">
    <w:p w14:paraId="50F90011" w14:textId="77777777" w:rsidR="00C33BF4" w:rsidRDefault="00C33BF4">
      <w:r>
        <w:continuationSeparator/>
      </w:r>
    </w:p>
  </w:endnote>
  <w:endnote w:type="continuationNotice" w:id="1">
    <w:p w14:paraId="20D77E4D" w14:textId="77777777" w:rsidR="00C33BF4" w:rsidRDefault="00C33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380DDE9" w:rsidR="00160195" w:rsidRPr="00814E58" w:rsidRDefault="00623372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02FA1" w14:textId="77777777" w:rsidR="00C33BF4" w:rsidRDefault="00C33BF4">
      <w:r>
        <w:separator/>
      </w:r>
    </w:p>
  </w:footnote>
  <w:footnote w:type="continuationSeparator" w:id="0">
    <w:p w14:paraId="1EAA1F1F" w14:textId="77777777" w:rsidR="00C33BF4" w:rsidRDefault="00C33BF4">
      <w:r>
        <w:continuationSeparator/>
      </w:r>
    </w:p>
  </w:footnote>
  <w:footnote w:type="continuationNotice" w:id="1">
    <w:p w14:paraId="5288217C" w14:textId="77777777" w:rsidR="00C33BF4" w:rsidRDefault="00C33B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685802"/>
    <w:multiLevelType w:val="hybridMultilevel"/>
    <w:tmpl w:val="02AA70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BD1171"/>
    <w:multiLevelType w:val="multilevel"/>
    <w:tmpl w:val="94D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2610288">
    <w:abstractNumId w:val="15"/>
  </w:num>
  <w:num w:numId="2" w16cid:durableId="572199144">
    <w:abstractNumId w:val="16"/>
  </w:num>
  <w:num w:numId="3" w16cid:durableId="1312442373">
    <w:abstractNumId w:val="42"/>
  </w:num>
  <w:num w:numId="4" w16cid:durableId="1324551140">
    <w:abstractNumId w:val="23"/>
  </w:num>
  <w:num w:numId="5" w16cid:durableId="2115898587">
    <w:abstractNumId w:val="21"/>
  </w:num>
  <w:num w:numId="6" w16cid:durableId="841554392">
    <w:abstractNumId w:val="7"/>
  </w:num>
  <w:num w:numId="7" w16cid:durableId="708262265">
    <w:abstractNumId w:val="28"/>
  </w:num>
  <w:num w:numId="8" w16cid:durableId="18436234">
    <w:abstractNumId w:val="8"/>
  </w:num>
  <w:num w:numId="9" w16cid:durableId="1216045182">
    <w:abstractNumId w:val="1"/>
  </w:num>
  <w:num w:numId="10" w16cid:durableId="548758735">
    <w:abstractNumId w:val="33"/>
  </w:num>
  <w:num w:numId="11" w16cid:durableId="1175802355">
    <w:abstractNumId w:val="41"/>
  </w:num>
  <w:num w:numId="12" w16cid:durableId="793794052">
    <w:abstractNumId w:val="30"/>
  </w:num>
  <w:num w:numId="13" w16cid:durableId="997730958">
    <w:abstractNumId w:val="31"/>
  </w:num>
  <w:num w:numId="14" w16cid:durableId="1665165567">
    <w:abstractNumId w:val="3"/>
  </w:num>
  <w:num w:numId="15" w16cid:durableId="1923373211">
    <w:abstractNumId w:val="39"/>
  </w:num>
  <w:num w:numId="16" w16cid:durableId="124854961">
    <w:abstractNumId w:val="20"/>
  </w:num>
  <w:num w:numId="17" w16cid:durableId="1314675823">
    <w:abstractNumId w:val="27"/>
  </w:num>
  <w:num w:numId="18" w16cid:durableId="1879079139">
    <w:abstractNumId w:val="13"/>
  </w:num>
  <w:num w:numId="19" w16cid:durableId="635910874">
    <w:abstractNumId w:val="32"/>
  </w:num>
  <w:num w:numId="20" w16cid:durableId="436486507">
    <w:abstractNumId w:val="34"/>
  </w:num>
  <w:num w:numId="21" w16cid:durableId="1248928911">
    <w:abstractNumId w:val="18"/>
  </w:num>
  <w:num w:numId="22" w16cid:durableId="1588613185">
    <w:abstractNumId w:val="2"/>
  </w:num>
  <w:num w:numId="23" w16cid:durableId="810290175">
    <w:abstractNumId w:val="17"/>
  </w:num>
  <w:num w:numId="24" w16cid:durableId="1482425579">
    <w:abstractNumId w:val="4"/>
  </w:num>
  <w:num w:numId="25" w16cid:durableId="227766853">
    <w:abstractNumId w:val="36"/>
  </w:num>
  <w:num w:numId="26" w16cid:durableId="144200461">
    <w:abstractNumId w:val="10"/>
  </w:num>
  <w:num w:numId="27" w16cid:durableId="1573589145">
    <w:abstractNumId w:val="12"/>
  </w:num>
  <w:num w:numId="28" w16cid:durableId="332222773">
    <w:abstractNumId w:val="5"/>
  </w:num>
  <w:num w:numId="29" w16cid:durableId="97679865">
    <w:abstractNumId w:val="35"/>
  </w:num>
  <w:num w:numId="30" w16cid:durableId="1139960113">
    <w:abstractNumId w:val="26"/>
  </w:num>
  <w:num w:numId="31" w16cid:durableId="1141655753">
    <w:abstractNumId w:val="29"/>
  </w:num>
  <w:num w:numId="32" w16cid:durableId="478884911">
    <w:abstractNumId w:val="11"/>
  </w:num>
  <w:num w:numId="33" w16cid:durableId="1735883416">
    <w:abstractNumId w:val="38"/>
  </w:num>
  <w:num w:numId="34" w16cid:durableId="857503763">
    <w:abstractNumId w:val="14"/>
  </w:num>
  <w:num w:numId="35" w16cid:durableId="961151711">
    <w:abstractNumId w:val="0"/>
  </w:num>
  <w:num w:numId="36" w16cid:durableId="30225348">
    <w:abstractNumId w:val="6"/>
  </w:num>
  <w:num w:numId="37" w16cid:durableId="1972242683">
    <w:abstractNumId w:val="9"/>
  </w:num>
  <w:num w:numId="38" w16cid:durableId="1906990389">
    <w:abstractNumId w:val="25"/>
  </w:num>
  <w:num w:numId="39" w16cid:durableId="15010655">
    <w:abstractNumId w:val="19"/>
  </w:num>
  <w:num w:numId="40" w16cid:durableId="615646830">
    <w:abstractNumId w:val="22"/>
  </w:num>
  <w:num w:numId="41" w16cid:durableId="287198820">
    <w:abstractNumId w:val="37"/>
  </w:num>
  <w:num w:numId="42" w16cid:durableId="362633590">
    <w:abstractNumId w:val="24"/>
  </w:num>
  <w:num w:numId="43" w16cid:durableId="318000333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23DB"/>
    <w:rsid w:val="000127B4"/>
    <w:rsid w:val="000278D8"/>
    <w:rsid w:val="00031303"/>
    <w:rsid w:val="00036CA8"/>
    <w:rsid w:val="00047AB9"/>
    <w:rsid w:val="000906B5"/>
    <w:rsid w:val="00093C5A"/>
    <w:rsid w:val="000946A2"/>
    <w:rsid w:val="0009588F"/>
    <w:rsid w:val="000A19DA"/>
    <w:rsid w:val="000A4E65"/>
    <w:rsid w:val="000B0735"/>
    <w:rsid w:val="000B37D5"/>
    <w:rsid w:val="000C07A9"/>
    <w:rsid w:val="000C1D72"/>
    <w:rsid w:val="000C6619"/>
    <w:rsid w:val="000D0F69"/>
    <w:rsid w:val="000D2700"/>
    <w:rsid w:val="000F1396"/>
    <w:rsid w:val="000F638B"/>
    <w:rsid w:val="000F7DE9"/>
    <w:rsid w:val="00102350"/>
    <w:rsid w:val="00103556"/>
    <w:rsid w:val="0011504E"/>
    <w:rsid w:val="001156A3"/>
    <w:rsid w:val="001244DD"/>
    <w:rsid w:val="00124756"/>
    <w:rsid w:val="001346F3"/>
    <w:rsid w:val="001364E9"/>
    <w:rsid w:val="0015395D"/>
    <w:rsid w:val="00160058"/>
    <w:rsid w:val="00160195"/>
    <w:rsid w:val="00161E11"/>
    <w:rsid w:val="00163C11"/>
    <w:rsid w:val="00174A5D"/>
    <w:rsid w:val="001944FA"/>
    <w:rsid w:val="001A2D86"/>
    <w:rsid w:val="001A32C9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38FB"/>
    <w:rsid w:val="00204832"/>
    <w:rsid w:val="00205090"/>
    <w:rsid w:val="0021605D"/>
    <w:rsid w:val="00220577"/>
    <w:rsid w:val="002344C7"/>
    <w:rsid w:val="00235316"/>
    <w:rsid w:val="002372B1"/>
    <w:rsid w:val="00237B70"/>
    <w:rsid w:val="00251BEB"/>
    <w:rsid w:val="00252F67"/>
    <w:rsid w:val="00256D8D"/>
    <w:rsid w:val="00262357"/>
    <w:rsid w:val="002632D3"/>
    <w:rsid w:val="00264B6B"/>
    <w:rsid w:val="00276BBF"/>
    <w:rsid w:val="002779AE"/>
    <w:rsid w:val="002A43F6"/>
    <w:rsid w:val="002C005E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526C"/>
    <w:rsid w:val="002F6AD3"/>
    <w:rsid w:val="003009B4"/>
    <w:rsid w:val="00302950"/>
    <w:rsid w:val="003031BD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47C3"/>
    <w:rsid w:val="00386C1D"/>
    <w:rsid w:val="003923D4"/>
    <w:rsid w:val="0039743B"/>
    <w:rsid w:val="003C032E"/>
    <w:rsid w:val="003D162E"/>
    <w:rsid w:val="003D2CB7"/>
    <w:rsid w:val="003D71CA"/>
    <w:rsid w:val="003E3489"/>
    <w:rsid w:val="003E37C5"/>
    <w:rsid w:val="003E5B45"/>
    <w:rsid w:val="003E78FA"/>
    <w:rsid w:val="00404B8F"/>
    <w:rsid w:val="00406700"/>
    <w:rsid w:val="004110FD"/>
    <w:rsid w:val="00415398"/>
    <w:rsid w:val="004175C6"/>
    <w:rsid w:val="004217A6"/>
    <w:rsid w:val="004355BF"/>
    <w:rsid w:val="00444A67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814F3"/>
    <w:rsid w:val="00487616"/>
    <w:rsid w:val="00491C71"/>
    <w:rsid w:val="00492E04"/>
    <w:rsid w:val="004B60E5"/>
    <w:rsid w:val="004B66A3"/>
    <w:rsid w:val="004C0261"/>
    <w:rsid w:val="004D0B7A"/>
    <w:rsid w:val="004D3CFA"/>
    <w:rsid w:val="004D63D0"/>
    <w:rsid w:val="004E0D17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377"/>
    <w:rsid w:val="0054587F"/>
    <w:rsid w:val="005517B2"/>
    <w:rsid w:val="005536A0"/>
    <w:rsid w:val="005553E6"/>
    <w:rsid w:val="00585F34"/>
    <w:rsid w:val="00585FA1"/>
    <w:rsid w:val="005867CA"/>
    <w:rsid w:val="00597DB1"/>
    <w:rsid w:val="005A5A09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74BB"/>
    <w:rsid w:val="006066D3"/>
    <w:rsid w:val="00606B95"/>
    <w:rsid w:val="00606C58"/>
    <w:rsid w:val="0060776C"/>
    <w:rsid w:val="00611F6C"/>
    <w:rsid w:val="00612A30"/>
    <w:rsid w:val="00612AB9"/>
    <w:rsid w:val="00617539"/>
    <w:rsid w:val="00621CC8"/>
    <w:rsid w:val="00623372"/>
    <w:rsid w:val="0063273B"/>
    <w:rsid w:val="00647328"/>
    <w:rsid w:val="0065473A"/>
    <w:rsid w:val="00662E7D"/>
    <w:rsid w:val="00671F45"/>
    <w:rsid w:val="00673102"/>
    <w:rsid w:val="0067341F"/>
    <w:rsid w:val="00676B29"/>
    <w:rsid w:val="006B3AE9"/>
    <w:rsid w:val="006E04B1"/>
    <w:rsid w:val="006E3F8A"/>
    <w:rsid w:val="006E7A5C"/>
    <w:rsid w:val="0070259B"/>
    <w:rsid w:val="00702EF8"/>
    <w:rsid w:val="007105BC"/>
    <w:rsid w:val="00737716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B5D8C"/>
    <w:rsid w:val="007B6ABF"/>
    <w:rsid w:val="007C4EE9"/>
    <w:rsid w:val="007D05A1"/>
    <w:rsid w:val="007F251B"/>
    <w:rsid w:val="00801C78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95E56"/>
    <w:rsid w:val="008A3B69"/>
    <w:rsid w:val="008A5BF4"/>
    <w:rsid w:val="008B4C24"/>
    <w:rsid w:val="008C4B1D"/>
    <w:rsid w:val="008D4E8E"/>
    <w:rsid w:val="008E157D"/>
    <w:rsid w:val="008E6DA0"/>
    <w:rsid w:val="008F775A"/>
    <w:rsid w:val="00903BD2"/>
    <w:rsid w:val="00910559"/>
    <w:rsid w:val="0092769D"/>
    <w:rsid w:val="00927DCE"/>
    <w:rsid w:val="009379C7"/>
    <w:rsid w:val="00966015"/>
    <w:rsid w:val="00972FDE"/>
    <w:rsid w:val="009836A7"/>
    <w:rsid w:val="00986AEB"/>
    <w:rsid w:val="00990077"/>
    <w:rsid w:val="009950B8"/>
    <w:rsid w:val="009A336F"/>
    <w:rsid w:val="009A5329"/>
    <w:rsid w:val="009B33B6"/>
    <w:rsid w:val="009B5AEE"/>
    <w:rsid w:val="009B669A"/>
    <w:rsid w:val="009B6E9D"/>
    <w:rsid w:val="009D58E8"/>
    <w:rsid w:val="009D7C9A"/>
    <w:rsid w:val="009E331F"/>
    <w:rsid w:val="009F68A5"/>
    <w:rsid w:val="009F7AB9"/>
    <w:rsid w:val="00A036FA"/>
    <w:rsid w:val="00A03B40"/>
    <w:rsid w:val="00A156BB"/>
    <w:rsid w:val="00A666C9"/>
    <w:rsid w:val="00A66FED"/>
    <w:rsid w:val="00A67867"/>
    <w:rsid w:val="00A74BB1"/>
    <w:rsid w:val="00A74C83"/>
    <w:rsid w:val="00A82FAF"/>
    <w:rsid w:val="00A8603D"/>
    <w:rsid w:val="00A903B7"/>
    <w:rsid w:val="00A957A2"/>
    <w:rsid w:val="00AA1E78"/>
    <w:rsid w:val="00AA60A0"/>
    <w:rsid w:val="00AD78A6"/>
    <w:rsid w:val="00AF08DE"/>
    <w:rsid w:val="00B135AC"/>
    <w:rsid w:val="00B156D0"/>
    <w:rsid w:val="00B158AD"/>
    <w:rsid w:val="00B176A4"/>
    <w:rsid w:val="00B21BC7"/>
    <w:rsid w:val="00B27020"/>
    <w:rsid w:val="00B323F8"/>
    <w:rsid w:val="00B43062"/>
    <w:rsid w:val="00B45591"/>
    <w:rsid w:val="00B55346"/>
    <w:rsid w:val="00B564F6"/>
    <w:rsid w:val="00B645F5"/>
    <w:rsid w:val="00B817EF"/>
    <w:rsid w:val="00B93B8C"/>
    <w:rsid w:val="00BA27DC"/>
    <w:rsid w:val="00BA6A76"/>
    <w:rsid w:val="00BB22DE"/>
    <w:rsid w:val="00BB242A"/>
    <w:rsid w:val="00BC12C8"/>
    <w:rsid w:val="00BC3722"/>
    <w:rsid w:val="00BE09AB"/>
    <w:rsid w:val="00BE0A5B"/>
    <w:rsid w:val="00BE2E37"/>
    <w:rsid w:val="00BE3D39"/>
    <w:rsid w:val="00BE4FC8"/>
    <w:rsid w:val="00BF5C14"/>
    <w:rsid w:val="00C12E4A"/>
    <w:rsid w:val="00C33BF4"/>
    <w:rsid w:val="00C37448"/>
    <w:rsid w:val="00C42339"/>
    <w:rsid w:val="00C4723D"/>
    <w:rsid w:val="00C50970"/>
    <w:rsid w:val="00C53BEE"/>
    <w:rsid w:val="00C563A8"/>
    <w:rsid w:val="00C6070E"/>
    <w:rsid w:val="00C60CF3"/>
    <w:rsid w:val="00C62CE1"/>
    <w:rsid w:val="00C72400"/>
    <w:rsid w:val="00C74D2F"/>
    <w:rsid w:val="00C90EBB"/>
    <w:rsid w:val="00C91A9C"/>
    <w:rsid w:val="00C9677C"/>
    <w:rsid w:val="00CA4523"/>
    <w:rsid w:val="00CA7AC0"/>
    <w:rsid w:val="00CC2A45"/>
    <w:rsid w:val="00CD1FE9"/>
    <w:rsid w:val="00CD4774"/>
    <w:rsid w:val="00CD6B7A"/>
    <w:rsid w:val="00CD75F7"/>
    <w:rsid w:val="00CE6AED"/>
    <w:rsid w:val="00CF6077"/>
    <w:rsid w:val="00CF76E4"/>
    <w:rsid w:val="00D030B3"/>
    <w:rsid w:val="00D0322A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1A8F"/>
    <w:rsid w:val="00D66E6C"/>
    <w:rsid w:val="00D71496"/>
    <w:rsid w:val="00D74279"/>
    <w:rsid w:val="00D768B7"/>
    <w:rsid w:val="00D838F9"/>
    <w:rsid w:val="00D843D6"/>
    <w:rsid w:val="00D93035"/>
    <w:rsid w:val="00D97C0B"/>
    <w:rsid w:val="00DA1CBF"/>
    <w:rsid w:val="00DA4EBA"/>
    <w:rsid w:val="00DC3E95"/>
    <w:rsid w:val="00DD1955"/>
    <w:rsid w:val="00DD3FF0"/>
    <w:rsid w:val="00DD5204"/>
    <w:rsid w:val="00DE03E5"/>
    <w:rsid w:val="00DE0C0D"/>
    <w:rsid w:val="00DF0443"/>
    <w:rsid w:val="00E10D86"/>
    <w:rsid w:val="00E17E51"/>
    <w:rsid w:val="00E227A8"/>
    <w:rsid w:val="00E267AC"/>
    <w:rsid w:val="00E400A6"/>
    <w:rsid w:val="00E56467"/>
    <w:rsid w:val="00E60D99"/>
    <w:rsid w:val="00E63180"/>
    <w:rsid w:val="00E71901"/>
    <w:rsid w:val="00E724F7"/>
    <w:rsid w:val="00E728E3"/>
    <w:rsid w:val="00E7293C"/>
    <w:rsid w:val="00E72E84"/>
    <w:rsid w:val="00E73E76"/>
    <w:rsid w:val="00E77AF3"/>
    <w:rsid w:val="00E8454D"/>
    <w:rsid w:val="00E90845"/>
    <w:rsid w:val="00E9089B"/>
    <w:rsid w:val="00E9318A"/>
    <w:rsid w:val="00EA3B37"/>
    <w:rsid w:val="00EA48B1"/>
    <w:rsid w:val="00EC461D"/>
    <w:rsid w:val="00ED2DC2"/>
    <w:rsid w:val="00ED65EE"/>
    <w:rsid w:val="00EF256C"/>
    <w:rsid w:val="00EF47B1"/>
    <w:rsid w:val="00EF4AFE"/>
    <w:rsid w:val="00EF69EE"/>
    <w:rsid w:val="00F009EB"/>
    <w:rsid w:val="00F044D7"/>
    <w:rsid w:val="00F1017A"/>
    <w:rsid w:val="00F15631"/>
    <w:rsid w:val="00F15B00"/>
    <w:rsid w:val="00F26637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3E6B"/>
    <w:rsid w:val="00FB022E"/>
    <w:rsid w:val="00FC27C2"/>
    <w:rsid w:val="00FD571D"/>
    <w:rsid w:val="00FD7F1E"/>
    <w:rsid w:val="00FE1CC0"/>
    <w:rsid w:val="00FE7DD7"/>
    <w:rsid w:val="00FF3340"/>
    <w:rsid w:val="00FF3ECB"/>
    <w:rsid w:val="00FF41DC"/>
    <w:rsid w:val="00FF53A5"/>
    <w:rsid w:val="06E1D445"/>
    <w:rsid w:val="08C3A2B0"/>
    <w:rsid w:val="1655F087"/>
    <w:rsid w:val="168C71D8"/>
    <w:rsid w:val="19A97DE4"/>
    <w:rsid w:val="1AC234E4"/>
    <w:rsid w:val="1E551990"/>
    <w:rsid w:val="2CFF2FF6"/>
    <w:rsid w:val="39B54808"/>
    <w:rsid w:val="3A6DF9F9"/>
    <w:rsid w:val="3B6FC24B"/>
    <w:rsid w:val="3E0916B3"/>
    <w:rsid w:val="5112215D"/>
    <w:rsid w:val="51CAC059"/>
    <w:rsid w:val="53D30F8F"/>
    <w:rsid w:val="565791E5"/>
    <w:rsid w:val="5760394C"/>
    <w:rsid w:val="5C1D4FB2"/>
    <w:rsid w:val="5D45E7A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3.xml><?xml version="1.0" encoding="utf-8"?>
<ds:datastoreItem xmlns:ds="http://schemas.openxmlformats.org/officeDocument/2006/customXml" ds:itemID="{311EB001-DCB5-4B1A-8AAF-04C0A9965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20</TotalTime>
  <Pages>2</Pages>
  <Words>172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Isabel Vieira</cp:lastModifiedBy>
  <cp:revision>18</cp:revision>
  <cp:lastPrinted>2006-08-31T06:40:00Z</cp:lastPrinted>
  <dcterms:created xsi:type="dcterms:W3CDTF">2025-01-06T21:10:00Z</dcterms:created>
  <dcterms:modified xsi:type="dcterms:W3CDTF">2025-02-20T16:43:00Z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