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79CD781A" w:rsidR="00E227A8" w:rsidRPr="00454835" w:rsidRDefault="0060776C" w:rsidP="00D224CF">
      <w:pPr>
        <w:pStyle w:val="Ttulo9"/>
        <w:spacing w:line="240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D224CF"/>
    <w:p w14:paraId="3859BC60" w14:textId="7A01095D" w:rsidR="00E227A8" w:rsidRPr="00814E58" w:rsidRDefault="00E227A8" w:rsidP="00D224CF">
      <w:pPr>
        <w:pStyle w:val="Ttulo9"/>
        <w:spacing w:line="240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D224CF">
      <w:pPr>
        <w:jc w:val="both"/>
        <w:rPr>
          <w:rFonts w:ascii="Poppins Light" w:hAnsi="Poppins Light" w:cs="Poppins Light"/>
          <w:u w:val="single"/>
        </w:rPr>
      </w:pPr>
    </w:p>
    <w:p w14:paraId="3C821A3F" w14:textId="0C0A42AB" w:rsidR="005A7CE2" w:rsidRPr="005A7CE2" w:rsidRDefault="00047AB9" w:rsidP="00D224CF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 w:rsidRPr="00047AB9">
        <w:rPr>
          <w:rFonts w:ascii="Poppins" w:hAnsi="Poppins" w:cs="Poppins"/>
          <w:b/>
          <w:bCs/>
          <w:noProof/>
          <w:sz w:val="32"/>
          <w:szCs w:val="32"/>
        </w:rPr>
        <w:t xml:space="preserve">Comparação de </w:t>
      </w:r>
      <w:r w:rsidR="003C73BA" w:rsidRPr="00047AB9">
        <w:rPr>
          <w:rFonts w:ascii="Poppins" w:hAnsi="Poppins" w:cs="Poppins"/>
          <w:b/>
          <w:bCs/>
          <w:noProof/>
          <w:sz w:val="32"/>
          <w:szCs w:val="32"/>
        </w:rPr>
        <w:t xml:space="preserve">tabelas de frequência: vendas semanais </w:t>
      </w:r>
    </w:p>
    <w:p w14:paraId="0C2E765F" w14:textId="77777777" w:rsidR="00D224CF" w:rsidRDefault="00D224CF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161369BA" w14:textId="04A6C05E" w:rsidR="00E227A8" w:rsidRDefault="00E227A8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839D47E" w14:textId="77777777" w:rsidR="00D224CF" w:rsidRDefault="00D224CF" w:rsidP="00D224CF">
      <w:pPr>
        <w:jc w:val="both"/>
        <w:rPr>
          <w:rFonts w:ascii="Poppins Light" w:hAnsi="Poppins Light" w:cs="Poppins Light"/>
          <w:noProof/>
        </w:rPr>
      </w:pPr>
    </w:p>
    <w:p w14:paraId="0DBA86F9" w14:textId="386B5D7A" w:rsidR="002F2D04" w:rsidRDefault="000D4755" w:rsidP="005B3AB9">
      <w:pPr>
        <w:jc w:val="both"/>
        <w:rPr>
          <w:rFonts w:ascii="Poppins Light" w:hAnsi="Poppins Light" w:cs="Poppins Light"/>
          <w:noProof/>
        </w:rPr>
      </w:pPr>
      <w:r w:rsidRPr="000D4755">
        <w:rPr>
          <w:rFonts w:ascii="Poppins Light" w:hAnsi="Poppins Light" w:cs="Poppins Light"/>
          <w:noProof/>
        </w:rPr>
        <w:t>Desenvolver a capacidade dos alunos de construir e interpretar tabelas de frequência utilizando fórmulas do Excel.</w:t>
      </w:r>
    </w:p>
    <w:p w14:paraId="28EA5DFB" w14:textId="77777777" w:rsidR="000D4755" w:rsidRDefault="000D4755" w:rsidP="005B3AB9">
      <w:pPr>
        <w:jc w:val="both"/>
        <w:rPr>
          <w:rFonts w:ascii="Poppins" w:hAnsi="Poppins" w:cs="Poppins"/>
          <w:b/>
          <w:bCs/>
          <w:noProof/>
          <w:sz w:val="28"/>
          <w:szCs w:val="28"/>
        </w:rPr>
      </w:pPr>
    </w:p>
    <w:p w14:paraId="26895291" w14:textId="28819AA2" w:rsidR="007C4EE9" w:rsidRDefault="007C4EE9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7C4EE9">
        <w:rPr>
          <w:rFonts w:ascii="Poppins" w:hAnsi="Poppins" w:cs="Poppins"/>
          <w:b/>
          <w:bCs/>
          <w:noProof/>
          <w:sz w:val="28"/>
          <w:szCs w:val="28"/>
        </w:rPr>
        <w:t>O que fazer</w:t>
      </w:r>
    </w:p>
    <w:p w14:paraId="498A3D59" w14:textId="77777777" w:rsidR="009B6E9D" w:rsidRPr="00E56467" w:rsidRDefault="009B6E9D" w:rsidP="00E5646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21D326FC" w14:textId="6B918A9E" w:rsidR="0090091B" w:rsidRPr="0090091B" w:rsidRDefault="0090091B" w:rsidP="0090091B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  <w:noProof/>
        </w:rPr>
      </w:pPr>
      <w:r w:rsidRPr="00F270EC">
        <w:rPr>
          <w:rFonts w:ascii="Poppins Medium" w:hAnsi="Poppins Medium" w:cs="Poppins Light"/>
          <w:b/>
          <w:bCs/>
          <w:noProof/>
        </w:rPr>
        <w:t xml:space="preserve">Construa a </w:t>
      </w:r>
      <w:r w:rsidR="003C73BA" w:rsidRPr="00F270EC">
        <w:rPr>
          <w:rFonts w:ascii="Poppins Medium" w:hAnsi="Poppins Medium" w:cs="Poppins Light"/>
          <w:b/>
          <w:bCs/>
          <w:noProof/>
        </w:rPr>
        <w:t>tabela de frequência</w:t>
      </w:r>
      <w:r w:rsidRPr="00F270EC">
        <w:rPr>
          <w:rFonts w:ascii="Poppins Medium" w:hAnsi="Poppins Medium" w:cs="Poppins Light"/>
          <w:b/>
          <w:bCs/>
          <w:noProof/>
        </w:rPr>
        <w:t>:</w:t>
      </w:r>
    </w:p>
    <w:p w14:paraId="3C8B628B" w14:textId="0B07A997" w:rsidR="0090091B" w:rsidRPr="0090091B" w:rsidRDefault="0090091B" w:rsidP="0090091B">
      <w:pPr>
        <w:pStyle w:val="PargrafodaLista"/>
        <w:numPr>
          <w:ilvl w:val="0"/>
          <w:numId w:val="42"/>
        </w:numPr>
        <w:jc w:val="both"/>
        <w:rPr>
          <w:rFonts w:ascii="Poppins Light" w:hAnsi="Poppins Light" w:cs="Poppins Light"/>
          <w:noProof/>
        </w:rPr>
      </w:pPr>
      <w:r w:rsidRPr="0090091B">
        <w:rPr>
          <w:rFonts w:ascii="Poppins Light" w:hAnsi="Poppins Light" w:cs="Poppins Light"/>
          <w:noProof/>
        </w:rPr>
        <w:t xml:space="preserve">Use os dados fornecidos no arquivo Excel para construir as tabelas de frequência para </w:t>
      </w:r>
      <w:r w:rsidR="001A3F97" w:rsidRPr="00F270EC">
        <w:rPr>
          <w:rFonts w:ascii="Poppins Medium" w:hAnsi="Poppins Medium" w:cs="Poppins Light"/>
          <w:b/>
          <w:bCs/>
          <w:noProof/>
        </w:rPr>
        <w:t>smartphone</w:t>
      </w:r>
      <w:r w:rsidR="001A3F97" w:rsidRPr="0090091B">
        <w:rPr>
          <w:rFonts w:ascii="Poppins Light" w:hAnsi="Poppins Light" w:cs="Poppins Light"/>
          <w:noProof/>
        </w:rPr>
        <w:t xml:space="preserve"> </w:t>
      </w:r>
      <w:r w:rsidRPr="0090091B">
        <w:rPr>
          <w:rFonts w:ascii="Poppins Light" w:hAnsi="Poppins Light" w:cs="Poppins Light"/>
          <w:noProof/>
        </w:rPr>
        <w:t xml:space="preserve">e </w:t>
      </w:r>
      <w:r w:rsidR="001A3F97" w:rsidRPr="00F270EC">
        <w:rPr>
          <w:rFonts w:ascii="Poppins Medium" w:hAnsi="Poppins Medium" w:cs="Poppins Light"/>
          <w:b/>
          <w:bCs/>
          <w:noProof/>
        </w:rPr>
        <w:t>notebook</w:t>
      </w:r>
      <w:r w:rsidRPr="0090091B">
        <w:rPr>
          <w:rFonts w:ascii="Poppins Light" w:hAnsi="Poppins Light" w:cs="Poppins Light"/>
          <w:noProof/>
        </w:rPr>
        <w:t>.</w:t>
      </w:r>
    </w:p>
    <w:p w14:paraId="4A5055E6" w14:textId="4870DDEE" w:rsidR="0090091B" w:rsidRPr="0090091B" w:rsidRDefault="0090091B" w:rsidP="0090091B">
      <w:pPr>
        <w:pStyle w:val="PargrafodaLista"/>
        <w:numPr>
          <w:ilvl w:val="0"/>
          <w:numId w:val="42"/>
        </w:numPr>
        <w:jc w:val="both"/>
        <w:rPr>
          <w:rFonts w:ascii="Poppins Light" w:hAnsi="Poppins Light" w:cs="Poppins Light"/>
          <w:noProof/>
        </w:rPr>
      </w:pPr>
      <w:r w:rsidRPr="0090091B">
        <w:rPr>
          <w:rFonts w:ascii="Poppins Light" w:hAnsi="Poppins Light" w:cs="Poppins Light"/>
          <w:noProof/>
        </w:rPr>
        <w:t>A estrutura da tabela (</w:t>
      </w:r>
      <w:r w:rsidR="00F74F82">
        <w:rPr>
          <w:rFonts w:ascii="Poppins Light" w:hAnsi="Poppins Light" w:cs="Poppins Light"/>
          <w:noProof/>
        </w:rPr>
        <w:t>f</w:t>
      </w:r>
      <w:r w:rsidRPr="0090091B">
        <w:rPr>
          <w:rFonts w:ascii="Poppins Light" w:hAnsi="Poppins Light" w:cs="Poppins Light"/>
          <w:noProof/>
        </w:rPr>
        <w:t xml:space="preserve">requência </w:t>
      </w:r>
      <w:r w:rsidR="00F74F82">
        <w:rPr>
          <w:rFonts w:ascii="Poppins Light" w:hAnsi="Poppins Light" w:cs="Poppins Light"/>
          <w:noProof/>
        </w:rPr>
        <w:t>a</w:t>
      </w:r>
      <w:r w:rsidRPr="0090091B">
        <w:rPr>
          <w:rFonts w:ascii="Poppins Light" w:hAnsi="Poppins Light" w:cs="Poppins Light"/>
          <w:noProof/>
        </w:rPr>
        <w:t xml:space="preserve">bsoluta, </w:t>
      </w:r>
      <w:r w:rsidR="00F74F82">
        <w:rPr>
          <w:rFonts w:ascii="Poppins Light" w:hAnsi="Poppins Light" w:cs="Poppins Light"/>
          <w:noProof/>
        </w:rPr>
        <w:t>f</w:t>
      </w:r>
      <w:r w:rsidRPr="0090091B">
        <w:rPr>
          <w:rFonts w:ascii="Poppins Light" w:hAnsi="Poppins Light" w:cs="Poppins Light"/>
          <w:noProof/>
        </w:rPr>
        <w:t xml:space="preserve">requência </w:t>
      </w:r>
      <w:r w:rsidR="00F74F82">
        <w:rPr>
          <w:rFonts w:ascii="Poppins Light" w:hAnsi="Poppins Light" w:cs="Poppins Light"/>
          <w:noProof/>
        </w:rPr>
        <w:t>r</w:t>
      </w:r>
      <w:r w:rsidRPr="0090091B">
        <w:rPr>
          <w:rFonts w:ascii="Poppins Light" w:hAnsi="Poppins Light" w:cs="Poppins Light"/>
          <w:noProof/>
        </w:rPr>
        <w:t xml:space="preserve">elativa e </w:t>
      </w:r>
      <w:r w:rsidR="00F74F82">
        <w:rPr>
          <w:rFonts w:ascii="Poppins Light" w:hAnsi="Poppins Light" w:cs="Poppins Light"/>
          <w:noProof/>
        </w:rPr>
        <w:t>f</w:t>
      </w:r>
      <w:r w:rsidRPr="0090091B">
        <w:rPr>
          <w:rFonts w:ascii="Poppins Light" w:hAnsi="Poppins Light" w:cs="Poppins Light"/>
          <w:noProof/>
        </w:rPr>
        <w:t xml:space="preserve">requência </w:t>
      </w:r>
      <w:r w:rsidR="00F74F82">
        <w:rPr>
          <w:rFonts w:ascii="Poppins Light" w:hAnsi="Poppins Light" w:cs="Poppins Light"/>
          <w:noProof/>
        </w:rPr>
        <w:t>p</w:t>
      </w:r>
      <w:r w:rsidRPr="0090091B">
        <w:rPr>
          <w:rFonts w:ascii="Poppins Light" w:hAnsi="Poppins Light" w:cs="Poppins Light"/>
          <w:noProof/>
        </w:rPr>
        <w:t>ercentual) já está apresentada no arquivo Excel.</w:t>
      </w:r>
    </w:p>
    <w:p w14:paraId="06FC2583" w14:textId="42F0D669" w:rsidR="0090091B" w:rsidRPr="0090091B" w:rsidRDefault="0090091B" w:rsidP="0090091B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  <w:noProof/>
        </w:rPr>
      </w:pPr>
      <w:r w:rsidRPr="00F270EC">
        <w:rPr>
          <w:rFonts w:ascii="Poppins Medium" w:hAnsi="Poppins Medium" w:cs="Poppins Light"/>
          <w:b/>
          <w:bCs/>
          <w:noProof/>
        </w:rPr>
        <w:t xml:space="preserve">Instruções para </w:t>
      </w:r>
      <w:r w:rsidR="003C73BA" w:rsidRPr="00F270EC">
        <w:rPr>
          <w:rFonts w:ascii="Poppins Medium" w:hAnsi="Poppins Medium" w:cs="Poppins Light"/>
          <w:b/>
          <w:bCs/>
          <w:noProof/>
        </w:rPr>
        <w:t>c</w:t>
      </w:r>
      <w:r w:rsidRPr="00F270EC">
        <w:rPr>
          <w:rFonts w:ascii="Poppins Medium" w:hAnsi="Poppins Medium" w:cs="Poppins Light"/>
          <w:b/>
          <w:bCs/>
          <w:noProof/>
        </w:rPr>
        <w:t>onstrução no Excel:</w:t>
      </w:r>
    </w:p>
    <w:p w14:paraId="1237B49C" w14:textId="690BCF17" w:rsidR="0090091B" w:rsidRPr="0090091B" w:rsidRDefault="0090091B" w:rsidP="0090091B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 w:rsidRPr="00F270EC">
        <w:rPr>
          <w:rFonts w:ascii="Poppins Medium" w:hAnsi="Poppins Medium" w:cs="Poppins Light"/>
          <w:b/>
          <w:bCs/>
          <w:noProof/>
        </w:rPr>
        <w:t xml:space="preserve">Frequência </w:t>
      </w:r>
      <w:r w:rsidR="008A125F" w:rsidRPr="00F270EC">
        <w:rPr>
          <w:rFonts w:ascii="Poppins Medium" w:hAnsi="Poppins Medium" w:cs="Poppins Light"/>
          <w:b/>
          <w:bCs/>
          <w:noProof/>
        </w:rPr>
        <w:t>a</w:t>
      </w:r>
      <w:r w:rsidRPr="00F270EC">
        <w:rPr>
          <w:rFonts w:ascii="Poppins Medium" w:hAnsi="Poppins Medium" w:cs="Poppins Light"/>
          <w:b/>
          <w:bCs/>
          <w:noProof/>
        </w:rPr>
        <w:t>bsoluta:</w:t>
      </w:r>
      <w:r w:rsidRPr="0090091B">
        <w:rPr>
          <w:rFonts w:ascii="Poppins Light" w:hAnsi="Poppins Light" w:cs="Poppins Light"/>
          <w:noProof/>
        </w:rPr>
        <w:t xml:space="preserve"> </w:t>
      </w:r>
      <w:r w:rsidR="008A125F">
        <w:rPr>
          <w:rFonts w:ascii="Poppins Light" w:hAnsi="Poppins Light" w:cs="Poppins Light"/>
          <w:noProof/>
        </w:rPr>
        <w:t>u</w:t>
      </w:r>
      <w:r w:rsidRPr="0090091B">
        <w:rPr>
          <w:rFonts w:ascii="Poppins Light" w:hAnsi="Poppins Light" w:cs="Poppins Light"/>
          <w:noProof/>
        </w:rPr>
        <w:t>tilize a fórmula =CONT.SE para contar o número de ocorrências de cada semana nos dados fornecidos.</w:t>
      </w:r>
    </w:p>
    <w:p w14:paraId="7E1889FA" w14:textId="7C5638C5" w:rsidR="0090091B" w:rsidRPr="0090091B" w:rsidRDefault="0090091B" w:rsidP="0090091B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 w:rsidRPr="00F270EC">
        <w:rPr>
          <w:rFonts w:ascii="Poppins Medium" w:hAnsi="Poppins Medium" w:cs="Poppins Light"/>
          <w:b/>
          <w:bCs/>
          <w:noProof/>
        </w:rPr>
        <w:t xml:space="preserve">Frequência </w:t>
      </w:r>
      <w:r w:rsidR="008A125F" w:rsidRPr="00F270EC">
        <w:rPr>
          <w:rFonts w:ascii="Poppins Medium" w:hAnsi="Poppins Medium" w:cs="Poppins Light"/>
          <w:b/>
          <w:bCs/>
          <w:noProof/>
        </w:rPr>
        <w:t>r</w:t>
      </w:r>
      <w:r w:rsidRPr="00F270EC">
        <w:rPr>
          <w:rFonts w:ascii="Poppins Medium" w:hAnsi="Poppins Medium" w:cs="Poppins Light"/>
          <w:b/>
          <w:bCs/>
          <w:noProof/>
        </w:rPr>
        <w:t>elativa:</w:t>
      </w:r>
      <w:r w:rsidRPr="0090091B">
        <w:rPr>
          <w:rFonts w:ascii="Poppins Light" w:hAnsi="Poppins Light" w:cs="Poppins Light"/>
          <w:noProof/>
        </w:rPr>
        <w:t xml:space="preserve"> </w:t>
      </w:r>
      <w:r w:rsidR="008A125F">
        <w:rPr>
          <w:rFonts w:ascii="Poppins Light" w:hAnsi="Poppins Light" w:cs="Poppins Light"/>
          <w:noProof/>
        </w:rPr>
        <w:t>d</w:t>
      </w:r>
      <w:r w:rsidRPr="0090091B">
        <w:rPr>
          <w:rFonts w:ascii="Poppins Light" w:hAnsi="Poppins Light" w:cs="Poppins Light"/>
          <w:noProof/>
        </w:rPr>
        <w:t>ivida a frequência absoluta de cada semana pelo total de vendas. Use a fórmula =Frequência</w:t>
      </w:r>
      <w:r w:rsidR="00472FE7">
        <w:rPr>
          <w:rFonts w:ascii="Poppins Light" w:hAnsi="Poppins Light" w:cs="Poppins Light"/>
          <w:noProof/>
        </w:rPr>
        <w:t xml:space="preserve"> </w:t>
      </w:r>
      <w:r w:rsidRPr="0090091B">
        <w:rPr>
          <w:rFonts w:ascii="Poppins Light" w:hAnsi="Poppins Light" w:cs="Poppins Light"/>
          <w:noProof/>
        </w:rPr>
        <w:t>Absoluta</w:t>
      </w:r>
      <w:r w:rsidR="00472FE7">
        <w:rPr>
          <w:rFonts w:ascii="Poppins Light" w:hAnsi="Poppins Light" w:cs="Poppins Light"/>
          <w:noProof/>
        </w:rPr>
        <w:t xml:space="preserve"> da Classe</w:t>
      </w:r>
      <w:r w:rsidRPr="0090091B">
        <w:rPr>
          <w:rFonts w:ascii="Poppins Light" w:hAnsi="Poppins Light" w:cs="Poppins Light"/>
          <w:noProof/>
        </w:rPr>
        <w:t>/Total.</w:t>
      </w:r>
    </w:p>
    <w:p w14:paraId="0E723CB3" w14:textId="4364597F" w:rsidR="0090091B" w:rsidRPr="0090091B" w:rsidRDefault="0090091B" w:rsidP="0090091B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 w:rsidRPr="00F270EC">
        <w:rPr>
          <w:rFonts w:ascii="Poppins Medium" w:hAnsi="Poppins Medium" w:cs="Poppins Light"/>
          <w:b/>
          <w:bCs/>
          <w:noProof/>
        </w:rPr>
        <w:t xml:space="preserve">Frequência </w:t>
      </w:r>
      <w:r w:rsidR="008A125F" w:rsidRPr="00F270EC">
        <w:rPr>
          <w:rFonts w:ascii="Poppins Medium" w:hAnsi="Poppins Medium" w:cs="Poppins Light"/>
          <w:b/>
          <w:bCs/>
          <w:noProof/>
        </w:rPr>
        <w:t>p</w:t>
      </w:r>
      <w:r w:rsidRPr="00F270EC">
        <w:rPr>
          <w:rFonts w:ascii="Poppins Medium" w:hAnsi="Poppins Medium" w:cs="Poppins Light"/>
          <w:b/>
          <w:bCs/>
          <w:noProof/>
        </w:rPr>
        <w:t>ercentual:</w:t>
      </w:r>
      <w:r w:rsidRPr="0090091B">
        <w:rPr>
          <w:rFonts w:ascii="Poppins Light" w:hAnsi="Poppins Light" w:cs="Poppins Light"/>
          <w:noProof/>
        </w:rPr>
        <w:t xml:space="preserve"> </w:t>
      </w:r>
      <w:r w:rsidR="008A125F">
        <w:rPr>
          <w:rFonts w:ascii="Poppins Light" w:hAnsi="Poppins Light" w:cs="Poppins Light"/>
          <w:noProof/>
        </w:rPr>
        <w:t>u</w:t>
      </w:r>
      <w:r w:rsidRPr="0090091B">
        <w:rPr>
          <w:rFonts w:ascii="Poppins Light" w:hAnsi="Poppins Light" w:cs="Poppins Light"/>
          <w:noProof/>
        </w:rPr>
        <w:t>tilize os mesmos valores da frequência relativa, mas formate as células como percentual:</w:t>
      </w:r>
    </w:p>
    <w:p w14:paraId="4F8F62B0" w14:textId="77777777" w:rsidR="0090091B" w:rsidRPr="0090091B" w:rsidRDefault="0090091B" w:rsidP="0090091B">
      <w:pPr>
        <w:pStyle w:val="PargrafodaLista"/>
        <w:numPr>
          <w:ilvl w:val="1"/>
          <w:numId w:val="43"/>
        </w:numPr>
        <w:jc w:val="both"/>
        <w:rPr>
          <w:rFonts w:ascii="Poppins Light" w:hAnsi="Poppins Light" w:cs="Poppins Light"/>
          <w:noProof/>
        </w:rPr>
      </w:pPr>
      <w:r w:rsidRPr="0090091B">
        <w:rPr>
          <w:rFonts w:ascii="Poppins Light" w:hAnsi="Poppins Light" w:cs="Poppins Light"/>
          <w:noProof/>
        </w:rPr>
        <w:t>Selecione a coluna com os valores.</w:t>
      </w:r>
    </w:p>
    <w:p w14:paraId="4AC9D49A" w14:textId="77777777" w:rsidR="0090091B" w:rsidRPr="0090091B" w:rsidRDefault="0090091B" w:rsidP="0090091B">
      <w:pPr>
        <w:pStyle w:val="PargrafodaLista"/>
        <w:numPr>
          <w:ilvl w:val="1"/>
          <w:numId w:val="43"/>
        </w:numPr>
        <w:jc w:val="both"/>
        <w:rPr>
          <w:rFonts w:ascii="Poppins Light" w:hAnsi="Poppins Light" w:cs="Poppins Light"/>
          <w:noProof/>
        </w:rPr>
      </w:pPr>
      <w:r w:rsidRPr="0090091B">
        <w:rPr>
          <w:rFonts w:ascii="Poppins Light" w:hAnsi="Poppins Light" w:cs="Poppins Light"/>
          <w:noProof/>
        </w:rPr>
        <w:t xml:space="preserve">Vá em </w:t>
      </w:r>
      <w:r w:rsidRPr="00F270EC">
        <w:rPr>
          <w:rFonts w:ascii="Poppins Medium" w:hAnsi="Poppins Medium" w:cs="Poppins Light"/>
          <w:b/>
          <w:bCs/>
          <w:noProof/>
        </w:rPr>
        <w:t>Página Inicial &gt; Número &gt; Formato de Porcentagem</w:t>
      </w:r>
      <w:r w:rsidRPr="0090091B">
        <w:rPr>
          <w:rFonts w:ascii="Poppins Light" w:hAnsi="Poppins Light" w:cs="Poppins Light"/>
          <w:noProof/>
        </w:rPr>
        <w:t>.</w:t>
      </w:r>
    </w:p>
    <w:p w14:paraId="3BEDE98B" w14:textId="77777777" w:rsidR="0090091B" w:rsidRPr="0090091B" w:rsidRDefault="0090091B" w:rsidP="0090091B">
      <w:pPr>
        <w:pStyle w:val="PargrafodaLista"/>
        <w:numPr>
          <w:ilvl w:val="1"/>
          <w:numId w:val="43"/>
        </w:numPr>
        <w:jc w:val="both"/>
        <w:rPr>
          <w:rFonts w:ascii="Poppins Light" w:hAnsi="Poppins Light" w:cs="Poppins Light"/>
          <w:noProof/>
        </w:rPr>
      </w:pPr>
      <w:r w:rsidRPr="0090091B">
        <w:rPr>
          <w:rFonts w:ascii="Poppins Light" w:hAnsi="Poppins Light" w:cs="Poppins Light"/>
          <w:noProof/>
        </w:rPr>
        <w:t>Ajuste o número de casas decimais conforme necessário para que fique igual aos exemplos fornecidos nas tabelas.</w:t>
      </w:r>
    </w:p>
    <w:p w14:paraId="31254BEB" w14:textId="6738E498" w:rsidR="0090091B" w:rsidRPr="0090091B" w:rsidRDefault="0090091B" w:rsidP="0090091B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  <w:noProof/>
        </w:rPr>
      </w:pPr>
      <w:r w:rsidRPr="00F270EC">
        <w:rPr>
          <w:rFonts w:ascii="Poppins Medium" w:hAnsi="Poppins Medium" w:cs="Poppins Light"/>
          <w:b/>
          <w:bCs/>
          <w:noProof/>
        </w:rPr>
        <w:t xml:space="preserve">Responda às </w:t>
      </w:r>
      <w:r w:rsidR="008A125F" w:rsidRPr="00F270EC">
        <w:rPr>
          <w:rFonts w:ascii="Poppins Medium" w:hAnsi="Poppins Medium" w:cs="Poppins Light"/>
          <w:b/>
          <w:bCs/>
          <w:noProof/>
        </w:rPr>
        <w:t>p</w:t>
      </w:r>
      <w:r w:rsidRPr="00F270EC">
        <w:rPr>
          <w:rFonts w:ascii="Poppins Medium" w:hAnsi="Poppins Medium" w:cs="Poppins Light"/>
          <w:b/>
          <w:bCs/>
          <w:noProof/>
        </w:rPr>
        <w:t>erguntas:</w:t>
      </w:r>
      <w:r w:rsidRPr="0090091B">
        <w:rPr>
          <w:rFonts w:ascii="Poppins Light" w:hAnsi="Poppins Light" w:cs="Poppins Light"/>
          <w:noProof/>
        </w:rPr>
        <w:t xml:space="preserve"> Após construir as tabelas, analise os dados e responda às </w:t>
      </w:r>
      <w:r w:rsidRPr="00F270EC">
        <w:rPr>
          <w:rFonts w:ascii="Poppins Medium" w:hAnsi="Poppins Medium" w:cs="Poppins Light"/>
          <w:b/>
          <w:bCs/>
          <w:noProof/>
        </w:rPr>
        <w:t>3 questões</w:t>
      </w:r>
      <w:r w:rsidRPr="0090091B">
        <w:rPr>
          <w:rFonts w:ascii="Poppins Light" w:hAnsi="Poppins Light" w:cs="Poppins Light"/>
          <w:noProof/>
        </w:rPr>
        <w:t xml:space="preserve"> </w:t>
      </w:r>
      <w:r w:rsidR="00866FD9">
        <w:rPr>
          <w:rFonts w:ascii="Poppins Light" w:hAnsi="Poppins Light" w:cs="Poppins Light"/>
          <w:noProof/>
        </w:rPr>
        <w:t>a seguir</w:t>
      </w:r>
      <w:r w:rsidRPr="0090091B">
        <w:rPr>
          <w:rFonts w:ascii="Poppins Light" w:hAnsi="Poppins Light" w:cs="Poppins Light"/>
          <w:noProof/>
        </w:rPr>
        <w:t>.</w:t>
      </w:r>
    </w:p>
    <w:p w14:paraId="796599DD" w14:textId="77777777" w:rsidR="004E192C" w:rsidRDefault="004E192C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2AEC189A" w14:textId="77777777" w:rsidR="00866FD9" w:rsidRDefault="00866FD9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DA16291" w14:textId="77777777" w:rsidR="00866FD9" w:rsidRDefault="00866FD9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45672C17" w14:textId="0EFF0C11" w:rsidR="00866FD9" w:rsidRDefault="00866FD9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697E9043" w14:textId="77777777" w:rsidR="00C81BE1" w:rsidRPr="00CD1FE9" w:rsidRDefault="00C81BE1" w:rsidP="004E192C">
      <w:pPr>
        <w:pStyle w:val="PargrafodaLista"/>
        <w:jc w:val="both"/>
        <w:rPr>
          <w:rFonts w:ascii="Poppins Light" w:hAnsi="Poppins Light" w:cs="Poppins Light"/>
          <w:noProof/>
        </w:rPr>
      </w:pPr>
      <w:bookmarkStart w:id="0" w:name="_GoBack"/>
      <w:bookmarkEnd w:id="0"/>
    </w:p>
    <w:p w14:paraId="3801CE4E" w14:textId="12737603" w:rsidR="00CD1FE9" w:rsidRPr="0015395D" w:rsidRDefault="006E04B1" w:rsidP="0015395D">
      <w:pPr>
        <w:jc w:val="both"/>
        <w:rPr>
          <w:rFonts w:ascii="Poppins Light" w:hAnsi="Poppins Light" w:cs="Poppins Light"/>
          <w:noProof/>
        </w:rPr>
      </w:pPr>
      <w:r w:rsidRPr="00F270EC">
        <w:rPr>
          <w:rFonts w:ascii="Poppins Medium" w:hAnsi="Poppins Medium" w:cs="Poppins Light"/>
          <w:b/>
          <w:bCs/>
          <w:noProof/>
        </w:rPr>
        <w:lastRenderedPageBreak/>
        <w:t>Contexto</w:t>
      </w:r>
      <w:r w:rsidR="00CD1FE9" w:rsidRPr="00F270EC">
        <w:rPr>
          <w:rFonts w:ascii="Poppins Medium" w:hAnsi="Poppins Medium" w:cs="Poppins Light"/>
          <w:b/>
          <w:bCs/>
          <w:noProof/>
        </w:rPr>
        <w:t>:</w:t>
      </w:r>
    </w:p>
    <w:p w14:paraId="1E2D2BCE" w14:textId="0E5CDACE" w:rsidR="00404B8F" w:rsidRPr="0015395D" w:rsidRDefault="00404B8F" w:rsidP="0015395D">
      <w:pPr>
        <w:jc w:val="both"/>
        <w:rPr>
          <w:rFonts w:ascii="Poppins Light" w:hAnsi="Poppins Light" w:cs="Poppins Light"/>
          <w:noProof/>
        </w:rPr>
      </w:pPr>
      <w:r w:rsidRPr="0015395D">
        <w:rPr>
          <w:rFonts w:ascii="Poppins Light" w:hAnsi="Poppins Light" w:cs="Poppins Light"/>
          <w:noProof/>
        </w:rPr>
        <w:t>Uma loja de eletrônicos registrou as vendas semanais de dois produtos. O</w:t>
      </w:r>
      <w:r w:rsidR="00812F67">
        <w:rPr>
          <w:rFonts w:ascii="Poppins Light" w:hAnsi="Poppins Light" w:cs="Poppins Light"/>
          <w:noProof/>
        </w:rPr>
        <w:t xml:space="preserve"> gestor</w:t>
      </w:r>
      <w:r w:rsidR="00661C62">
        <w:rPr>
          <w:rFonts w:ascii="Poppins Light" w:hAnsi="Poppins Light" w:cs="Poppins Light"/>
          <w:noProof/>
        </w:rPr>
        <w:t xml:space="preserve"> gostaria que você organizasse </w:t>
      </w:r>
      <w:r w:rsidRPr="0015395D">
        <w:rPr>
          <w:rFonts w:ascii="Poppins Light" w:hAnsi="Poppins Light" w:cs="Poppins Light"/>
          <w:noProof/>
        </w:rPr>
        <w:t xml:space="preserve">os dados em tabelas de frequência para comparar as vendas do </w:t>
      </w:r>
      <w:r w:rsidR="00620C4E" w:rsidRPr="00F270EC">
        <w:rPr>
          <w:rFonts w:ascii="Poppins Medium" w:hAnsi="Poppins Medium" w:cs="Poppins Light"/>
          <w:b/>
          <w:bCs/>
          <w:noProof/>
        </w:rPr>
        <w:t xml:space="preserve">smartphone </w:t>
      </w:r>
      <w:r w:rsidRPr="00F270EC">
        <w:rPr>
          <w:rFonts w:ascii="Poppins Medium" w:hAnsi="Poppins Medium" w:cs="Poppins Light"/>
          <w:b/>
          <w:bCs/>
          <w:noProof/>
        </w:rPr>
        <w:t>X</w:t>
      </w:r>
      <w:r w:rsidRPr="0015395D">
        <w:rPr>
          <w:rFonts w:ascii="Poppins Light" w:hAnsi="Poppins Light" w:cs="Poppins Light"/>
          <w:noProof/>
        </w:rPr>
        <w:t xml:space="preserve"> e do </w:t>
      </w:r>
      <w:r w:rsidR="00620C4E" w:rsidRPr="00F270EC">
        <w:rPr>
          <w:rFonts w:ascii="Poppins Medium" w:hAnsi="Poppins Medium" w:cs="Poppins Light"/>
          <w:b/>
          <w:bCs/>
          <w:noProof/>
        </w:rPr>
        <w:t xml:space="preserve">notebook </w:t>
      </w:r>
      <w:r w:rsidRPr="00F270EC">
        <w:rPr>
          <w:rFonts w:ascii="Poppins Medium" w:hAnsi="Poppins Medium" w:cs="Poppins Light"/>
          <w:b/>
          <w:bCs/>
          <w:noProof/>
        </w:rPr>
        <w:t>Y</w:t>
      </w:r>
      <w:r w:rsidRPr="0015395D">
        <w:rPr>
          <w:rFonts w:ascii="Poppins Light" w:hAnsi="Poppins Light" w:cs="Poppins Light"/>
          <w:noProof/>
        </w:rPr>
        <w:t>.</w:t>
      </w:r>
    </w:p>
    <w:p w14:paraId="29CE2951" w14:textId="59543FE5" w:rsidR="00031303" w:rsidRPr="00F270EC" w:rsidRDefault="00031303" w:rsidP="00031303">
      <w:pPr>
        <w:jc w:val="both"/>
        <w:rPr>
          <w:rFonts w:ascii="Poppins Medium" w:hAnsi="Poppins Medium" w:cs="Poppins Light"/>
          <w:b/>
          <w:bCs/>
          <w:noProof/>
        </w:rPr>
      </w:pPr>
      <w:r w:rsidRPr="00F270EC">
        <w:rPr>
          <w:rFonts w:ascii="Poppins Medium" w:hAnsi="Poppins Medium" w:cs="Poppins Light"/>
          <w:b/>
          <w:bCs/>
          <w:noProof/>
        </w:rPr>
        <w:t>Questões:</w:t>
      </w:r>
    </w:p>
    <w:p w14:paraId="05663CCD" w14:textId="1B42D5EC" w:rsidR="004F6E49" w:rsidRDefault="00DD1955" w:rsidP="00DD1955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  <w:noProof/>
        </w:rPr>
      </w:pPr>
      <w:r w:rsidRPr="00DD1955">
        <w:rPr>
          <w:rFonts w:ascii="Poppins Light" w:hAnsi="Poppins Light" w:cs="Poppins Light"/>
          <w:noProof/>
        </w:rPr>
        <w:t xml:space="preserve">Qual foi a semana com a maior frequência percentual de vendas do </w:t>
      </w:r>
      <w:r w:rsidR="00620C4E">
        <w:rPr>
          <w:rFonts w:ascii="Poppins Light" w:hAnsi="Poppins Light" w:cs="Poppins Light"/>
          <w:noProof/>
        </w:rPr>
        <w:t>s</w:t>
      </w:r>
      <w:r w:rsidR="00620C4E" w:rsidRPr="00DD1955">
        <w:rPr>
          <w:rFonts w:ascii="Poppins Light" w:hAnsi="Poppins Light" w:cs="Poppins Light"/>
          <w:noProof/>
        </w:rPr>
        <w:t>martphone</w:t>
      </w:r>
      <w:r w:rsidRPr="00DD1955">
        <w:rPr>
          <w:rFonts w:ascii="Poppins Light" w:hAnsi="Poppins Light" w:cs="Poppins Light"/>
          <w:noProof/>
        </w:rPr>
        <w:t>? Justifique sua resposta com base na tabela de frequência percentual.</w:t>
      </w:r>
    </w:p>
    <w:p w14:paraId="0A66A5E7" w14:textId="77777777" w:rsidR="00DD1955" w:rsidRDefault="00DD1955" w:rsidP="00DD1955">
      <w:pPr>
        <w:jc w:val="both"/>
        <w:rPr>
          <w:rFonts w:ascii="Poppins Light" w:hAnsi="Poppins Light" w:cs="Poppins Light"/>
          <w:noProof/>
        </w:rPr>
      </w:pPr>
    </w:p>
    <w:p w14:paraId="09FA679F" w14:textId="77777777" w:rsidR="007A7F59" w:rsidRDefault="007A7F59" w:rsidP="00DD1955">
      <w:pPr>
        <w:jc w:val="both"/>
        <w:rPr>
          <w:rFonts w:ascii="Poppins Light" w:hAnsi="Poppins Light" w:cs="Poppins Light"/>
          <w:noProof/>
        </w:rPr>
      </w:pPr>
    </w:p>
    <w:p w14:paraId="1E2661B5" w14:textId="77777777" w:rsidR="007A7F59" w:rsidRDefault="007A7F59" w:rsidP="00DD1955">
      <w:pPr>
        <w:jc w:val="both"/>
        <w:rPr>
          <w:rFonts w:ascii="Poppins Light" w:hAnsi="Poppins Light" w:cs="Poppins Light"/>
          <w:noProof/>
        </w:rPr>
      </w:pPr>
    </w:p>
    <w:p w14:paraId="6E7871EF" w14:textId="77777777" w:rsidR="007A7F59" w:rsidRDefault="007A7F59" w:rsidP="00DD1955">
      <w:pPr>
        <w:jc w:val="both"/>
        <w:rPr>
          <w:rFonts w:ascii="Poppins Light" w:hAnsi="Poppins Light" w:cs="Poppins Light"/>
          <w:noProof/>
        </w:rPr>
      </w:pPr>
    </w:p>
    <w:p w14:paraId="03AB548E" w14:textId="77777777" w:rsidR="007A7F59" w:rsidRDefault="007A7F59" w:rsidP="00DD1955">
      <w:pPr>
        <w:jc w:val="both"/>
        <w:rPr>
          <w:rFonts w:ascii="Poppins Light" w:hAnsi="Poppins Light" w:cs="Poppins Light"/>
          <w:noProof/>
        </w:rPr>
      </w:pPr>
    </w:p>
    <w:p w14:paraId="31F5C27B" w14:textId="77777777" w:rsidR="007A7F59" w:rsidRDefault="007A7F59" w:rsidP="00DD1955">
      <w:pPr>
        <w:jc w:val="both"/>
        <w:rPr>
          <w:rFonts w:ascii="Poppins Light" w:hAnsi="Poppins Light" w:cs="Poppins Light"/>
          <w:noProof/>
        </w:rPr>
      </w:pPr>
    </w:p>
    <w:p w14:paraId="4D5E4C79" w14:textId="7AEE9702" w:rsidR="00DD1955" w:rsidRDefault="00343102" w:rsidP="00343102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  <w:noProof/>
        </w:rPr>
      </w:pPr>
      <w:r w:rsidRPr="00343102">
        <w:rPr>
          <w:rFonts w:ascii="Poppins Light" w:hAnsi="Poppins Light" w:cs="Poppins Light"/>
          <w:noProof/>
        </w:rPr>
        <w:t xml:space="preserve">Como a frequência percentual das vendas do </w:t>
      </w:r>
      <w:r w:rsidR="00620C4E">
        <w:rPr>
          <w:rFonts w:ascii="Poppins Light" w:hAnsi="Poppins Light" w:cs="Poppins Light"/>
          <w:noProof/>
        </w:rPr>
        <w:t>n</w:t>
      </w:r>
      <w:r w:rsidR="00620C4E" w:rsidRPr="00343102">
        <w:rPr>
          <w:rFonts w:ascii="Poppins Light" w:hAnsi="Poppins Light" w:cs="Poppins Light"/>
          <w:noProof/>
        </w:rPr>
        <w:t xml:space="preserve">otebook </w:t>
      </w:r>
      <w:r w:rsidRPr="00343102">
        <w:rPr>
          <w:rFonts w:ascii="Poppins Light" w:hAnsi="Poppins Light" w:cs="Poppins Light"/>
          <w:noProof/>
        </w:rPr>
        <w:t xml:space="preserve">na </w:t>
      </w:r>
      <w:r w:rsidR="00866FD9" w:rsidRPr="00343102">
        <w:rPr>
          <w:rFonts w:ascii="Poppins Light" w:hAnsi="Poppins Light" w:cs="Poppins Light"/>
          <w:noProof/>
        </w:rPr>
        <w:t xml:space="preserve">semana </w:t>
      </w:r>
      <w:r w:rsidRPr="00343102">
        <w:rPr>
          <w:rFonts w:ascii="Poppins Light" w:hAnsi="Poppins Light" w:cs="Poppins Light"/>
          <w:noProof/>
        </w:rPr>
        <w:t xml:space="preserve">1 se compara com a da </w:t>
      </w:r>
      <w:r w:rsidR="00866FD9" w:rsidRPr="00343102">
        <w:rPr>
          <w:rFonts w:ascii="Poppins Light" w:hAnsi="Poppins Light" w:cs="Poppins Light"/>
          <w:noProof/>
        </w:rPr>
        <w:t xml:space="preserve">semana </w:t>
      </w:r>
      <w:r w:rsidRPr="00343102">
        <w:rPr>
          <w:rFonts w:ascii="Poppins Light" w:hAnsi="Poppins Light" w:cs="Poppins Light"/>
          <w:noProof/>
        </w:rPr>
        <w:t>5? Explique o que esses números indicam.</w:t>
      </w:r>
    </w:p>
    <w:p w14:paraId="139C258C" w14:textId="77777777" w:rsidR="007A7F59" w:rsidRDefault="007A7F59" w:rsidP="005165D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41B2FE35" w14:textId="77777777" w:rsidR="007A7F59" w:rsidRDefault="007A7F59" w:rsidP="005165D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6DF83F76" w14:textId="77777777" w:rsidR="007A7F59" w:rsidRDefault="007A7F59" w:rsidP="005165D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429B993C" w14:textId="77777777" w:rsidR="007A7F59" w:rsidRDefault="007A7F59" w:rsidP="005165D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43EC819B" w14:textId="77777777" w:rsidR="007A7F59" w:rsidRPr="005165D6" w:rsidRDefault="007A7F59" w:rsidP="005165D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BAF9278" w14:textId="77777777" w:rsidR="00DD1955" w:rsidRDefault="00DD1955" w:rsidP="00DD1955">
      <w:pPr>
        <w:jc w:val="both"/>
        <w:rPr>
          <w:rFonts w:ascii="Poppins Light" w:hAnsi="Poppins Light" w:cs="Poppins Light"/>
          <w:noProof/>
        </w:rPr>
      </w:pPr>
    </w:p>
    <w:p w14:paraId="766E75B9" w14:textId="3D89B6DC" w:rsidR="00876263" w:rsidRDefault="00DF0443" w:rsidP="00DF0443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  <w:noProof/>
        </w:rPr>
      </w:pPr>
      <w:r w:rsidRPr="00DF0443">
        <w:rPr>
          <w:rFonts w:ascii="Poppins Light" w:hAnsi="Poppins Light" w:cs="Poppins Light"/>
          <w:noProof/>
        </w:rPr>
        <w:t xml:space="preserve">Qual é a soma das frequências percentuais das </w:t>
      </w:r>
      <w:r w:rsidR="00866FD9" w:rsidRPr="00DF0443">
        <w:rPr>
          <w:rFonts w:ascii="Poppins Light" w:hAnsi="Poppins Light" w:cs="Poppins Light"/>
          <w:noProof/>
        </w:rPr>
        <w:t xml:space="preserve">semanas </w:t>
      </w:r>
      <w:r w:rsidRPr="00DF0443">
        <w:rPr>
          <w:rFonts w:ascii="Poppins Light" w:hAnsi="Poppins Light" w:cs="Poppins Light"/>
          <w:noProof/>
        </w:rPr>
        <w:t xml:space="preserve">2 e 3 para o </w:t>
      </w:r>
      <w:r w:rsidR="00620C4E">
        <w:rPr>
          <w:rFonts w:ascii="Poppins Light" w:hAnsi="Poppins Light" w:cs="Poppins Light"/>
          <w:noProof/>
        </w:rPr>
        <w:t>s</w:t>
      </w:r>
      <w:r w:rsidR="00620C4E" w:rsidRPr="00DF0443">
        <w:rPr>
          <w:rFonts w:ascii="Poppins Light" w:hAnsi="Poppins Light" w:cs="Poppins Light"/>
          <w:noProof/>
        </w:rPr>
        <w:t>martphone</w:t>
      </w:r>
      <w:r w:rsidRPr="00DF0443">
        <w:rPr>
          <w:rFonts w:ascii="Poppins Light" w:hAnsi="Poppins Light" w:cs="Poppins Light"/>
          <w:noProof/>
        </w:rPr>
        <w:t>? O que esse valor representa em relação ao total das vendas?</w:t>
      </w:r>
    </w:p>
    <w:p w14:paraId="12B57B29" w14:textId="77777777" w:rsidR="00DF0443" w:rsidRDefault="00DF0443" w:rsidP="00DF0443">
      <w:pPr>
        <w:jc w:val="both"/>
        <w:rPr>
          <w:rFonts w:ascii="Poppins Light" w:hAnsi="Poppins Light" w:cs="Poppins Light"/>
          <w:noProof/>
        </w:rPr>
      </w:pPr>
    </w:p>
    <w:p w14:paraId="4E5DC29D" w14:textId="77777777" w:rsidR="007A7F59" w:rsidRDefault="007A7F59" w:rsidP="00DF0443">
      <w:pPr>
        <w:jc w:val="both"/>
        <w:rPr>
          <w:rFonts w:ascii="Poppins Light" w:hAnsi="Poppins Light" w:cs="Poppins Light"/>
          <w:noProof/>
        </w:rPr>
      </w:pPr>
    </w:p>
    <w:p w14:paraId="5D5C9F73" w14:textId="77777777" w:rsidR="007A7F59" w:rsidRDefault="007A7F59" w:rsidP="00DF0443">
      <w:pPr>
        <w:jc w:val="both"/>
        <w:rPr>
          <w:rFonts w:ascii="Poppins Light" w:hAnsi="Poppins Light" w:cs="Poppins Light"/>
          <w:noProof/>
        </w:rPr>
      </w:pPr>
    </w:p>
    <w:p w14:paraId="3C96B3B5" w14:textId="77777777" w:rsidR="007A7F59" w:rsidRDefault="007A7F59" w:rsidP="00DF0443">
      <w:pPr>
        <w:jc w:val="both"/>
        <w:rPr>
          <w:rFonts w:ascii="Poppins Light" w:hAnsi="Poppins Light" w:cs="Poppins Light"/>
          <w:noProof/>
        </w:rPr>
      </w:pPr>
    </w:p>
    <w:p w14:paraId="4A380BF5" w14:textId="77777777" w:rsidR="007A7F59" w:rsidRDefault="007A7F59" w:rsidP="00DF0443">
      <w:pPr>
        <w:jc w:val="both"/>
        <w:rPr>
          <w:rFonts w:ascii="Poppins Light" w:hAnsi="Poppins Light" w:cs="Poppins Light"/>
          <w:noProof/>
        </w:rPr>
      </w:pPr>
    </w:p>
    <w:p w14:paraId="341E1297" w14:textId="77777777" w:rsidR="007A7F59" w:rsidRDefault="007A7F59" w:rsidP="00DF0443">
      <w:pPr>
        <w:jc w:val="both"/>
        <w:rPr>
          <w:rFonts w:ascii="Poppins Light" w:hAnsi="Poppins Light" w:cs="Poppins Light"/>
          <w:noProof/>
        </w:rPr>
      </w:pPr>
    </w:p>
    <w:p w14:paraId="43ABE4C6" w14:textId="77777777" w:rsidR="007A7F59" w:rsidRDefault="007A7F59" w:rsidP="00DF0443">
      <w:pPr>
        <w:jc w:val="both"/>
        <w:rPr>
          <w:rFonts w:ascii="Poppins Light" w:hAnsi="Poppins Light" w:cs="Poppins Light"/>
          <w:noProof/>
        </w:rPr>
      </w:pPr>
    </w:p>
    <w:sectPr w:rsidR="007A7F5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3F353" w14:textId="77777777" w:rsidR="00A53D73" w:rsidRDefault="00A53D73">
      <w:r>
        <w:separator/>
      </w:r>
    </w:p>
  </w:endnote>
  <w:endnote w:type="continuationSeparator" w:id="0">
    <w:p w14:paraId="069F7438" w14:textId="77777777" w:rsidR="00A53D73" w:rsidRDefault="00A53D73">
      <w:r>
        <w:continuationSeparator/>
      </w:r>
    </w:p>
  </w:endnote>
  <w:endnote w:type="continuationNotice" w:id="1">
    <w:p w14:paraId="0DB37AD5" w14:textId="77777777" w:rsidR="00A53D73" w:rsidRDefault="00A53D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98DAD0F" w:rsidR="00160195" w:rsidRPr="00814E58" w:rsidRDefault="00866FD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[ADM]</w:t>
            </w:r>
            <w:r>
              <w:rPr>
                <w:rFonts w:ascii="Poppins" w:hAnsi="Poppins" w:cs="Poppins"/>
                <w:sz w:val="20"/>
                <w:szCs w:val="20"/>
              </w:rPr>
              <w:tab/>
              <w:t>[U2]</w:t>
            </w:r>
            <w:r>
              <w:rPr>
                <w:rFonts w:ascii="Poppins" w:hAnsi="Poppins" w:cs="Poppins"/>
                <w:sz w:val="20"/>
                <w:szCs w:val="20"/>
              </w:rPr>
              <w:tab/>
              <w:t>[C2]</w:t>
            </w:r>
          </w:p>
          <w:p w14:paraId="214D1726" w14:textId="2C9154E4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81BE1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81BE1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F7D19" w14:textId="77777777" w:rsidR="00A53D73" w:rsidRDefault="00A53D73">
      <w:r>
        <w:separator/>
      </w:r>
    </w:p>
  </w:footnote>
  <w:footnote w:type="continuationSeparator" w:id="0">
    <w:p w14:paraId="574C9DF0" w14:textId="77777777" w:rsidR="00A53D73" w:rsidRDefault="00A53D73">
      <w:r>
        <w:continuationSeparator/>
      </w:r>
    </w:p>
  </w:footnote>
  <w:footnote w:type="continuationNotice" w:id="1">
    <w:p w14:paraId="79A0A78C" w14:textId="77777777" w:rsidR="00A53D73" w:rsidRDefault="00A53D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D22"/>
    <w:multiLevelType w:val="multilevel"/>
    <w:tmpl w:val="D254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00B"/>
    <w:multiLevelType w:val="hybridMultilevel"/>
    <w:tmpl w:val="D6B43648"/>
    <w:lvl w:ilvl="0" w:tplc="E372255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20E5"/>
    <w:multiLevelType w:val="hybridMultilevel"/>
    <w:tmpl w:val="4D6C9D48"/>
    <w:lvl w:ilvl="0" w:tplc="2612F18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58F5"/>
    <w:multiLevelType w:val="hybridMultilevel"/>
    <w:tmpl w:val="15F6F71E"/>
    <w:lvl w:ilvl="0" w:tplc="D734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2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E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590D02"/>
    <w:multiLevelType w:val="multilevel"/>
    <w:tmpl w:val="880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72674"/>
    <w:multiLevelType w:val="hybridMultilevel"/>
    <w:tmpl w:val="CFCEAABE"/>
    <w:lvl w:ilvl="0" w:tplc="C38E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EC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4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4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0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E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24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ED6CE3"/>
    <w:multiLevelType w:val="multilevel"/>
    <w:tmpl w:val="2CE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B1986"/>
    <w:multiLevelType w:val="hybridMultilevel"/>
    <w:tmpl w:val="C45A6330"/>
    <w:lvl w:ilvl="0" w:tplc="85CE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C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0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C9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3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C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CC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E7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756A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9F1"/>
    <w:multiLevelType w:val="multilevel"/>
    <w:tmpl w:val="42F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56375"/>
    <w:multiLevelType w:val="multilevel"/>
    <w:tmpl w:val="8C1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7C0A79"/>
    <w:multiLevelType w:val="multilevel"/>
    <w:tmpl w:val="FE0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14F36"/>
    <w:multiLevelType w:val="hybridMultilevel"/>
    <w:tmpl w:val="3F725580"/>
    <w:lvl w:ilvl="0" w:tplc="91D04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C1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1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8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E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3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62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D6BB7"/>
    <w:multiLevelType w:val="hybridMultilevel"/>
    <w:tmpl w:val="0E6ECCC8"/>
    <w:lvl w:ilvl="0" w:tplc="A912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E6701E"/>
    <w:multiLevelType w:val="multilevel"/>
    <w:tmpl w:val="EC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C4BD9"/>
    <w:multiLevelType w:val="hybridMultilevel"/>
    <w:tmpl w:val="D6B43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C0C7A"/>
    <w:multiLevelType w:val="hybridMultilevel"/>
    <w:tmpl w:val="0A5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5644B"/>
    <w:multiLevelType w:val="hybridMultilevel"/>
    <w:tmpl w:val="D7B036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9A2E33"/>
    <w:multiLevelType w:val="hybridMultilevel"/>
    <w:tmpl w:val="1A325878"/>
    <w:lvl w:ilvl="0" w:tplc="8ACAD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E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06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8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4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21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9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9755FF"/>
    <w:multiLevelType w:val="hybridMultilevel"/>
    <w:tmpl w:val="AA40CE7A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23E6E"/>
    <w:multiLevelType w:val="hybridMultilevel"/>
    <w:tmpl w:val="9DD47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77CB2"/>
    <w:multiLevelType w:val="hybridMultilevel"/>
    <w:tmpl w:val="0B9810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F7416C"/>
    <w:multiLevelType w:val="multilevel"/>
    <w:tmpl w:val="03A40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A6693"/>
    <w:multiLevelType w:val="multilevel"/>
    <w:tmpl w:val="A54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441B0"/>
    <w:multiLevelType w:val="hybridMultilevel"/>
    <w:tmpl w:val="8E444544"/>
    <w:lvl w:ilvl="0" w:tplc="D37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A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AA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6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A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B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549D1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56CB3"/>
    <w:multiLevelType w:val="multilevel"/>
    <w:tmpl w:val="B6CC60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F0729B"/>
    <w:multiLevelType w:val="multilevel"/>
    <w:tmpl w:val="F89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516C8F"/>
    <w:multiLevelType w:val="hybridMultilevel"/>
    <w:tmpl w:val="029C5312"/>
    <w:lvl w:ilvl="0" w:tplc="4BA45362">
      <w:start w:val="4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00AAB"/>
    <w:multiLevelType w:val="hybridMultilevel"/>
    <w:tmpl w:val="E9A2836C"/>
    <w:lvl w:ilvl="0" w:tplc="6D26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6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3A44E59"/>
    <w:multiLevelType w:val="hybridMultilevel"/>
    <w:tmpl w:val="FB20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B3026"/>
    <w:multiLevelType w:val="hybridMultilevel"/>
    <w:tmpl w:val="DC60CF40"/>
    <w:lvl w:ilvl="0" w:tplc="71486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3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4E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6E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8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C2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6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750CD2"/>
    <w:multiLevelType w:val="hybridMultilevel"/>
    <w:tmpl w:val="B244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C13F4"/>
    <w:multiLevelType w:val="hybridMultilevel"/>
    <w:tmpl w:val="63A07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E633D"/>
    <w:multiLevelType w:val="hybridMultilevel"/>
    <w:tmpl w:val="DB1EB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E513B6"/>
    <w:multiLevelType w:val="hybridMultilevel"/>
    <w:tmpl w:val="0D5CC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D23C1"/>
    <w:multiLevelType w:val="multilevel"/>
    <w:tmpl w:val="A6C45C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C92F5C"/>
    <w:multiLevelType w:val="hybridMultilevel"/>
    <w:tmpl w:val="63A07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F3F1B"/>
    <w:multiLevelType w:val="hybridMultilevel"/>
    <w:tmpl w:val="4964F8C6"/>
    <w:lvl w:ilvl="0" w:tplc="7152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0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6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120CDA"/>
    <w:multiLevelType w:val="hybridMultilevel"/>
    <w:tmpl w:val="838C042C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6"/>
  </w:num>
  <w:num w:numId="3">
    <w:abstractNumId w:val="43"/>
  </w:num>
  <w:num w:numId="4">
    <w:abstractNumId w:val="24"/>
  </w:num>
  <w:num w:numId="5">
    <w:abstractNumId w:val="21"/>
  </w:num>
  <w:num w:numId="6">
    <w:abstractNumId w:val="7"/>
  </w:num>
  <w:num w:numId="7">
    <w:abstractNumId w:val="28"/>
  </w:num>
  <w:num w:numId="8">
    <w:abstractNumId w:val="8"/>
  </w:num>
  <w:num w:numId="9">
    <w:abstractNumId w:val="1"/>
  </w:num>
  <w:num w:numId="10">
    <w:abstractNumId w:val="34"/>
  </w:num>
  <w:num w:numId="11">
    <w:abstractNumId w:val="42"/>
  </w:num>
  <w:num w:numId="12">
    <w:abstractNumId w:val="31"/>
  </w:num>
  <w:num w:numId="13">
    <w:abstractNumId w:val="32"/>
  </w:num>
  <w:num w:numId="14">
    <w:abstractNumId w:val="3"/>
  </w:num>
  <w:num w:numId="15">
    <w:abstractNumId w:val="41"/>
  </w:num>
  <w:num w:numId="16">
    <w:abstractNumId w:val="20"/>
  </w:num>
  <w:num w:numId="17">
    <w:abstractNumId w:val="27"/>
  </w:num>
  <w:num w:numId="18">
    <w:abstractNumId w:val="13"/>
  </w:num>
  <w:num w:numId="19">
    <w:abstractNumId w:val="33"/>
  </w:num>
  <w:num w:numId="20">
    <w:abstractNumId w:val="35"/>
  </w:num>
  <w:num w:numId="21">
    <w:abstractNumId w:val="18"/>
  </w:num>
  <w:num w:numId="22">
    <w:abstractNumId w:val="2"/>
  </w:num>
  <w:num w:numId="23">
    <w:abstractNumId w:val="17"/>
  </w:num>
  <w:num w:numId="24">
    <w:abstractNumId w:val="4"/>
  </w:num>
  <w:num w:numId="25">
    <w:abstractNumId w:val="37"/>
  </w:num>
  <w:num w:numId="26">
    <w:abstractNumId w:val="10"/>
  </w:num>
  <w:num w:numId="27">
    <w:abstractNumId w:val="12"/>
  </w:num>
  <w:num w:numId="28">
    <w:abstractNumId w:val="5"/>
  </w:num>
  <w:num w:numId="29">
    <w:abstractNumId w:val="36"/>
  </w:num>
  <w:num w:numId="30">
    <w:abstractNumId w:val="26"/>
  </w:num>
  <w:num w:numId="31">
    <w:abstractNumId w:val="30"/>
  </w:num>
  <w:num w:numId="32">
    <w:abstractNumId w:val="11"/>
  </w:num>
  <w:num w:numId="33">
    <w:abstractNumId w:val="40"/>
  </w:num>
  <w:num w:numId="34">
    <w:abstractNumId w:val="14"/>
  </w:num>
  <w:num w:numId="35">
    <w:abstractNumId w:val="0"/>
  </w:num>
  <w:num w:numId="36">
    <w:abstractNumId w:val="6"/>
  </w:num>
  <w:num w:numId="37">
    <w:abstractNumId w:val="9"/>
  </w:num>
  <w:num w:numId="38">
    <w:abstractNumId w:val="25"/>
  </w:num>
  <w:num w:numId="39">
    <w:abstractNumId w:val="19"/>
  </w:num>
  <w:num w:numId="40">
    <w:abstractNumId w:val="23"/>
  </w:num>
  <w:num w:numId="41">
    <w:abstractNumId w:val="38"/>
  </w:num>
  <w:num w:numId="42">
    <w:abstractNumId w:val="29"/>
  </w:num>
  <w:num w:numId="43">
    <w:abstractNumId w:val="39"/>
  </w:num>
  <w:num w:numId="44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055D"/>
    <w:rsid w:val="000123DB"/>
    <w:rsid w:val="000127B4"/>
    <w:rsid w:val="000278D8"/>
    <w:rsid w:val="00031303"/>
    <w:rsid w:val="00036CA8"/>
    <w:rsid w:val="00047AB9"/>
    <w:rsid w:val="00063A87"/>
    <w:rsid w:val="000906B5"/>
    <w:rsid w:val="00093C5A"/>
    <w:rsid w:val="000946A2"/>
    <w:rsid w:val="0009588F"/>
    <w:rsid w:val="000A19DA"/>
    <w:rsid w:val="000A4E65"/>
    <w:rsid w:val="000C07A9"/>
    <w:rsid w:val="000C1D72"/>
    <w:rsid w:val="000C6619"/>
    <w:rsid w:val="000D0F69"/>
    <w:rsid w:val="000D2700"/>
    <w:rsid w:val="000D4755"/>
    <w:rsid w:val="000F1396"/>
    <w:rsid w:val="000F638B"/>
    <w:rsid w:val="000F7DE9"/>
    <w:rsid w:val="0011504E"/>
    <w:rsid w:val="001156A3"/>
    <w:rsid w:val="001244DD"/>
    <w:rsid w:val="00124756"/>
    <w:rsid w:val="001346F3"/>
    <w:rsid w:val="001364E9"/>
    <w:rsid w:val="001430F5"/>
    <w:rsid w:val="0015395D"/>
    <w:rsid w:val="00160058"/>
    <w:rsid w:val="00160195"/>
    <w:rsid w:val="00161E11"/>
    <w:rsid w:val="001944FA"/>
    <w:rsid w:val="001A2D86"/>
    <w:rsid w:val="001A32C9"/>
    <w:rsid w:val="001A3F97"/>
    <w:rsid w:val="001B6D3E"/>
    <w:rsid w:val="001C335A"/>
    <w:rsid w:val="001C3548"/>
    <w:rsid w:val="001C4D65"/>
    <w:rsid w:val="001D757E"/>
    <w:rsid w:val="001E3F23"/>
    <w:rsid w:val="001E52EE"/>
    <w:rsid w:val="001E5DF5"/>
    <w:rsid w:val="001E70F2"/>
    <w:rsid w:val="001E7BC0"/>
    <w:rsid w:val="001F4877"/>
    <w:rsid w:val="001F6DFA"/>
    <w:rsid w:val="002038FB"/>
    <w:rsid w:val="00205090"/>
    <w:rsid w:val="0021605D"/>
    <w:rsid w:val="002344C7"/>
    <w:rsid w:val="002372B1"/>
    <w:rsid w:val="00251BEB"/>
    <w:rsid w:val="00252F67"/>
    <w:rsid w:val="00256D8D"/>
    <w:rsid w:val="00262357"/>
    <w:rsid w:val="002632D3"/>
    <w:rsid w:val="00264B6B"/>
    <w:rsid w:val="00276BBF"/>
    <w:rsid w:val="002779AE"/>
    <w:rsid w:val="002825A2"/>
    <w:rsid w:val="002A43F6"/>
    <w:rsid w:val="002C62A7"/>
    <w:rsid w:val="002C6EC9"/>
    <w:rsid w:val="002D1A6D"/>
    <w:rsid w:val="002D3B45"/>
    <w:rsid w:val="002D51E3"/>
    <w:rsid w:val="002E1861"/>
    <w:rsid w:val="002E324E"/>
    <w:rsid w:val="002E6314"/>
    <w:rsid w:val="002F2D04"/>
    <w:rsid w:val="002F51B7"/>
    <w:rsid w:val="002F6AD3"/>
    <w:rsid w:val="003009B4"/>
    <w:rsid w:val="00302950"/>
    <w:rsid w:val="003031BD"/>
    <w:rsid w:val="00330116"/>
    <w:rsid w:val="00331BB8"/>
    <w:rsid w:val="003350DA"/>
    <w:rsid w:val="003365AE"/>
    <w:rsid w:val="00343102"/>
    <w:rsid w:val="003443A2"/>
    <w:rsid w:val="0036236C"/>
    <w:rsid w:val="00367073"/>
    <w:rsid w:val="00367C72"/>
    <w:rsid w:val="00370F4D"/>
    <w:rsid w:val="00386C1D"/>
    <w:rsid w:val="003923D4"/>
    <w:rsid w:val="003C032E"/>
    <w:rsid w:val="003C73BA"/>
    <w:rsid w:val="003D162E"/>
    <w:rsid w:val="003D2CB7"/>
    <w:rsid w:val="003D71CA"/>
    <w:rsid w:val="003E3489"/>
    <w:rsid w:val="003E37C5"/>
    <w:rsid w:val="003E5B45"/>
    <w:rsid w:val="00404B8F"/>
    <w:rsid w:val="00406700"/>
    <w:rsid w:val="004110FD"/>
    <w:rsid w:val="00415398"/>
    <w:rsid w:val="004175C6"/>
    <w:rsid w:val="004217A6"/>
    <w:rsid w:val="004355BF"/>
    <w:rsid w:val="00444A67"/>
    <w:rsid w:val="00450D9C"/>
    <w:rsid w:val="00454835"/>
    <w:rsid w:val="00456AD6"/>
    <w:rsid w:val="00456B59"/>
    <w:rsid w:val="004644E2"/>
    <w:rsid w:val="00464B32"/>
    <w:rsid w:val="004660DC"/>
    <w:rsid w:val="00470338"/>
    <w:rsid w:val="004706C8"/>
    <w:rsid w:val="00470BCF"/>
    <w:rsid w:val="00472FE7"/>
    <w:rsid w:val="004814F3"/>
    <w:rsid w:val="00487616"/>
    <w:rsid w:val="00491C71"/>
    <w:rsid w:val="00492E04"/>
    <w:rsid w:val="004B60E5"/>
    <w:rsid w:val="004B66A3"/>
    <w:rsid w:val="004C0261"/>
    <w:rsid w:val="004D0B7A"/>
    <w:rsid w:val="004D63D0"/>
    <w:rsid w:val="004E192C"/>
    <w:rsid w:val="004E192D"/>
    <w:rsid w:val="004E1C47"/>
    <w:rsid w:val="004E713D"/>
    <w:rsid w:val="004F0AB4"/>
    <w:rsid w:val="004F5419"/>
    <w:rsid w:val="004F66C2"/>
    <w:rsid w:val="004F6E49"/>
    <w:rsid w:val="005023F2"/>
    <w:rsid w:val="005165D6"/>
    <w:rsid w:val="0051706D"/>
    <w:rsid w:val="005323BE"/>
    <w:rsid w:val="005330E5"/>
    <w:rsid w:val="00542038"/>
    <w:rsid w:val="005428CA"/>
    <w:rsid w:val="00544377"/>
    <w:rsid w:val="0054587F"/>
    <w:rsid w:val="005517B2"/>
    <w:rsid w:val="005536A0"/>
    <w:rsid w:val="005553E6"/>
    <w:rsid w:val="00570258"/>
    <w:rsid w:val="005724AC"/>
    <w:rsid w:val="005843E4"/>
    <w:rsid w:val="00585F34"/>
    <w:rsid w:val="00585FA1"/>
    <w:rsid w:val="005867CA"/>
    <w:rsid w:val="005A5A09"/>
    <w:rsid w:val="005A7CE2"/>
    <w:rsid w:val="005B0A8C"/>
    <w:rsid w:val="005B3AB9"/>
    <w:rsid w:val="005B51E0"/>
    <w:rsid w:val="005D2BC9"/>
    <w:rsid w:val="005E4165"/>
    <w:rsid w:val="005E7875"/>
    <w:rsid w:val="005F165E"/>
    <w:rsid w:val="005F2498"/>
    <w:rsid w:val="005F4358"/>
    <w:rsid w:val="005F4434"/>
    <w:rsid w:val="005F4F16"/>
    <w:rsid w:val="005F74BB"/>
    <w:rsid w:val="006066D3"/>
    <w:rsid w:val="00606B95"/>
    <w:rsid w:val="0060776C"/>
    <w:rsid w:val="00611F6C"/>
    <w:rsid w:val="00612A30"/>
    <w:rsid w:val="00612AB9"/>
    <w:rsid w:val="00617539"/>
    <w:rsid w:val="00620C4E"/>
    <w:rsid w:val="00621CC8"/>
    <w:rsid w:val="0063273B"/>
    <w:rsid w:val="00634D14"/>
    <w:rsid w:val="00647328"/>
    <w:rsid w:val="00661C62"/>
    <w:rsid w:val="00662E7D"/>
    <w:rsid w:val="00671F45"/>
    <w:rsid w:val="00673102"/>
    <w:rsid w:val="0067341F"/>
    <w:rsid w:val="00676B29"/>
    <w:rsid w:val="006B3AE9"/>
    <w:rsid w:val="006E04B1"/>
    <w:rsid w:val="006E3F8A"/>
    <w:rsid w:val="007105BC"/>
    <w:rsid w:val="00737716"/>
    <w:rsid w:val="00751D37"/>
    <w:rsid w:val="00756E4C"/>
    <w:rsid w:val="00760F76"/>
    <w:rsid w:val="0076325C"/>
    <w:rsid w:val="00764B33"/>
    <w:rsid w:val="007659D0"/>
    <w:rsid w:val="007671B4"/>
    <w:rsid w:val="00773499"/>
    <w:rsid w:val="00773A8C"/>
    <w:rsid w:val="00777917"/>
    <w:rsid w:val="007806F5"/>
    <w:rsid w:val="0078262D"/>
    <w:rsid w:val="007908A5"/>
    <w:rsid w:val="00791B25"/>
    <w:rsid w:val="007A3224"/>
    <w:rsid w:val="007A6AA7"/>
    <w:rsid w:val="007A7F59"/>
    <w:rsid w:val="007B5D8C"/>
    <w:rsid w:val="007B6ABF"/>
    <w:rsid w:val="007C4EE9"/>
    <w:rsid w:val="007D05A1"/>
    <w:rsid w:val="007F251B"/>
    <w:rsid w:val="00801C78"/>
    <w:rsid w:val="008057D7"/>
    <w:rsid w:val="0081286E"/>
    <w:rsid w:val="00812F67"/>
    <w:rsid w:val="00814E58"/>
    <w:rsid w:val="00815F13"/>
    <w:rsid w:val="00821247"/>
    <w:rsid w:val="00831534"/>
    <w:rsid w:val="0083474B"/>
    <w:rsid w:val="00835F95"/>
    <w:rsid w:val="00841D59"/>
    <w:rsid w:val="008423F5"/>
    <w:rsid w:val="00851368"/>
    <w:rsid w:val="008560EC"/>
    <w:rsid w:val="00863C7F"/>
    <w:rsid w:val="008640F7"/>
    <w:rsid w:val="008655CB"/>
    <w:rsid w:val="00866FD9"/>
    <w:rsid w:val="00876263"/>
    <w:rsid w:val="00883017"/>
    <w:rsid w:val="00887961"/>
    <w:rsid w:val="008913D9"/>
    <w:rsid w:val="008925A9"/>
    <w:rsid w:val="008A125F"/>
    <w:rsid w:val="008A3B69"/>
    <w:rsid w:val="008A5BF4"/>
    <w:rsid w:val="008B4C24"/>
    <w:rsid w:val="008C4B1D"/>
    <w:rsid w:val="008D4E8E"/>
    <w:rsid w:val="008E157D"/>
    <w:rsid w:val="008E6DA0"/>
    <w:rsid w:val="008F775A"/>
    <w:rsid w:val="0090091B"/>
    <w:rsid w:val="00903BD2"/>
    <w:rsid w:val="00910559"/>
    <w:rsid w:val="0092769D"/>
    <w:rsid w:val="00927DCE"/>
    <w:rsid w:val="009376B5"/>
    <w:rsid w:val="009379C7"/>
    <w:rsid w:val="00943953"/>
    <w:rsid w:val="00966015"/>
    <w:rsid w:val="00972FDE"/>
    <w:rsid w:val="009836A7"/>
    <w:rsid w:val="00986AEB"/>
    <w:rsid w:val="00990077"/>
    <w:rsid w:val="009A336F"/>
    <w:rsid w:val="009B33B6"/>
    <w:rsid w:val="009B669A"/>
    <w:rsid w:val="009B6E7F"/>
    <w:rsid w:val="009B6E9D"/>
    <w:rsid w:val="009D58E8"/>
    <w:rsid w:val="009D7C9A"/>
    <w:rsid w:val="009F68A5"/>
    <w:rsid w:val="009F7AB9"/>
    <w:rsid w:val="00A036FA"/>
    <w:rsid w:val="00A03B40"/>
    <w:rsid w:val="00A156BB"/>
    <w:rsid w:val="00A53D73"/>
    <w:rsid w:val="00A61939"/>
    <w:rsid w:val="00A666C9"/>
    <w:rsid w:val="00A66FED"/>
    <w:rsid w:val="00A67867"/>
    <w:rsid w:val="00A74C83"/>
    <w:rsid w:val="00A82FAF"/>
    <w:rsid w:val="00A8603D"/>
    <w:rsid w:val="00A903B7"/>
    <w:rsid w:val="00A957A2"/>
    <w:rsid w:val="00AA60A0"/>
    <w:rsid w:val="00AD78A6"/>
    <w:rsid w:val="00AE6D15"/>
    <w:rsid w:val="00AF08DE"/>
    <w:rsid w:val="00B135AC"/>
    <w:rsid w:val="00B156D0"/>
    <w:rsid w:val="00B158AD"/>
    <w:rsid w:val="00B176A4"/>
    <w:rsid w:val="00B21BC7"/>
    <w:rsid w:val="00B27020"/>
    <w:rsid w:val="00B3005E"/>
    <w:rsid w:val="00B323F8"/>
    <w:rsid w:val="00B43062"/>
    <w:rsid w:val="00B45591"/>
    <w:rsid w:val="00B55346"/>
    <w:rsid w:val="00B564F6"/>
    <w:rsid w:val="00B6183E"/>
    <w:rsid w:val="00B645F5"/>
    <w:rsid w:val="00B817EF"/>
    <w:rsid w:val="00B93B8C"/>
    <w:rsid w:val="00BA27DC"/>
    <w:rsid w:val="00BA6A76"/>
    <w:rsid w:val="00BB22DE"/>
    <w:rsid w:val="00BB242A"/>
    <w:rsid w:val="00BB5E20"/>
    <w:rsid w:val="00BC12C8"/>
    <w:rsid w:val="00BC3722"/>
    <w:rsid w:val="00BE09AB"/>
    <w:rsid w:val="00BE0A5B"/>
    <w:rsid w:val="00BE2E37"/>
    <w:rsid w:val="00BE3D39"/>
    <w:rsid w:val="00BE4FC8"/>
    <w:rsid w:val="00C12E4A"/>
    <w:rsid w:val="00C37448"/>
    <w:rsid w:val="00C42339"/>
    <w:rsid w:val="00C4723D"/>
    <w:rsid w:val="00C50970"/>
    <w:rsid w:val="00C53BEE"/>
    <w:rsid w:val="00C563A8"/>
    <w:rsid w:val="00C6070E"/>
    <w:rsid w:val="00C60CF3"/>
    <w:rsid w:val="00C62CE1"/>
    <w:rsid w:val="00C72400"/>
    <w:rsid w:val="00C74D2F"/>
    <w:rsid w:val="00C81BE1"/>
    <w:rsid w:val="00C90EBB"/>
    <w:rsid w:val="00C9677C"/>
    <w:rsid w:val="00CA4523"/>
    <w:rsid w:val="00CA7AC0"/>
    <w:rsid w:val="00CC2A45"/>
    <w:rsid w:val="00CD1FE9"/>
    <w:rsid w:val="00CD6B7A"/>
    <w:rsid w:val="00CE6AED"/>
    <w:rsid w:val="00CF6077"/>
    <w:rsid w:val="00CF76E4"/>
    <w:rsid w:val="00D030B3"/>
    <w:rsid w:val="00D0322A"/>
    <w:rsid w:val="00D03B93"/>
    <w:rsid w:val="00D05B9C"/>
    <w:rsid w:val="00D224CF"/>
    <w:rsid w:val="00D26075"/>
    <w:rsid w:val="00D3012E"/>
    <w:rsid w:val="00D31B6B"/>
    <w:rsid w:val="00D43B96"/>
    <w:rsid w:val="00D470F9"/>
    <w:rsid w:val="00D553AB"/>
    <w:rsid w:val="00D61A8F"/>
    <w:rsid w:val="00D66E6C"/>
    <w:rsid w:val="00D74279"/>
    <w:rsid w:val="00D768B7"/>
    <w:rsid w:val="00D838F9"/>
    <w:rsid w:val="00D843D6"/>
    <w:rsid w:val="00D93035"/>
    <w:rsid w:val="00D97C0B"/>
    <w:rsid w:val="00DA4EBA"/>
    <w:rsid w:val="00DC3E95"/>
    <w:rsid w:val="00DD1955"/>
    <w:rsid w:val="00DD3FF0"/>
    <w:rsid w:val="00DD5204"/>
    <w:rsid w:val="00DE0C0D"/>
    <w:rsid w:val="00DF0443"/>
    <w:rsid w:val="00DF520C"/>
    <w:rsid w:val="00E10D86"/>
    <w:rsid w:val="00E17E51"/>
    <w:rsid w:val="00E227A8"/>
    <w:rsid w:val="00E400A6"/>
    <w:rsid w:val="00E56467"/>
    <w:rsid w:val="00E60D99"/>
    <w:rsid w:val="00E63180"/>
    <w:rsid w:val="00E71901"/>
    <w:rsid w:val="00E724F7"/>
    <w:rsid w:val="00E7293C"/>
    <w:rsid w:val="00E72E84"/>
    <w:rsid w:val="00E73E76"/>
    <w:rsid w:val="00E77AF3"/>
    <w:rsid w:val="00E8454D"/>
    <w:rsid w:val="00E90845"/>
    <w:rsid w:val="00E9089B"/>
    <w:rsid w:val="00E9318A"/>
    <w:rsid w:val="00EA3B37"/>
    <w:rsid w:val="00EA48B1"/>
    <w:rsid w:val="00EC461D"/>
    <w:rsid w:val="00EC5F68"/>
    <w:rsid w:val="00ED2DC2"/>
    <w:rsid w:val="00ED65EE"/>
    <w:rsid w:val="00EF256C"/>
    <w:rsid w:val="00EF47B1"/>
    <w:rsid w:val="00EF4AFE"/>
    <w:rsid w:val="00EF69EE"/>
    <w:rsid w:val="00F044D7"/>
    <w:rsid w:val="00F1017A"/>
    <w:rsid w:val="00F15631"/>
    <w:rsid w:val="00F15B00"/>
    <w:rsid w:val="00F270EC"/>
    <w:rsid w:val="00F303B0"/>
    <w:rsid w:val="00F317D4"/>
    <w:rsid w:val="00F37B22"/>
    <w:rsid w:val="00F41A57"/>
    <w:rsid w:val="00F4393F"/>
    <w:rsid w:val="00F472E5"/>
    <w:rsid w:val="00F51FEF"/>
    <w:rsid w:val="00F52AA0"/>
    <w:rsid w:val="00F53BD2"/>
    <w:rsid w:val="00F57059"/>
    <w:rsid w:val="00F6120D"/>
    <w:rsid w:val="00F71579"/>
    <w:rsid w:val="00F71D3A"/>
    <w:rsid w:val="00F74F82"/>
    <w:rsid w:val="00F76171"/>
    <w:rsid w:val="00F773C0"/>
    <w:rsid w:val="00F828FD"/>
    <w:rsid w:val="00F916C6"/>
    <w:rsid w:val="00F92123"/>
    <w:rsid w:val="00F93E6B"/>
    <w:rsid w:val="00FB022E"/>
    <w:rsid w:val="00FB06DE"/>
    <w:rsid w:val="00FD7F1E"/>
    <w:rsid w:val="00FE1CC0"/>
    <w:rsid w:val="00FE7DD7"/>
    <w:rsid w:val="00FF3340"/>
    <w:rsid w:val="00FF3ECB"/>
    <w:rsid w:val="00FF41DC"/>
    <w:rsid w:val="00FF53A5"/>
    <w:rsid w:val="06E1D445"/>
    <w:rsid w:val="08C3A2B0"/>
    <w:rsid w:val="1655F087"/>
    <w:rsid w:val="168C71D8"/>
    <w:rsid w:val="19A97DE4"/>
    <w:rsid w:val="1AC234E4"/>
    <w:rsid w:val="2CFF2FF6"/>
    <w:rsid w:val="39B54808"/>
    <w:rsid w:val="3B6FC24B"/>
    <w:rsid w:val="3CB3E55B"/>
    <w:rsid w:val="3E0916B3"/>
    <w:rsid w:val="3EF1F335"/>
    <w:rsid w:val="5112215D"/>
    <w:rsid w:val="51CAC059"/>
    <w:rsid w:val="53D30F8F"/>
    <w:rsid w:val="565791E5"/>
    <w:rsid w:val="5760394C"/>
    <w:rsid w:val="5C1D4FB2"/>
    <w:rsid w:val="63387D65"/>
    <w:rsid w:val="63746BF1"/>
    <w:rsid w:val="6D79116F"/>
    <w:rsid w:val="6F14E1D0"/>
    <w:rsid w:val="70B0B231"/>
    <w:rsid w:val="715F1893"/>
    <w:rsid w:val="724C8292"/>
    <w:rsid w:val="7432433A"/>
    <w:rsid w:val="7A14A77C"/>
    <w:rsid w:val="7D40D621"/>
    <w:rsid w:val="7E66032E"/>
    <w:rsid w:val="7FA3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4D"/>
    <w:pPr>
      <w:spacing w:before="100" w:beforeAutospacing="1" w:after="100" w:afterAutospacing="1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0D2700"/>
    <w:rPr>
      <w:color w:val="605E5C"/>
      <w:shd w:val="clear" w:color="auto" w:fill="E1DFDD"/>
    </w:rPr>
  </w:style>
  <w:style w:type="table" w:styleId="TabelaSimples2">
    <w:name w:val="Plain Table 2"/>
    <w:basedOn w:val="Tabelanormal"/>
    <w:uiPriority w:val="42"/>
    <w:rsid w:val="00BA27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BE4FC8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E4FC8"/>
  </w:style>
  <w:style w:type="character" w:customStyle="1" w:styleId="eop">
    <w:name w:val="eop"/>
    <w:basedOn w:val="Fontepargpadro"/>
    <w:rsid w:val="00BE4FC8"/>
  </w:style>
  <w:style w:type="character" w:styleId="Forte">
    <w:name w:val="Strong"/>
    <w:basedOn w:val="Fontepargpadro"/>
    <w:uiPriority w:val="22"/>
    <w:qFormat/>
    <w:rsid w:val="00D03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77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88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3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29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6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56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3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5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78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8" ma:contentTypeDescription="Create a new document." ma:contentTypeScope="" ma:versionID="02da44e9013d71c9a799f15aa087fd1a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0a1e5cb7da89fe7a0e807c4c586db3c1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MediaLengthInSeconds xmlns="aacb3b2f-5927-4b98-82b1-fea2b4072a87" xsi:nil="true"/>
    <SharedWithUsers xmlns="a45d3e5f-3e31-4187-b998-c44ee850df36">
      <UserInfo>
        <DisplayName/>
        <AccountId xsi:nil="true"/>
        <AccountType/>
      </UserInfo>
    </SharedWithUsers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2BDDE7-2F13-4EB0-A072-77133937B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  <ds:schemaRef ds:uri="a45d3e5f-3e31-4187-b998-c44ee850df36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8</TotalTime>
  <Pages>2</Pages>
  <Words>312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Mesquita Matheus</dc:creator>
  <cp:keywords/>
  <dc:description/>
  <cp:lastModifiedBy>Gustavo Henrique da Silva Oliveira</cp:lastModifiedBy>
  <cp:revision>19</cp:revision>
  <cp:lastPrinted>2006-08-31T06:40:00Z</cp:lastPrinted>
  <dcterms:created xsi:type="dcterms:W3CDTF">2025-01-27T13:50:00Z</dcterms:created>
  <dcterms:modified xsi:type="dcterms:W3CDTF">2025-02-21T19:37:00Z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